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AE" w:rsidRPr="008D0DA4" w:rsidRDefault="00CB2CAE" w:rsidP="0043563C">
      <w:pPr>
        <w:pStyle w:val="Textoindependiente"/>
        <w:ind w:left="-1985"/>
        <w:jc w:val="right"/>
      </w:pPr>
    </w:p>
    <w:p w:rsidR="0043563C" w:rsidRPr="008D0DA4" w:rsidRDefault="0043563C" w:rsidP="003E3461">
      <w:pPr>
        <w:pStyle w:val="Ttulo"/>
        <w:outlineLvl w:val="9"/>
      </w:pPr>
    </w:p>
    <w:p w:rsidR="0043563C" w:rsidRPr="008D0DA4" w:rsidRDefault="0043563C" w:rsidP="003E3461">
      <w:pPr>
        <w:pStyle w:val="Ttulo"/>
        <w:outlineLvl w:val="9"/>
      </w:pPr>
    </w:p>
    <w:p w:rsidR="0043563C" w:rsidRPr="008D0DA4" w:rsidRDefault="0043563C" w:rsidP="003E3461">
      <w:pPr>
        <w:pStyle w:val="Ttulo"/>
        <w:outlineLvl w:val="9"/>
      </w:pPr>
    </w:p>
    <w:p w:rsidR="00705462" w:rsidRPr="008D0DA4" w:rsidRDefault="00705462" w:rsidP="008A5130">
      <w:pPr>
        <w:jc w:val="center"/>
        <w:rPr>
          <w:b/>
          <w:color w:val="92D050"/>
          <w:sz w:val="36"/>
          <w:szCs w:val="36"/>
        </w:rPr>
      </w:pPr>
    </w:p>
    <w:p w:rsidR="002A0925" w:rsidRDefault="00165EF6" w:rsidP="00D6783D">
      <w:pPr>
        <w:jc w:val="center"/>
        <w:rPr>
          <w:b/>
          <w:color w:val="92D050"/>
          <w:sz w:val="36"/>
          <w:szCs w:val="36"/>
        </w:rPr>
      </w:pPr>
      <w:r w:rsidRPr="00165EF6">
        <w:rPr>
          <w:b/>
          <w:color w:val="92D050"/>
          <w:sz w:val="36"/>
          <w:szCs w:val="36"/>
        </w:rPr>
        <w:t>Github</w:t>
      </w:r>
      <w:r>
        <w:rPr>
          <w:b/>
          <w:color w:val="92D050"/>
          <w:sz w:val="36"/>
          <w:szCs w:val="36"/>
        </w:rPr>
        <w:t>Configuration</w:t>
      </w:r>
      <w:r w:rsidRPr="00165EF6">
        <w:rPr>
          <w:b/>
          <w:color w:val="92D050"/>
          <w:sz w:val="36"/>
          <w:szCs w:val="36"/>
        </w:rPr>
        <w:t xml:space="preserve"> Guide</w:t>
      </w:r>
      <w:r>
        <w:rPr>
          <w:b/>
          <w:color w:val="92D050"/>
          <w:sz w:val="36"/>
          <w:szCs w:val="36"/>
        </w:rPr>
        <w:t>line</w:t>
      </w:r>
    </w:p>
    <w:p w:rsidR="008E1F36" w:rsidRDefault="00FD19A1" w:rsidP="00D6783D">
      <w:pPr>
        <w:jc w:val="center"/>
        <w:rPr>
          <w:b/>
          <w:color w:val="92D050"/>
          <w:sz w:val="36"/>
          <w:szCs w:val="36"/>
        </w:rPr>
      </w:pPr>
      <w:r>
        <w:rPr>
          <w:b/>
          <w:noProof/>
          <w:color w:val="92D050"/>
          <w:sz w:val="36"/>
          <w:szCs w:val="36"/>
          <w:lang w:val="es-ES" w:eastAsia="es-ES"/>
        </w:rPr>
        <w:drawing>
          <wp:inline distT="0" distB="0" distL="0" distR="0">
            <wp:extent cx="980237" cy="980237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974" cy="9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36" w:rsidRPr="008D0DA4" w:rsidRDefault="008E1F36" w:rsidP="00D6783D">
      <w:pPr>
        <w:jc w:val="center"/>
        <w:rPr>
          <w:b/>
          <w:color w:val="92D050"/>
          <w:sz w:val="36"/>
          <w:szCs w:val="36"/>
        </w:rPr>
      </w:pPr>
    </w:p>
    <w:p w:rsidR="00122077" w:rsidRPr="008D0DA4" w:rsidRDefault="00122077" w:rsidP="00CB2CAE">
      <w:pPr>
        <w:pStyle w:val="Textoindependiente"/>
        <w:jc w:val="right"/>
      </w:pPr>
    </w:p>
    <w:p w:rsidR="00122077" w:rsidRPr="008D0DA4" w:rsidRDefault="00122077" w:rsidP="00CB2CAE">
      <w:pPr>
        <w:pStyle w:val="Textoindependiente"/>
        <w:jc w:val="right"/>
      </w:pP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  <w:r>
        <w:rPr>
          <w:lang w:val="en-US"/>
        </w:rPr>
        <w:t>Document Version No. 1.0</w:t>
      </w: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  <w:r>
        <w:rPr>
          <w:lang w:val="en-US"/>
        </w:rPr>
        <w:t>Created by: Ariel Duarte</w:t>
      </w: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165EF6" w:rsidRDefault="00165EF6" w:rsidP="00165EF6">
      <w:pPr>
        <w:pStyle w:val="aCopyrightHead"/>
        <w:rPr>
          <w:lang w:val="en-US"/>
        </w:rPr>
      </w:pPr>
      <w:r>
        <w:rPr>
          <w:lang w:val="en-US"/>
        </w:rPr>
        <w:t xml:space="preserve">© Copyright </w:t>
      </w:r>
      <w:r w:rsidR="005B5BE1">
        <w:rPr>
          <w:lang w:val="en-US"/>
        </w:rPr>
        <w:t>Ariel Duarte</w:t>
      </w:r>
      <w:r w:rsidR="00477E9F">
        <w:rPr>
          <w:lang w:val="en-US"/>
        </w:rPr>
        <w:fldChar w:fldCharType="begin"/>
      </w:r>
      <w:r>
        <w:rPr>
          <w:lang w:val="en-US"/>
        </w:rPr>
        <w:instrText xml:space="preserve"> DATE  \@ "yyyy"  \* MERGEFORMAT </w:instrText>
      </w:r>
      <w:r w:rsidR="00477E9F">
        <w:rPr>
          <w:lang w:val="en-US"/>
        </w:rPr>
        <w:fldChar w:fldCharType="separate"/>
      </w:r>
      <w:r w:rsidR="00717886">
        <w:rPr>
          <w:noProof/>
          <w:lang w:val="en-US"/>
        </w:rPr>
        <w:t>2013</w:t>
      </w:r>
      <w:r w:rsidR="00477E9F">
        <w:rPr>
          <w:lang w:val="en-US"/>
        </w:rPr>
        <w:fldChar w:fldCharType="end"/>
      </w:r>
      <w:r>
        <w:rPr>
          <w:lang w:val="en-US"/>
        </w:rPr>
        <w:t>.</w:t>
      </w:r>
    </w:p>
    <w:p w:rsidR="00165EF6" w:rsidRDefault="00165EF6" w:rsidP="00165EF6">
      <w:pPr>
        <w:pStyle w:val="aNoIssDate"/>
        <w:ind w:left="0"/>
        <w:jc w:val="center"/>
        <w:rPr>
          <w:lang w:val="en-US"/>
        </w:rPr>
      </w:pPr>
    </w:p>
    <w:p w:rsidR="00EE2FFB" w:rsidRPr="008D0DA4" w:rsidRDefault="00EE2FFB" w:rsidP="00CB2CAE">
      <w:pPr>
        <w:pStyle w:val="Textoindependiente"/>
        <w:jc w:val="right"/>
      </w:pPr>
    </w:p>
    <w:p w:rsidR="00122077" w:rsidRPr="008D0DA4" w:rsidRDefault="00122077" w:rsidP="00CB2CAE">
      <w:pPr>
        <w:pStyle w:val="Textoindependiente"/>
        <w:jc w:val="right"/>
      </w:pPr>
    </w:p>
    <w:p w:rsidR="00122077" w:rsidRDefault="00122077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Default="00AB20E6" w:rsidP="00CB2CAE">
      <w:pPr>
        <w:pStyle w:val="Textoindependiente"/>
        <w:jc w:val="right"/>
      </w:pPr>
    </w:p>
    <w:p w:rsidR="00AB20E6" w:rsidRPr="008D0DA4" w:rsidRDefault="00AB20E6" w:rsidP="00CB2CAE">
      <w:pPr>
        <w:pStyle w:val="Textoindependiente"/>
        <w:jc w:val="right"/>
      </w:pPr>
    </w:p>
    <w:p w:rsidR="00122077" w:rsidRPr="008D0DA4" w:rsidRDefault="00122077" w:rsidP="00CB2CAE">
      <w:pPr>
        <w:pStyle w:val="Textoindependiente"/>
        <w:jc w:val="right"/>
      </w:pPr>
    </w:p>
    <w:p w:rsidR="00410F13" w:rsidRPr="008D0DA4" w:rsidRDefault="00410F13" w:rsidP="00CB2CAE">
      <w:pPr>
        <w:pStyle w:val="Textoindependiente"/>
        <w:jc w:val="righ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4"/>
        </w:rPr>
        <w:id w:val="153660856"/>
        <w:docPartObj>
          <w:docPartGallery w:val="Table of Contents"/>
          <w:docPartUnique/>
        </w:docPartObj>
      </w:sdtPr>
      <w:sdtContent>
        <w:p w:rsidR="001170D9" w:rsidRPr="008D0DA4" w:rsidRDefault="001170D9">
          <w:pPr>
            <w:pStyle w:val="TtulodeTDC"/>
          </w:pPr>
          <w:r w:rsidRPr="008D0DA4">
            <w:t>Table of Contents</w:t>
          </w:r>
        </w:p>
        <w:p w:rsidR="007F371B" w:rsidRPr="00133CB7" w:rsidRDefault="00477E9F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eastAsiaTheme="minorEastAsia" w:hAnsiTheme="minorHAnsi" w:cstheme="minorHAnsi"/>
              <w:noProof/>
              <w:szCs w:val="22"/>
              <w:lang w:val="es-AR" w:eastAsia="es-AR"/>
            </w:rPr>
          </w:pPr>
          <w:r w:rsidRPr="00133CB7">
            <w:rPr>
              <w:rFonts w:asciiTheme="minorHAnsi" w:hAnsiTheme="minorHAnsi" w:cstheme="minorHAnsi"/>
            </w:rPr>
            <w:fldChar w:fldCharType="begin"/>
          </w:r>
          <w:r w:rsidR="001170D9" w:rsidRPr="00133CB7">
            <w:rPr>
              <w:rFonts w:asciiTheme="minorHAnsi" w:hAnsiTheme="minorHAnsi" w:cstheme="minorHAnsi"/>
            </w:rPr>
            <w:instrText xml:space="preserve"> TOC \o "1-3" \h \z \u </w:instrText>
          </w:r>
          <w:r w:rsidRPr="00133CB7">
            <w:rPr>
              <w:rFonts w:asciiTheme="minorHAnsi" w:hAnsiTheme="minorHAnsi" w:cstheme="minorHAnsi"/>
            </w:rPr>
            <w:fldChar w:fldCharType="separate"/>
          </w:r>
          <w:hyperlink w:anchor="_Toc328101372" w:history="1">
            <w:r w:rsidR="007F371B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1 •</w:t>
            </w:r>
            <w:r w:rsidR="007F371B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ab/>
            </w:r>
            <w:r w:rsidR="007F371B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Introduction</w:t>
            </w:r>
            <w:r w:rsidR="007F371B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42F6D">
              <w:rPr>
                <w:rFonts w:asciiTheme="minorHAnsi" w:hAnsiTheme="minorHAnsi" w:cstheme="minorHAnsi"/>
                <w:noProof/>
                <w:webHidden/>
              </w:rPr>
              <w:t>3</w:t>
            </w:r>
          </w:hyperlink>
        </w:p>
        <w:p w:rsidR="007F371B" w:rsidRPr="00133CB7" w:rsidRDefault="00477E9F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eastAsiaTheme="minorEastAsia" w:hAnsiTheme="minorHAnsi" w:cstheme="minorHAnsi"/>
              <w:noProof/>
              <w:szCs w:val="22"/>
              <w:lang w:val="es-AR" w:eastAsia="es-AR"/>
            </w:rPr>
          </w:pPr>
          <w:hyperlink w:anchor="_Toc328101373" w:history="1">
            <w:r w:rsidR="007F371B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2 •</w:t>
            </w:r>
            <w:r w:rsidR="007F371B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ab/>
            </w:r>
            <w:r w:rsidR="00F954FA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>Dow</w:t>
            </w:r>
            <w:r w:rsidR="00CB0E08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>n</w:t>
            </w:r>
            <w:r w:rsidR="00F954FA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 xml:space="preserve">load and Install </w:t>
            </w:r>
            <w:r w:rsidR="00064BC5" w:rsidRPr="00133CB7">
              <w:rPr>
                <w:rFonts w:asciiTheme="minorHAnsi" w:hAnsiTheme="minorHAnsi" w:cstheme="minorHAnsi"/>
              </w:rPr>
              <w:t>Git</w:t>
            </w:r>
            <w:r w:rsidR="00F954FA" w:rsidRPr="00133CB7">
              <w:rPr>
                <w:rFonts w:asciiTheme="minorHAnsi" w:hAnsiTheme="minorHAnsi" w:cstheme="minorHAnsi"/>
              </w:rPr>
              <w:t>Hub</w:t>
            </w:r>
            <w:r w:rsidR="00064BC5" w:rsidRPr="00133CB7">
              <w:rPr>
                <w:rFonts w:asciiTheme="minorHAnsi" w:hAnsiTheme="minorHAnsi" w:cstheme="minorHAnsi"/>
              </w:rPr>
              <w:t xml:space="preserve"> for Windows</w:t>
            </w:r>
            <w:r w:rsidR="007F371B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742F6D">
              <w:rPr>
                <w:rFonts w:asciiTheme="minorHAnsi" w:hAnsiTheme="minorHAnsi" w:cstheme="minorHAnsi"/>
                <w:noProof/>
                <w:webHidden/>
              </w:rPr>
              <w:t>4</w:t>
            </w:r>
          </w:hyperlink>
        </w:p>
        <w:p w:rsidR="007F371B" w:rsidRPr="00133CB7" w:rsidRDefault="00477E9F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eastAsiaTheme="minorEastAsia" w:hAnsiTheme="minorHAnsi" w:cstheme="minorHAnsi"/>
              <w:noProof/>
              <w:szCs w:val="22"/>
              <w:lang w:val="es-AR" w:eastAsia="es-AR"/>
            </w:rPr>
          </w:pPr>
          <w:hyperlink w:anchor="_Toc328101376" w:history="1">
            <w:r w:rsidR="007F371B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3 •</w:t>
            </w:r>
            <w:r w:rsidR="007F371B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ab/>
            </w:r>
            <w:r w:rsidR="00133CB7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Create u</w:t>
            </w:r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 xml:space="preserve">ser </w:t>
            </w:r>
            <w:r w:rsidR="00133CB7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a</w:t>
            </w:r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ccount</w:t>
            </w:r>
            <w:r w:rsidR="007F371B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764F8">
              <w:rPr>
                <w:rFonts w:asciiTheme="minorHAnsi" w:hAnsiTheme="minorHAnsi" w:cstheme="minorHAnsi"/>
                <w:noProof/>
                <w:webHidden/>
              </w:rPr>
              <w:t>8</w:t>
            </w:r>
          </w:hyperlink>
        </w:p>
        <w:p w:rsidR="007F371B" w:rsidRPr="00133CB7" w:rsidRDefault="00477E9F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eastAsiaTheme="minorEastAsia" w:hAnsiTheme="minorHAnsi" w:cstheme="minorHAnsi"/>
              <w:noProof/>
              <w:szCs w:val="22"/>
              <w:lang w:val="es-AR" w:eastAsia="es-AR"/>
            </w:rPr>
          </w:pPr>
          <w:hyperlink w:anchor="_Toc328101379" w:history="1">
            <w:r w:rsidR="007F371B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>4 •</w:t>
            </w:r>
            <w:r w:rsidR="007F371B" w:rsidRPr="00133CB7">
              <w:rPr>
                <w:rFonts w:asciiTheme="minorHAnsi" w:eastAsiaTheme="minorEastAsia" w:hAnsiTheme="minorHAnsi" w:cstheme="minorHAnsi"/>
                <w:noProof/>
                <w:szCs w:val="22"/>
                <w:lang w:val="es-AR" w:eastAsia="es-AR"/>
              </w:rPr>
              <w:tab/>
            </w:r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u w:val="none"/>
              </w:rPr>
              <w:t xml:space="preserve">Create </w:t>
            </w:r>
            <w:hyperlink r:id="rId9" w:history="1">
              <w:r w:rsidR="001E359C" w:rsidRPr="00133CB7">
                <w:rPr>
                  <w:rStyle w:val="Hipervnculo"/>
                  <w:rFonts w:asciiTheme="minorHAnsi" w:hAnsiTheme="minorHAnsi" w:cstheme="minorHAnsi"/>
                  <w:noProof/>
                  <w:color w:val="auto"/>
                  <w:u w:val="none"/>
                </w:rPr>
                <w:t>SSH keys</w:t>
              </w:r>
            </w:hyperlink>
            <w:r w:rsidR="007F371B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764F8">
              <w:rPr>
                <w:rFonts w:asciiTheme="minorHAnsi" w:hAnsiTheme="minorHAnsi" w:cstheme="minorHAnsi"/>
                <w:noProof/>
                <w:webHidden/>
              </w:rPr>
              <w:t>9</w:t>
            </w:r>
          </w:hyperlink>
        </w:p>
        <w:p w:rsidR="001E359C" w:rsidRPr="00133CB7" w:rsidRDefault="00477E9F" w:rsidP="001E359C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hAnsiTheme="minorHAnsi" w:cstheme="minorHAnsi"/>
              <w:noProof/>
            </w:rPr>
          </w:pPr>
          <w:r w:rsidRPr="00133CB7">
            <w:rPr>
              <w:rFonts w:asciiTheme="minorHAnsi" w:hAnsiTheme="minorHAnsi" w:cstheme="minorHAnsi"/>
            </w:rPr>
            <w:fldChar w:fldCharType="end"/>
          </w:r>
          <w:hyperlink w:anchor="_Toc328101379" w:history="1"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5 •</w:t>
            </w:r>
            <w:r w:rsidR="001E359C" w:rsidRPr="00014764">
              <w:rPr>
                <w:rFonts w:asciiTheme="minorHAnsi" w:eastAsiaTheme="minorEastAsia" w:hAnsiTheme="minorHAnsi" w:cstheme="minorHAnsi"/>
                <w:noProof/>
                <w:szCs w:val="22"/>
                <w:lang w:eastAsia="es-AR"/>
              </w:rPr>
              <w:tab/>
            </w:r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Account settings</w:t>
            </w:r>
            <w:r w:rsidR="001E359C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764F8">
              <w:rPr>
                <w:rFonts w:asciiTheme="minorHAnsi" w:hAnsiTheme="minorHAnsi" w:cstheme="minorHAnsi"/>
                <w:noProof/>
                <w:webHidden/>
              </w:rPr>
              <w:t>11</w:t>
            </w:r>
          </w:hyperlink>
        </w:p>
        <w:p w:rsidR="001E359C" w:rsidRPr="00133CB7" w:rsidRDefault="00477E9F" w:rsidP="001E359C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hAnsiTheme="minorHAnsi" w:cstheme="minorHAnsi"/>
              <w:noProof/>
            </w:rPr>
          </w:pPr>
          <w:hyperlink w:anchor="_Toc328101379" w:history="1"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6 •</w:t>
            </w:r>
            <w:r w:rsidR="001E359C" w:rsidRPr="00133CB7">
              <w:rPr>
                <w:rFonts w:asciiTheme="minorHAnsi" w:eastAsiaTheme="minorEastAsia" w:hAnsiTheme="minorHAnsi" w:cstheme="minorHAnsi"/>
                <w:noProof/>
                <w:szCs w:val="22"/>
                <w:lang w:eastAsia="es-AR"/>
              </w:rPr>
              <w:tab/>
            </w:r>
            <w:r w:rsidR="001E359C" w:rsidRPr="00133CB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Clone master repository</w:t>
            </w:r>
            <w:r w:rsidR="001E359C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764F8">
              <w:rPr>
                <w:rFonts w:asciiTheme="minorHAnsi" w:hAnsiTheme="minorHAnsi" w:cstheme="minorHAnsi"/>
                <w:noProof/>
                <w:webHidden/>
              </w:rPr>
              <w:t>14</w:t>
            </w:r>
          </w:hyperlink>
        </w:p>
        <w:p w:rsidR="00133CB7" w:rsidRPr="00133CB7" w:rsidRDefault="00477E9F" w:rsidP="00133CB7">
          <w:pPr>
            <w:pStyle w:val="TDC1"/>
            <w:tabs>
              <w:tab w:val="left" w:pos="660"/>
              <w:tab w:val="right" w:leader="dot" w:pos="8501"/>
            </w:tabs>
            <w:rPr>
              <w:rFonts w:asciiTheme="minorHAnsi" w:hAnsiTheme="minorHAnsi" w:cstheme="minorHAnsi"/>
              <w:noProof/>
            </w:rPr>
          </w:pPr>
          <w:hyperlink w:anchor="_Toc328101379" w:history="1">
            <w:r w:rsidR="00133CB7" w:rsidRPr="00133CB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7 •</w:t>
            </w:r>
            <w:r w:rsidR="00133CB7" w:rsidRPr="00133CB7">
              <w:rPr>
                <w:rFonts w:asciiTheme="minorHAnsi" w:eastAsiaTheme="minorEastAsia" w:hAnsiTheme="minorHAnsi" w:cstheme="minorHAnsi"/>
                <w:noProof/>
                <w:szCs w:val="22"/>
                <w:lang w:eastAsia="es-AR"/>
              </w:rPr>
              <w:tab/>
            </w:r>
            <w:r w:rsidR="00611667">
              <w:rPr>
                <w:rFonts w:asciiTheme="minorHAnsi" w:eastAsiaTheme="minorEastAsia" w:hAnsiTheme="minorHAnsi" w:cstheme="minorHAnsi"/>
                <w:noProof/>
                <w:szCs w:val="22"/>
                <w:lang w:eastAsia="es-AR"/>
              </w:rPr>
              <w:t xml:space="preserve">Git </w:t>
            </w:r>
            <w:r w:rsidR="00611667">
              <w:rPr>
                <w:rStyle w:val="Hipervnculo"/>
                <w:rFonts w:asciiTheme="minorHAnsi" w:hAnsiTheme="minorHAnsi" w:cstheme="minorHAnsi"/>
                <w:noProof/>
                <w:color w:val="auto"/>
                <w:u w:val="none"/>
              </w:rPr>
              <w:t>Commands</w:t>
            </w:r>
            <w:r w:rsidR="00133CB7" w:rsidRPr="00133CB7">
              <w:rPr>
                <w:rFonts w:asciiTheme="minorHAnsi" w:hAnsiTheme="minorHAnsi" w:cstheme="minorHAnsi"/>
                <w:noProof/>
                <w:webHidden/>
              </w:rPr>
              <w:tab/>
            </w:r>
          </w:hyperlink>
          <w:r w:rsidR="00B764F8">
            <w:rPr>
              <w:rFonts w:asciiTheme="minorHAnsi" w:hAnsiTheme="minorHAnsi" w:cstheme="minorHAnsi"/>
              <w:noProof/>
              <w:webHidden/>
            </w:rPr>
            <w:t>15</w:t>
          </w:r>
        </w:p>
        <w:p w:rsidR="00133CB7" w:rsidRPr="00133CB7" w:rsidRDefault="00133CB7" w:rsidP="00133CB7"/>
        <w:p w:rsidR="001E359C" w:rsidRPr="001E359C" w:rsidRDefault="001E359C" w:rsidP="001E359C">
          <w:pPr>
            <w:rPr>
              <w:rFonts w:eastAsiaTheme="minorEastAsia"/>
            </w:rPr>
          </w:pPr>
        </w:p>
        <w:p w:rsidR="001170D9" w:rsidRPr="008D0DA4" w:rsidRDefault="00477E9F"/>
      </w:sdtContent>
    </w:sdt>
    <w:p w:rsidR="00341CC9" w:rsidRDefault="00341CC9" w:rsidP="00341CC9">
      <w:r w:rsidRPr="008D0DA4">
        <w:br w:type="page"/>
      </w:r>
    </w:p>
    <w:p w:rsidR="00FD6998" w:rsidRDefault="00FD6998" w:rsidP="00FD6998">
      <w:pPr>
        <w:rPr>
          <w:b/>
          <w:i/>
        </w:rPr>
      </w:pPr>
      <w:r>
        <w:rPr>
          <w:b/>
          <w:i/>
        </w:rPr>
        <w:lastRenderedPageBreak/>
        <w:t>Change Control</w:t>
      </w:r>
    </w:p>
    <w:p w:rsidR="00FD6998" w:rsidRDefault="00FD6998" w:rsidP="00FD6998">
      <w:pPr>
        <w:pStyle w:val="aNoIssDate"/>
        <w:ind w:left="0"/>
        <w:rPr>
          <w:rFonts w:cs="Arial"/>
          <w:iCs/>
          <w:color w:val="0000FF"/>
          <w:sz w:val="20"/>
          <w:lang w:val="en-US"/>
        </w:rPr>
      </w:pPr>
    </w:p>
    <w:tbl>
      <w:tblPr>
        <w:tblStyle w:val="TableNormal1"/>
        <w:tblpPr w:leftFromText="180" w:rightFromText="180" w:vertAnchor="text" w:horzAnchor="margin" w:tblpY="115"/>
        <w:tblOverlap w:val="never"/>
        <w:tblW w:w="7862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/>
      </w:tblPr>
      <w:tblGrid>
        <w:gridCol w:w="1583"/>
        <w:gridCol w:w="2061"/>
        <w:gridCol w:w="1121"/>
        <w:gridCol w:w="3097"/>
      </w:tblGrid>
      <w:tr w:rsidR="00FD6998" w:rsidTr="00FD6998">
        <w:trPr>
          <w:cantSplit/>
          <w:trHeight w:val="545"/>
          <w:tblHeader/>
        </w:trPr>
        <w:tc>
          <w:tcPr>
            <w:tcW w:w="158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Date</w:t>
            </w:r>
          </w:p>
        </w:tc>
        <w:tc>
          <w:tcPr>
            <w:tcW w:w="206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Author</w:t>
            </w:r>
          </w:p>
        </w:tc>
        <w:tc>
          <w:tcPr>
            <w:tcW w:w="112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Version</w:t>
            </w:r>
          </w:p>
        </w:tc>
        <w:tc>
          <w:tcPr>
            <w:tcW w:w="30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Change Reference</w:t>
            </w:r>
          </w:p>
        </w:tc>
      </w:tr>
      <w:tr w:rsidR="00FD6998" w:rsidTr="00FD6998">
        <w:trPr>
          <w:cantSplit/>
          <w:trHeight w:hRule="exact" w:val="75"/>
          <w:tblHeader/>
        </w:trPr>
        <w:tc>
          <w:tcPr>
            <w:tcW w:w="158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</w:tr>
      <w:tr w:rsidR="00FD6998" w:rsidTr="00FD6998">
        <w:trPr>
          <w:cantSplit/>
          <w:trHeight w:val="252"/>
        </w:trPr>
        <w:tc>
          <w:tcPr>
            <w:tcW w:w="158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iCs/>
                <w:sz w:val="16"/>
                <w:szCs w:val="16"/>
                <w:lang w:val="en-US" w:eastAsia="es-AR"/>
              </w:rPr>
            </w:pPr>
            <w:r>
              <w:rPr>
                <w:rFonts w:cs="Arial"/>
                <w:iCs/>
                <w:sz w:val="16"/>
                <w:szCs w:val="16"/>
                <w:lang w:val="en-US" w:eastAsia="es-AR"/>
              </w:rPr>
              <w:t>24/09/2012</w:t>
            </w:r>
          </w:p>
        </w:tc>
        <w:tc>
          <w:tcPr>
            <w:tcW w:w="20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sz w:val="16"/>
                <w:szCs w:val="16"/>
                <w:lang w:val="en-US" w:eastAsia="es-AR"/>
              </w:rPr>
            </w:pPr>
            <w:r>
              <w:rPr>
                <w:rFonts w:cs="Arial"/>
                <w:sz w:val="16"/>
                <w:szCs w:val="16"/>
                <w:lang w:val="en-US" w:eastAsia="es-AR"/>
              </w:rPr>
              <w:t>Ariel Duarte</w:t>
            </w:r>
          </w:p>
        </w:tc>
        <w:tc>
          <w:tcPr>
            <w:tcW w:w="11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iCs/>
                <w:sz w:val="16"/>
                <w:szCs w:val="16"/>
                <w:lang w:val="en-US" w:eastAsia="es-AR"/>
              </w:rPr>
            </w:pPr>
            <w:r>
              <w:rPr>
                <w:rFonts w:cs="Arial"/>
                <w:iCs/>
                <w:sz w:val="16"/>
                <w:szCs w:val="16"/>
                <w:lang w:val="en-US" w:eastAsia="es-AR"/>
              </w:rPr>
              <w:t>1.0</w:t>
            </w:r>
          </w:p>
        </w:tc>
        <w:tc>
          <w:tcPr>
            <w:tcW w:w="309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sz w:val="16"/>
                <w:szCs w:val="16"/>
                <w:lang w:val="en-US" w:eastAsia="es-AR"/>
              </w:rPr>
            </w:pPr>
          </w:p>
        </w:tc>
      </w:tr>
      <w:tr w:rsidR="00FD6998" w:rsidTr="00FD6998">
        <w:trPr>
          <w:cantSplit/>
          <w:trHeight w:val="252"/>
        </w:trPr>
        <w:tc>
          <w:tcPr>
            <w:tcW w:w="15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sz w:val="16"/>
                <w:szCs w:val="16"/>
                <w:lang w:val="en-US" w:eastAsia="es-AR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aNoIssDate"/>
              <w:ind w:left="0"/>
              <w:rPr>
                <w:rFonts w:cs="Arial"/>
                <w:iCs/>
                <w:sz w:val="16"/>
                <w:szCs w:val="16"/>
                <w:lang w:val="en-US" w:eastAsia="es-AR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</w:tr>
      <w:tr w:rsidR="00FD6998" w:rsidTr="00FD6998">
        <w:trPr>
          <w:cantSplit/>
          <w:trHeight w:val="231"/>
        </w:trPr>
        <w:tc>
          <w:tcPr>
            <w:tcW w:w="15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Arial" w:hAnsi="Arial" w:cs="Arial"/>
                <w:szCs w:val="16"/>
                <w:lang w:val="es-AR" w:eastAsia="es-AR"/>
              </w:rPr>
            </w:pPr>
          </w:p>
        </w:tc>
      </w:tr>
      <w:tr w:rsidR="00FD6998" w:rsidTr="00FD6998">
        <w:trPr>
          <w:cantSplit/>
          <w:trHeight w:val="252"/>
        </w:trPr>
        <w:tc>
          <w:tcPr>
            <w:tcW w:w="158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  <w:tr w:rsidR="00FD6998" w:rsidTr="00FD6998">
        <w:trPr>
          <w:cantSplit/>
          <w:trHeight w:val="252"/>
        </w:trPr>
        <w:tc>
          <w:tcPr>
            <w:tcW w:w="158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</w:tbl>
    <w:p w:rsidR="00FD6998" w:rsidRDefault="00FD6998" w:rsidP="00FD6998">
      <w:pPr>
        <w:pStyle w:val="Textoindependiente"/>
        <w:rPr>
          <w:rFonts w:ascii="Verdana" w:hAnsi="Verdana"/>
          <w:sz w:val="20"/>
        </w:rPr>
      </w:pPr>
      <w:r>
        <w:rPr>
          <w:rFonts w:ascii="Verdana" w:hAnsi="Verdana"/>
        </w:rPr>
        <w:br w:type="textWrapping" w:clear="all"/>
      </w:r>
    </w:p>
    <w:p w:rsidR="00FD6998" w:rsidRDefault="00FD6998" w:rsidP="00FD6998">
      <w:pPr>
        <w:rPr>
          <w:rFonts w:ascii="Times New Roman" w:hAnsi="Times New Roman"/>
          <w:b/>
          <w:i/>
        </w:rPr>
      </w:pPr>
      <w:r>
        <w:rPr>
          <w:b/>
          <w:i/>
        </w:rPr>
        <w:t>Sign-off</w:t>
      </w:r>
    </w:p>
    <w:tbl>
      <w:tblPr>
        <w:tblStyle w:val="TableNormal1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96"/>
        <w:gridCol w:w="1291"/>
        <w:gridCol w:w="1632"/>
        <w:gridCol w:w="1976"/>
        <w:gridCol w:w="1319"/>
      </w:tblGrid>
      <w:tr w:rsidR="00FD6998" w:rsidTr="00FD6998">
        <w:trPr>
          <w:cantSplit/>
          <w:trHeight w:val="644"/>
          <w:tblHeader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Position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Name</w:t>
            </w:r>
          </w:p>
        </w:tc>
        <w:tc>
          <w:tcPr>
            <w:tcW w:w="1632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RevisionComment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Signature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Date</w:t>
            </w:r>
          </w:p>
        </w:tc>
      </w:tr>
      <w:tr w:rsidR="00FD6998" w:rsidTr="00FD6998">
        <w:trPr>
          <w:cantSplit/>
          <w:trHeight w:hRule="exact" w:val="61"/>
          <w:tblHeader/>
        </w:trPr>
        <w:tc>
          <w:tcPr>
            <w:tcW w:w="169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</w:tr>
      <w:tr w:rsidR="00FD6998" w:rsidTr="00FD6998">
        <w:trPr>
          <w:cantSplit/>
          <w:trHeight w:val="204"/>
        </w:trPr>
        <w:tc>
          <w:tcPr>
            <w:tcW w:w="1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  <w:tr w:rsidR="00FD6998" w:rsidTr="00FD6998">
        <w:trPr>
          <w:cantSplit/>
          <w:trHeight w:val="204"/>
        </w:trPr>
        <w:tc>
          <w:tcPr>
            <w:tcW w:w="16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  <w:tr w:rsidR="00FD6998" w:rsidTr="00FD6998">
        <w:trPr>
          <w:cantSplit/>
          <w:trHeight w:val="221"/>
        </w:trPr>
        <w:tc>
          <w:tcPr>
            <w:tcW w:w="16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29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97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</w:tbl>
    <w:p w:rsidR="00FD6998" w:rsidRDefault="00FD6998" w:rsidP="00FD6998">
      <w:pPr>
        <w:rPr>
          <w:b/>
          <w:i/>
        </w:rPr>
      </w:pPr>
      <w:bookmarkStart w:id="0" w:name="_Toc478358606"/>
      <w:bookmarkStart w:id="1" w:name="_Toc427468103"/>
      <w:bookmarkStart w:id="2" w:name="_Toc426095490"/>
    </w:p>
    <w:bookmarkEnd w:id="0"/>
    <w:bookmarkEnd w:id="1"/>
    <w:bookmarkEnd w:id="2"/>
    <w:p w:rsidR="00FD6998" w:rsidRDefault="00FD6998" w:rsidP="00FD6998">
      <w:pPr>
        <w:rPr>
          <w:b/>
          <w:i/>
        </w:rPr>
      </w:pPr>
      <w:r>
        <w:rPr>
          <w:b/>
          <w:i/>
        </w:rPr>
        <w:t>Reviews</w:t>
      </w:r>
    </w:p>
    <w:tbl>
      <w:tblPr>
        <w:tblStyle w:val="TableNormal1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957"/>
        <w:gridCol w:w="2957"/>
        <w:gridCol w:w="2099"/>
      </w:tblGrid>
      <w:tr w:rsidR="00FD6998" w:rsidTr="00E41EDF">
        <w:trPr>
          <w:cantSplit/>
          <w:trHeight w:val="518"/>
          <w:tblHeader/>
        </w:trPr>
        <w:tc>
          <w:tcPr>
            <w:tcW w:w="295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Name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Position</w:t>
            </w:r>
          </w:p>
        </w:tc>
        <w:tc>
          <w:tcPr>
            <w:tcW w:w="20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  <w:hideMark/>
          </w:tcPr>
          <w:p w:rsidR="00FD6998" w:rsidRDefault="00FD6998" w:rsidP="00FD6998">
            <w:pPr>
              <w:pStyle w:val="TableText"/>
              <w:spacing w:before="120" w:after="120"/>
              <w:rPr>
                <w:rFonts w:ascii="Verdana" w:hAnsi="Verdana"/>
                <w:b/>
                <w:lang w:val="es-AR" w:eastAsia="es-AR"/>
              </w:rPr>
            </w:pPr>
            <w:r>
              <w:rPr>
                <w:rFonts w:ascii="Verdana" w:hAnsi="Verdana"/>
                <w:b/>
                <w:lang w:val="es-AR" w:eastAsia="es-AR"/>
              </w:rPr>
              <w:t>Date</w:t>
            </w:r>
          </w:p>
        </w:tc>
      </w:tr>
      <w:tr w:rsidR="00FD6998" w:rsidTr="00E41EDF">
        <w:trPr>
          <w:cantSplit/>
          <w:trHeight w:hRule="exact" w:val="74"/>
          <w:tblHeader/>
        </w:trPr>
        <w:tc>
          <w:tcPr>
            <w:tcW w:w="29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  <w:tc>
          <w:tcPr>
            <w:tcW w:w="20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D6998" w:rsidRDefault="00FD6998" w:rsidP="00FD6998">
            <w:pPr>
              <w:pStyle w:val="TableText"/>
              <w:rPr>
                <w:rFonts w:ascii="Verdana" w:hAnsi="Verdana"/>
                <w:sz w:val="8"/>
                <w:lang w:val="es-AR" w:eastAsia="es-AR"/>
              </w:rPr>
            </w:pPr>
          </w:p>
        </w:tc>
      </w:tr>
      <w:tr w:rsidR="00FD6998" w:rsidTr="00E41EDF">
        <w:trPr>
          <w:cantSplit/>
          <w:trHeight w:val="227"/>
        </w:trPr>
        <w:tc>
          <w:tcPr>
            <w:tcW w:w="2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  <w:tr w:rsidR="00FD6998" w:rsidTr="00E41EDF">
        <w:trPr>
          <w:cantSplit/>
          <w:trHeight w:val="227"/>
        </w:trPr>
        <w:tc>
          <w:tcPr>
            <w:tcW w:w="2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  <w:tr w:rsidR="00FD6998" w:rsidTr="00E41EDF">
        <w:trPr>
          <w:cantSplit/>
          <w:trHeight w:val="248"/>
        </w:trPr>
        <w:tc>
          <w:tcPr>
            <w:tcW w:w="29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D6998" w:rsidRDefault="00FD6998" w:rsidP="00FD6998">
            <w:pPr>
              <w:pStyle w:val="TableText"/>
              <w:rPr>
                <w:rFonts w:ascii="Verdana" w:hAnsi="Verdana"/>
                <w:lang w:val="es-AR" w:eastAsia="es-AR"/>
              </w:rPr>
            </w:pPr>
          </w:p>
        </w:tc>
      </w:tr>
    </w:tbl>
    <w:p w:rsidR="00FD6998" w:rsidRDefault="00FD6998" w:rsidP="00FD6998"/>
    <w:p w:rsidR="00FD6998" w:rsidRDefault="00FD6998" w:rsidP="00FD6998"/>
    <w:p w:rsidR="00FD6998" w:rsidRDefault="00FD6998" w:rsidP="00FD6998">
      <w:r>
        <w:br w:type="page"/>
      </w:r>
    </w:p>
    <w:p w:rsidR="00917560" w:rsidRDefault="00341CC9" w:rsidP="00341CC9">
      <w:pPr>
        <w:pStyle w:val="Ttulo1"/>
      </w:pPr>
      <w:bookmarkStart w:id="3" w:name="_Toc301340525"/>
      <w:bookmarkStart w:id="4" w:name="_Toc328101372"/>
      <w:r w:rsidRPr="008D0DA4">
        <w:lastRenderedPageBreak/>
        <w:t>Introduction</w:t>
      </w:r>
      <w:bookmarkEnd w:id="3"/>
      <w:bookmarkEnd w:id="4"/>
    </w:p>
    <w:p w:rsidR="00A44397" w:rsidRDefault="00A44397" w:rsidP="00611667">
      <w:pPr>
        <w:jc w:val="both"/>
      </w:pPr>
      <w:r>
        <w:t>GitHub is a web-based hosting service for software development projects that use</w:t>
      </w:r>
      <w:r w:rsidR="001A383F" w:rsidRPr="00EC1CF0">
        <w:rPr>
          <w:color w:val="000000" w:themeColor="text1"/>
        </w:rPr>
        <w:t>s</w:t>
      </w:r>
      <w:r>
        <w:t xml:space="preserve"> the Git revision control system. </w:t>
      </w:r>
    </w:p>
    <w:p w:rsidR="00611667" w:rsidRDefault="00611667" w:rsidP="00611667">
      <w:pPr>
        <w:jc w:val="both"/>
      </w:pPr>
    </w:p>
    <w:p w:rsidR="00CF19BF" w:rsidRDefault="00A44397" w:rsidP="00611667">
      <w:pPr>
        <w:jc w:val="both"/>
      </w:pPr>
      <w:r>
        <w:t xml:space="preserve">Git is a version control system, </w:t>
      </w:r>
      <w:r w:rsidRPr="00EC1CF0">
        <w:rPr>
          <w:color w:val="000000" w:themeColor="text1"/>
        </w:rPr>
        <w:t>like</w:t>
      </w:r>
      <w:r w:rsidR="001A383F" w:rsidRPr="00EC1CF0">
        <w:rPr>
          <w:color w:val="000000" w:themeColor="text1"/>
        </w:rPr>
        <w:t>s</w:t>
      </w:r>
      <w:r>
        <w:t xml:space="preserve"> SVN or CVS, with the difference that</w:t>
      </w:r>
      <w:r w:rsidR="001A383F" w:rsidRPr="00EC1CF0">
        <w:rPr>
          <w:color w:val="000000" w:themeColor="text1"/>
        </w:rPr>
        <w:t>this is</w:t>
      </w:r>
      <w:r>
        <w:t xml:space="preserve"> a distributed version control system.</w:t>
      </w:r>
    </w:p>
    <w:p w:rsidR="00D705C1" w:rsidRDefault="00D705C1" w:rsidP="00611667">
      <w:pPr>
        <w:jc w:val="both"/>
      </w:pPr>
    </w:p>
    <w:p w:rsidR="00D705C1" w:rsidRPr="0064056C" w:rsidRDefault="00D705C1" w:rsidP="00611667">
      <w:pPr>
        <w:jc w:val="both"/>
        <w:rPr>
          <w:i/>
        </w:rPr>
      </w:pPr>
      <w:r w:rsidRPr="0064056C">
        <w:rPr>
          <w:i/>
        </w:rPr>
        <w:t xml:space="preserve">This document </w:t>
      </w:r>
      <w:r w:rsidR="00DB24D3" w:rsidRPr="0064056C">
        <w:rPr>
          <w:i/>
        </w:rPr>
        <w:t>intended as a quick guide for the installation and configuration of GitHub on Windows.</w:t>
      </w:r>
    </w:p>
    <w:p w:rsidR="00F714DD" w:rsidRDefault="00CB0E08" w:rsidP="00CB0E08">
      <w:pPr>
        <w:pStyle w:val="Ttulo1"/>
        <w:rPr>
          <w:rFonts w:ascii="Trebuchet MS" w:eastAsia="Trebuchet MS" w:hAnsi="Trebuchet MS" w:cs="Trebuchet MS"/>
          <w:color w:val="000000"/>
        </w:rPr>
      </w:pPr>
      <w:r w:rsidRPr="00CB0E08">
        <w:lastRenderedPageBreak/>
        <w:t>Download and Install GitHub for Windows</w:t>
      </w:r>
    </w:p>
    <w:p w:rsidR="00214F04" w:rsidRDefault="003145B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6E4AD7">
        <w:t xml:space="preserve">Download the </w:t>
      </w:r>
      <w:r w:rsidR="001B53DA" w:rsidRPr="000B12E8">
        <w:rPr>
          <w:b/>
        </w:rPr>
        <w:t>msysgit</w:t>
      </w:r>
      <w:r w:rsidRPr="000B12E8">
        <w:rPr>
          <w:b/>
        </w:rPr>
        <w:t>Git</w:t>
      </w:r>
      <w:r w:rsidR="001B53DA" w:rsidRPr="000B12E8">
        <w:rPr>
          <w:b/>
        </w:rPr>
        <w:t xml:space="preserve"> for Windows</w:t>
      </w:r>
      <w:r w:rsidRPr="006E4AD7">
        <w:t xml:space="preserve"> installer from</w:t>
      </w:r>
      <w:r>
        <w:t xml:space="preserve"> :</w:t>
      </w:r>
    </w:p>
    <w:p w:rsidR="003145B5" w:rsidRPr="00D705C1" w:rsidRDefault="00477E9F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 w:val="32"/>
          <w:szCs w:val="32"/>
        </w:rPr>
      </w:pPr>
      <w:hyperlink r:id="rId10" w:history="1">
        <w:r w:rsidR="003145B5" w:rsidRPr="00D705C1">
          <w:rPr>
            <w:rStyle w:val="Hipervnculo"/>
            <w:rFonts w:cs="Arial"/>
            <w:b/>
            <w:sz w:val="32"/>
            <w:szCs w:val="32"/>
          </w:rPr>
          <w:t>http://code.google.com/p/msysgit/downloads/list</w:t>
        </w:r>
      </w:hyperlink>
    </w:p>
    <w:p w:rsidR="00214F04" w:rsidRDefault="00214F04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3145B5" w:rsidRDefault="0004255E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6071191" cy="1636628"/>
            <wp:effectExtent l="19050" t="0" r="57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9-21_15564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51" cy="16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B5" w:rsidRDefault="003145B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C17262">
        <w:t>Note: You’ll need administrative privileges.</w:t>
      </w:r>
    </w:p>
    <w:p w:rsidR="00652705" w:rsidRDefault="00652705" w:rsidP="00652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:rsidR="00652705" w:rsidRDefault="00652705" w:rsidP="00652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/>
          <w:sz w:val="28"/>
          <w:szCs w:val="28"/>
        </w:rPr>
      </w:pPr>
      <w:r w:rsidRPr="00652705">
        <w:rPr>
          <w:b/>
          <w:sz w:val="28"/>
          <w:szCs w:val="28"/>
        </w:rPr>
        <w:t xml:space="preserve">That is a basic installer. </w:t>
      </w:r>
    </w:p>
    <w:p w:rsidR="000B12E8" w:rsidRDefault="000B12E8" w:rsidP="000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 w:rsidRPr="006E4AD7">
        <w:t>Run the</w:t>
      </w:r>
      <w:r w:rsidRPr="00232829">
        <w:t>Git-1.7.11-preview20120620.exe</w:t>
      </w:r>
      <w:r w:rsidRPr="00C17262">
        <w:t xml:space="preserve">. </w:t>
      </w:r>
    </w:p>
    <w:p w:rsidR="00652705" w:rsidRDefault="0065270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</w:p>
    <w:p w:rsidR="00652705" w:rsidRDefault="0065270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  <w:lang w:val="es-ES" w:eastAsia="es-ES"/>
        </w:rPr>
        <w:drawing>
          <wp:inline distT="0" distB="0" distL="0" distR="0">
            <wp:extent cx="4507355" cy="3476847"/>
            <wp:effectExtent l="19050" t="0" r="7495" b="0"/>
            <wp:docPr id="4" name="3 Imagen" descr="Pantal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274" cy="34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5" w:rsidRPr="00C17262" w:rsidRDefault="0065270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259245" cy="3285461"/>
            <wp:effectExtent l="19050" t="0" r="7955" b="0"/>
            <wp:docPr id="5" name="4 Imagen" descr="Pantal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004" cy="32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E" w:rsidRDefault="0004255E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4114479" cy="2088904"/>
            <wp:effectExtent l="19050" t="0" r="321" b="0"/>
            <wp:docPr id="6" name="5 Imagen" descr="Pantalla3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3.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1" cy="20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4765602" cy="3676052"/>
            <wp:effectExtent l="19050" t="0" r="0" b="0"/>
            <wp:docPr id="16" name="15 Imagen" descr="Pantall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8579" cy="3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4765602" cy="3676049"/>
            <wp:effectExtent l="19050" t="0" r="0" b="0"/>
            <wp:docPr id="17" name="16 Imagen" descr="Pantall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1317" cy="3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5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652705" w:rsidRPr="00232829" w:rsidRDefault="00652705" w:rsidP="0004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4796818" cy="3700130"/>
            <wp:effectExtent l="19050" t="0" r="3782" b="0"/>
            <wp:docPr id="18" name="17 Imagen" descr="Pantall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925" cy="370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B5" w:rsidRPr="00232829" w:rsidRDefault="003145B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3145B5" w:rsidRPr="00232829" w:rsidRDefault="003145B5" w:rsidP="00314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3145B5" w:rsidRPr="003145B5" w:rsidRDefault="003145B5" w:rsidP="003145B5">
      <w:pPr>
        <w:rPr>
          <w:rFonts w:eastAsia="Trebuchet MS"/>
        </w:rPr>
      </w:pPr>
    </w:p>
    <w:p w:rsidR="00CB0E08" w:rsidRPr="005450C2" w:rsidRDefault="00CB0E08" w:rsidP="00CB0E08">
      <w:pPr>
        <w:pStyle w:val="Ttulo1"/>
      </w:pPr>
      <w:r w:rsidRPr="00CB0E08">
        <w:lastRenderedPageBreak/>
        <w:t>Create u</w:t>
      </w:r>
      <w:r w:rsidRPr="00CB0E08">
        <w:rPr>
          <w:rFonts w:eastAsiaTheme="minorEastAsia"/>
        </w:rPr>
        <w:t xml:space="preserve">ser </w:t>
      </w:r>
      <w:r w:rsidRPr="00CB0E08">
        <w:t>account</w:t>
      </w:r>
    </w:p>
    <w:p w:rsidR="00CB773C" w:rsidRPr="009D59A5" w:rsidRDefault="005450C2" w:rsidP="009D59A5">
      <w:r w:rsidRPr="005450C2">
        <w:br/>
      </w:r>
      <w:r w:rsidR="00CB773C" w:rsidRPr="009D59A5">
        <w:t>To create a user account GitHub, we must go to the following URL</w:t>
      </w:r>
      <w:r w:rsidR="00845615">
        <w:t>:</w:t>
      </w:r>
    </w:p>
    <w:p w:rsidR="00CB773C" w:rsidRPr="00B764F8" w:rsidRDefault="00477E9F" w:rsidP="004E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 w:val="32"/>
          <w:szCs w:val="32"/>
        </w:rPr>
      </w:pPr>
      <w:hyperlink r:id="rId18" w:history="1">
        <w:r w:rsidR="00CB773C" w:rsidRPr="00B764F8">
          <w:rPr>
            <w:rStyle w:val="Hipervnculo"/>
            <w:rFonts w:cs="Arial"/>
            <w:b/>
            <w:sz w:val="32"/>
            <w:szCs w:val="32"/>
          </w:rPr>
          <w:t>http://github.com/plans</w:t>
        </w:r>
      </w:hyperlink>
    </w:p>
    <w:p w:rsidR="00CB773C" w:rsidRDefault="00CB773C" w:rsidP="004E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4E755C" w:rsidRPr="00D733BB" w:rsidRDefault="001A383F" w:rsidP="009D59A5">
      <w:pPr>
        <w:rPr>
          <w:color w:val="000000" w:themeColor="text1"/>
        </w:rPr>
      </w:pPr>
      <w:r w:rsidRPr="00D733BB">
        <w:rPr>
          <w:color w:val="000000" w:themeColor="text1"/>
        </w:rPr>
        <w:t>Click on</w:t>
      </w:r>
      <w:r w:rsidR="00CB773C" w:rsidRPr="00D733BB">
        <w:rPr>
          <w:color w:val="000000" w:themeColor="text1"/>
        </w:rPr>
        <w:t xml:space="preserve"> the button </w:t>
      </w:r>
      <w:r w:rsidR="004E755C" w:rsidRPr="00D733BB">
        <w:rPr>
          <w:color w:val="000000" w:themeColor="text1"/>
        </w:rPr>
        <w:t>(Plans, Pricing and Signup)</w:t>
      </w:r>
    </w:p>
    <w:p w:rsidR="00CB773C" w:rsidRDefault="00CB773C" w:rsidP="004E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356235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s_pricing_and_signup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3C" w:rsidRPr="00D733BB" w:rsidRDefault="00CB773C" w:rsidP="009D59A5">
      <w:pPr>
        <w:rPr>
          <w:color w:val="000000" w:themeColor="text1"/>
        </w:rPr>
      </w:pPr>
      <w:r w:rsidRPr="00D733BB">
        <w:rPr>
          <w:color w:val="000000" w:themeColor="text1"/>
        </w:rPr>
        <w:t>And in Plans &amp; Pricing</w:t>
      </w:r>
      <w:r w:rsidR="001A383F" w:rsidRPr="00D733BB">
        <w:rPr>
          <w:color w:val="000000" w:themeColor="text1"/>
        </w:rPr>
        <w:t xml:space="preserve"> we have to click on </w:t>
      </w:r>
      <w:r w:rsidRPr="00D733BB">
        <w:rPr>
          <w:color w:val="000000" w:themeColor="text1"/>
        </w:rPr>
        <w:t xml:space="preserve">the button </w:t>
      </w:r>
      <w:r w:rsidR="003038C9" w:rsidRPr="003038C9">
        <w:rPr>
          <w:b/>
          <w:color w:val="000000" w:themeColor="text1"/>
        </w:rPr>
        <w:t>“</w:t>
      </w:r>
      <w:r w:rsidR="009D59A5" w:rsidRPr="003038C9">
        <w:rPr>
          <w:b/>
          <w:color w:val="000000" w:themeColor="text1"/>
        </w:rPr>
        <w:t>Create a free account</w:t>
      </w:r>
      <w:r w:rsidR="003038C9" w:rsidRPr="003038C9">
        <w:rPr>
          <w:b/>
          <w:color w:val="000000" w:themeColor="text1"/>
        </w:rPr>
        <w:t>”</w:t>
      </w:r>
    </w:p>
    <w:p w:rsidR="00CB773C" w:rsidRPr="00232829" w:rsidRDefault="00477E9F" w:rsidP="004E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oval id="_x0000_s1028" style="position:absolute;margin-left:340.2pt;margin-top:32.85pt;width:97.1pt;height:36.85pt;z-index:251658240" filled="f" fillcolor="white [3201]" strokecolor="red" strokeweight="2.5pt">
            <v:shadow color="#868686"/>
          </v:oval>
        </w:pict>
      </w:r>
      <w:r w:rsidR="00CB773C"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5404485" cy="88138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free_account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C4" w:rsidRDefault="00E411C4" w:rsidP="00E41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504724" w:rsidRPr="00D733BB" w:rsidRDefault="009D59A5" w:rsidP="00E41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 w:themeColor="text1"/>
        </w:rPr>
      </w:pPr>
      <w:r w:rsidRPr="00D733BB">
        <w:rPr>
          <w:color w:val="000000" w:themeColor="text1"/>
        </w:rPr>
        <w:t xml:space="preserve">We </w:t>
      </w:r>
      <w:r w:rsidR="001A383F" w:rsidRPr="00D733BB">
        <w:rPr>
          <w:color w:val="000000" w:themeColor="text1"/>
        </w:rPr>
        <w:t xml:space="preserve">have to </w:t>
      </w:r>
      <w:r w:rsidRPr="00D733BB">
        <w:rPr>
          <w:color w:val="000000" w:themeColor="text1"/>
        </w:rPr>
        <w:t>fill the requir</w:t>
      </w:r>
      <w:r w:rsidR="003038C9">
        <w:rPr>
          <w:color w:val="000000" w:themeColor="text1"/>
        </w:rPr>
        <w:t xml:space="preserve">ed fields and press the button </w:t>
      </w:r>
      <w:r w:rsidR="003038C9" w:rsidRPr="003038C9">
        <w:rPr>
          <w:b/>
          <w:color w:val="000000" w:themeColor="text1"/>
        </w:rPr>
        <w:t>“Create an account”</w:t>
      </w:r>
    </w:p>
    <w:p w:rsidR="009D59A5" w:rsidRDefault="00477E9F" w:rsidP="005450C2">
      <w:r w:rsidRPr="00477E9F"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rect id="_x0000_s1033" style="position:absolute;margin-left:7.3pt;margin-top:177.85pt;width:156.55pt;height:18.4pt;z-index:251663360" filled="f" strokecolor="red"/>
        </w:pict>
      </w:r>
      <w:r w:rsidRPr="00477E9F"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rect id="_x0000_s1032" style="position:absolute;margin-left:7.2pt;margin-top:145.45pt;width:156.55pt;height:18.4pt;z-index:251662336" filled="f" strokecolor="red"/>
        </w:pict>
      </w:r>
      <w:r w:rsidRPr="00477E9F"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rect id="_x0000_s1031" style="position:absolute;margin-left:4.55pt;margin-top:112.2pt;width:156.55pt;height:18.4pt;z-index:251661312" filled="f" strokecolor="red"/>
        </w:pict>
      </w:r>
      <w:r w:rsidRPr="00477E9F"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rect id="_x0000_s1030" style="position:absolute;margin-left:5.3pt;margin-top:84.05pt;width:156.55pt;height:18.4pt;z-index:251660288" filled="f" strokecolor="red"/>
        </w:pict>
      </w:r>
      <w:r w:rsidRPr="00477E9F">
        <w:rPr>
          <w:rFonts w:ascii="Courier New" w:hAnsi="Courier New" w:cs="Courier New"/>
          <w:noProof/>
          <w:sz w:val="20"/>
          <w:szCs w:val="20"/>
          <w:lang w:val="es-ES" w:eastAsia="es-ES"/>
        </w:rPr>
        <w:pict>
          <v:oval id="_x0000_s1029" style="position:absolute;margin-left:92.7pt;margin-top:223.85pt;width:97.1pt;height:36.85pt;z-index:251659264" filled="f" fillcolor="white [3201]" strokecolor="red" strokeweight="2.5pt">
            <v:shadow color="#868686"/>
          </v:oval>
        </w:pict>
      </w:r>
      <w:r w:rsidR="009D59A5">
        <w:rPr>
          <w:noProof/>
          <w:lang w:val="es-ES" w:eastAsia="es-ES"/>
        </w:rPr>
        <w:drawing>
          <wp:inline distT="0" distB="0" distL="0" distR="0">
            <wp:extent cx="4433831" cy="3138221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_up_for_github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18" cy="314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E08" w:rsidRDefault="00CB0E08" w:rsidP="00CB0E08">
      <w:pPr>
        <w:pStyle w:val="Ttulo1"/>
        <w:rPr>
          <w:rFonts w:ascii="Trebuchet MS" w:eastAsia="Trebuchet MS" w:hAnsi="Trebuchet MS" w:cs="Trebuchet MS"/>
          <w:color w:val="000000"/>
        </w:rPr>
      </w:pPr>
      <w:r w:rsidRPr="00CB0E08">
        <w:lastRenderedPageBreak/>
        <w:t xml:space="preserve">Create </w:t>
      </w:r>
      <w:hyperlink r:id="rId22" w:history="1">
        <w:r w:rsidRPr="00CB0E08">
          <w:t>SSH keys</w:t>
        </w:r>
      </w:hyperlink>
    </w:p>
    <w:p w:rsidR="00D93CC5" w:rsidRPr="00D733BB" w:rsidRDefault="00D93CC5" w:rsidP="0005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 w:themeColor="text1"/>
        </w:rPr>
      </w:pPr>
      <w:r w:rsidRPr="00D733BB">
        <w:rPr>
          <w:color w:val="000000" w:themeColor="text1"/>
        </w:rPr>
        <w:t xml:space="preserve">To open up a terminal Git we have to click on the file “Fit Bash.exe” in the </w:t>
      </w:r>
      <w:r w:rsidR="00165EF6" w:rsidRPr="00D733BB">
        <w:rPr>
          <w:color w:val="000000" w:themeColor="text1"/>
        </w:rPr>
        <w:t>following path</w:t>
      </w:r>
      <w:r w:rsidR="003038C9">
        <w:rPr>
          <w:color w:val="000000" w:themeColor="text1"/>
        </w:rPr>
        <w:t xml:space="preserve"> directory of Windows</w:t>
      </w:r>
      <w:r w:rsidRPr="00D733BB">
        <w:rPr>
          <w:color w:val="000000" w:themeColor="text1"/>
        </w:rPr>
        <w:t>:</w:t>
      </w:r>
    </w:p>
    <w:p w:rsidR="000513AC" w:rsidRPr="00652705" w:rsidRDefault="000513AC" w:rsidP="0005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 w:val="28"/>
          <w:szCs w:val="28"/>
        </w:rPr>
      </w:pPr>
      <w:r w:rsidRPr="00652705">
        <w:rPr>
          <w:rFonts w:cs="Arial"/>
          <w:b/>
          <w:sz w:val="28"/>
          <w:szCs w:val="28"/>
        </w:rPr>
        <w:t>C:\Program Files\Git\Git Bash.exe</w:t>
      </w:r>
    </w:p>
    <w:p w:rsidR="00912000" w:rsidRDefault="00912000" w:rsidP="0005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0513AC" w:rsidRDefault="000513AC" w:rsidP="001C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hAnsi="Courier New" w:cs="Courier New"/>
          <w:sz w:val="20"/>
          <w:szCs w:val="20"/>
          <w:lang w:val="es-AR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4507424" cy="2614106"/>
            <wp:effectExtent l="19050" t="0" r="7426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9-21_15595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26" cy="26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5" w:rsidRDefault="00652705" w:rsidP="001C0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hAnsi="Courier New" w:cs="Courier New"/>
          <w:sz w:val="20"/>
          <w:szCs w:val="20"/>
          <w:lang w:val="es-AR"/>
        </w:rPr>
      </w:pPr>
    </w:p>
    <w:p w:rsidR="000513AC" w:rsidRPr="00652705" w:rsidRDefault="00652705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652705">
        <w:rPr>
          <w:rFonts w:cs="Arial"/>
          <w:b/>
          <w:szCs w:val="22"/>
        </w:rPr>
        <w:t>Note : you can use this Git commands both Unix and Windows</w:t>
      </w:r>
    </w:p>
    <w:p w:rsidR="00652705" w:rsidRPr="00652705" w:rsidRDefault="00652705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A319B" w:rsidRPr="00232829" w:rsidRDefault="00DA392A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FF0000"/>
        </w:rPr>
      </w:pPr>
      <w:r w:rsidRPr="00845615">
        <w:rPr>
          <w:color w:val="FF0000"/>
        </w:rPr>
        <w:t>*</w:t>
      </w:r>
      <w:r w:rsidR="00912000" w:rsidRPr="00845615">
        <w:rPr>
          <w:color w:val="FF0000"/>
        </w:rPr>
        <w:t>Check if there is an SSH key on your computer</w:t>
      </w:r>
    </w:p>
    <w:p w:rsidR="002A319B" w:rsidRPr="000B0E0F" w:rsidRDefault="0091200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00FF"/>
          <w:szCs w:val="22"/>
        </w:rPr>
      </w:pPr>
      <w:r w:rsidRPr="000B0E0F">
        <w:rPr>
          <w:rFonts w:ascii="Courier New" w:hAnsi="Courier New" w:cs="Courier New"/>
          <w:b/>
          <w:color w:val="0000FF"/>
          <w:szCs w:val="22"/>
        </w:rPr>
        <w:t>&gt;</w:t>
      </w:r>
      <w:r w:rsidR="002A319B" w:rsidRPr="000B0E0F">
        <w:rPr>
          <w:rFonts w:ascii="Courier New" w:hAnsi="Courier New" w:cs="Courier New"/>
          <w:b/>
          <w:color w:val="0000FF"/>
          <w:szCs w:val="22"/>
        </w:rPr>
        <w:t>cd ~/.ssh</w:t>
      </w:r>
    </w:p>
    <w:p w:rsidR="00D93CC5" w:rsidRPr="00D733BB" w:rsidRDefault="00D93CC5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 w:themeColor="text1"/>
          <w:sz w:val="20"/>
          <w:szCs w:val="20"/>
        </w:rPr>
      </w:pPr>
      <w:r w:rsidRPr="00D733BB">
        <w:rPr>
          <w:rFonts w:cs="Arial"/>
          <w:color w:val="000000" w:themeColor="text1"/>
          <w:sz w:val="20"/>
          <w:szCs w:val="20"/>
        </w:rPr>
        <w:t>If we already have one key created we must create a backup</w:t>
      </w:r>
    </w:p>
    <w:p w:rsidR="002A319B" w:rsidRPr="000B0E0F" w:rsidRDefault="0091200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00FF"/>
          <w:szCs w:val="22"/>
        </w:rPr>
      </w:pPr>
      <w:r w:rsidRPr="000B0E0F">
        <w:rPr>
          <w:rFonts w:ascii="Courier New" w:hAnsi="Courier New" w:cs="Courier New"/>
          <w:b/>
          <w:color w:val="0000FF"/>
          <w:szCs w:val="22"/>
        </w:rPr>
        <w:t>&gt;</w:t>
      </w:r>
      <w:r w:rsidR="002A319B" w:rsidRPr="000B0E0F">
        <w:rPr>
          <w:rFonts w:ascii="Courier New" w:hAnsi="Courier New" w:cs="Courier New"/>
          <w:b/>
          <w:color w:val="0000FF"/>
          <w:szCs w:val="22"/>
        </w:rPr>
        <w:t>ls</w:t>
      </w:r>
    </w:p>
    <w:p w:rsidR="00912000" w:rsidRPr="00845615" w:rsidRDefault="0091200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sz w:val="20"/>
          <w:szCs w:val="20"/>
        </w:rPr>
      </w:pPr>
      <w:r w:rsidRPr="00845615">
        <w:rPr>
          <w:rFonts w:cs="Arial"/>
          <w:sz w:val="20"/>
          <w:szCs w:val="20"/>
        </w:rPr>
        <w:t>Create a directory for the backup key</w:t>
      </w:r>
    </w:p>
    <w:p w:rsidR="002A319B" w:rsidRPr="000B0E0F" w:rsidRDefault="0091200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00FF"/>
          <w:sz w:val="20"/>
          <w:szCs w:val="20"/>
        </w:rPr>
      </w:pPr>
      <w:r w:rsidRPr="000B0E0F">
        <w:rPr>
          <w:rFonts w:ascii="Courier New" w:hAnsi="Courier New" w:cs="Courier New"/>
          <w:b/>
          <w:color w:val="0000FF"/>
          <w:sz w:val="20"/>
          <w:szCs w:val="20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0"/>
          <w:szCs w:val="20"/>
        </w:rPr>
        <w:t>mkdirkey_backup</w:t>
      </w:r>
    </w:p>
    <w:p w:rsidR="00C264A1" w:rsidRPr="00D733BB" w:rsidRDefault="00C264A1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color w:val="000000" w:themeColor="text1"/>
          <w:sz w:val="20"/>
          <w:szCs w:val="20"/>
        </w:rPr>
      </w:pPr>
      <w:r w:rsidRPr="00D733BB">
        <w:rPr>
          <w:rFonts w:cs="Arial"/>
          <w:color w:val="000000" w:themeColor="text1"/>
          <w:sz w:val="20"/>
          <w:szCs w:val="20"/>
        </w:rPr>
        <w:t>Create a backup of the key</w:t>
      </w:r>
    </w:p>
    <w:p w:rsidR="002A319B" w:rsidRPr="000B0E0F" w:rsidRDefault="0091200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00FF"/>
          <w:sz w:val="20"/>
          <w:szCs w:val="20"/>
        </w:rPr>
      </w:pPr>
      <w:r w:rsidRPr="000B0E0F">
        <w:rPr>
          <w:rFonts w:ascii="Courier New" w:hAnsi="Courier New" w:cs="Courier New"/>
          <w:b/>
          <w:color w:val="0000FF"/>
          <w:sz w:val="20"/>
          <w:szCs w:val="20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0"/>
          <w:szCs w:val="20"/>
        </w:rPr>
        <w:t>cpid_rsa* key_backup</w:t>
      </w:r>
    </w:p>
    <w:p w:rsidR="00DA392A" w:rsidRPr="00232829" w:rsidRDefault="00DA392A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:rsidR="00C264A1" w:rsidRPr="00D733BB" w:rsidRDefault="00C264A1" w:rsidP="00C26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FF0000"/>
        </w:rPr>
      </w:pPr>
      <w:r w:rsidRPr="00D733BB">
        <w:rPr>
          <w:color w:val="FF0000"/>
        </w:rPr>
        <w:t>*In case of having no key we can create it the following way:</w:t>
      </w:r>
    </w:p>
    <w:p w:rsidR="002A319B" w:rsidRPr="00232829" w:rsidRDefault="00A725C8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0B0E0F">
        <w:rPr>
          <w:rFonts w:ascii="Courier New" w:hAnsi="Courier New" w:cs="Courier New"/>
          <w:b/>
          <w:color w:val="0000FF"/>
          <w:sz w:val="20"/>
          <w:szCs w:val="20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0"/>
          <w:szCs w:val="20"/>
        </w:rPr>
        <w:t xml:space="preserve">ssh-keygen -t rsa -C </w:t>
      </w:r>
      <w:hyperlink r:id="rId24" w:history="1">
        <w:r w:rsidRPr="000B0E0F">
          <w:rPr>
            <w:rFonts w:ascii="Courier New" w:hAnsi="Courier New" w:cs="Courier New"/>
            <w:b/>
            <w:color w:val="0000FF"/>
            <w:sz w:val="20"/>
            <w:szCs w:val="20"/>
          </w:rPr>
          <w:t>xxx@gmail.com</w:t>
        </w:r>
      </w:hyperlink>
      <w:r>
        <w:rPr>
          <w:rFonts w:ascii="Courier New" w:hAnsi="Courier New" w:cs="Courier New"/>
          <w:sz w:val="20"/>
          <w:szCs w:val="20"/>
        </w:rPr>
        <w:t xml:space="preserve"> (</w:t>
      </w:r>
      <w:r w:rsidRPr="00A725C8">
        <w:rPr>
          <w:rFonts w:ascii="Courier New" w:hAnsi="Courier New" w:cs="Courier New"/>
          <w:b/>
          <w:sz w:val="20"/>
          <w:szCs w:val="20"/>
        </w:rPr>
        <w:t>email user account</w:t>
      </w:r>
      <w:r>
        <w:rPr>
          <w:rFonts w:ascii="Courier New" w:hAnsi="Courier New" w:cs="Courier New"/>
          <w:sz w:val="20"/>
          <w:szCs w:val="20"/>
        </w:rPr>
        <w:t>)</w:t>
      </w:r>
    </w:p>
    <w:p w:rsidR="00C264A1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1º </w:t>
      </w:r>
      <w:r w:rsidR="00C264A1" w:rsidRPr="00D733BB">
        <w:rPr>
          <w:rFonts w:ascii="Courier New" w:hAnsi="Courier New" w:cs="Courier New"/>
          <w:sz w:val="20"/>
          <w:szCs w:val="20"/>
        </w:rPr>
        <w:t>--&gt;It will ask you the directory where you want to save the key (</w:t>
      </w:r>
      <w:r w:rsidR="00C264A1" w:rsidRPr="00194339">
        <w:rPr>
          <w:rFonts w:ascii="Courier New" w:hAnsi="Courier New" w:cs="Courier New"/>
          <w:b/>
          <w:color w:val="0000FF"/>
          <w:sz w:val="20"/>
          <w:szCs w:val="20"/>
        </w:rPr>
        <w:t>press enter</w:t>
      </w:r>
      <w:r w:rsidR="00C264A1" w:rsidRPr="00D733BB">
        <w:rPr>
          <w:rFonts w:ascii="Courier New" w:hAnsi="Courier New" w:cs="Courier New"/>
          <w:sz w:val="20"/>
          <w:szCs w:val="20"/>
        </w:rPr>
        <w:t>)</w:t>
      </w:r>
    </w:p>
    <w:p w:rsidR="000B0E0F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0B0E0F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0B0E0F" w:rsidRPr="00D733BB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D733BB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lastRenderedPageBreak/>
        <w:tab/>
      </w:r>
      <w:r w:rsidRPr="00232829">
        <w:rPr>
          <w:rFonts w:ascii="Courier New" w:hAnsi="Courier New" w:cs="Courier New"/>
          <w:sz w:val="20"/>
          <w:szCs w:val="20"/>
        </w:rPr>
        <w:tab/>
      </w:r>
    </w:p>
    <w:p w:rsidR="00FF2DFB" w:rsidRPr="00D733BB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2º </w:t>
      </w:r>
      <w:r w:rsidR="00C628D6" w:rsidRPr="00D733BB">
        <w:rPr>
          <w:rFonts w:ascii="Courier New" w:hAnsi="Courier New" w:cs="Courier New"/>
          <w:sz w:val="20"/>
          <w:szCs w:val="20"/>
        </w:rPr>
        <w:t>--&gt;It will require you to enter the user password (</w:t>
      </w:r>
      <w:r w:rsidR="00C628D6" w:rsidRPr="00D733BB">
        <w:rPr>
          <w:rFonts w:ascii="Courier New" w:hAnsi="Courier New" w:cs="Courier New"/>
          <w:b/>
          <w:sz w:val="20"/>
          <w:szCs w:val="20"/>
        </w:rPr>
        <w:t>password user account</w:t>
      </w:r>
      <w:r w:rsidR="00C628D6" w:rsidRPr="00D733BB">
        <w:rPr>
          <w:rFonts w:ascii="Courier New" w:hAnsi="Courier New" w:cs="Courier New"/>
          <w:sz w:val="20"/>
          <w:szCs w:val="20"/>
        </w:rPr>
        <w:t>)</w:t>
      </w:r>
      <w:r w:rsidR="002A319B" w:rsidRPr="00D733BB">
        <w:rPr>
          <w:rFonts w:ascii="Courier New" w:hAnsi="Courier New" w:cs="Courier New"/>
          <w:sz w:val="20"/>
          <w:szCs w:val="20"/>
        </w:rPr>
        <w:tab/>
      </w:r>
      <w:r w:rsidR="002A319B" w:rsidRPr="00D733BB">
        <w:rPr>
          <w:rFonts w:ascii="Courier New" w:hAnsi="Courier New" w:cs="Courier New"/>
          <w:sz w:val="20"/>
          <w:szCs w:val="20"/>
        </w:rPr>
        <w:tab/>
      </w:r>
    </w:p>
    <w:p w:rsidR="002A319B" w:rsidRPr="00232829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3º </w:t>
      </w:r>
      <w:r w:rsidR="002A319B" w:rsidRPr="00232829">
        <w:rPr>
          <w:rFonts w:ascii="Courier New" w:hAnsi="Courier New" w:cs="Courier New"/>
          <w:sz w:val="20"/>
          <w:szCs w:val="20"/>
        </w:rPr>
        <w:t>--&gt;</w:t>
      </w:r>
      <w:r w:rsidR="00A725C8">
        <w:rPr>
          <w:rFonts w:ascii="Courier New" w:hAnsi="Courier New" w:cs="Courier New"/>
          <w:sz w:val="20"/>
          <w:szCs w:val="20"/>
        </w:rPr>
        <w:t>K</w:t>
      </w:r>
      <w:r w:rsidR="00A725C8" w:rsidRPr="00A725C8">
        <w:rPr>
          <w:rFonts w:ascii="Courier New" w:hAnsi="Courier New" w:cs="Courier New"/>
          <w:sz w:val="20"/>
          <w:szCs w:val="20"/>
        </w:rPr>
        <w:t>ey is generated</w:t>
      </w:r>
      <w:r w:rsidR="002A319B" w:rsidRPr="00232829">
        <w:rPr>
          <w:rFonts w:ascii="Courier New" w:hAnsi="Courier New" w:cs="Courier New"/>
          <w:sz w:val="20"/>
          <w:szCs w:val="20"/>
        </w:rPr>
        <w:t xml:space="preserve">: The key fingerprint is: </w:t>
      </w:r>
      <w:r w:rsidR="002A319B" w:rsidRPr="00232829">
        <w:rPr>
          <w:rFonts w:ascii="Courier New" w:hAnsi="Courier New" w:cs="Courier New"/>
          <w:b/>
          <w:sz w:val="20"/>
          <w:szCs w:val="20"/>
        </w:rPr>
        <w:t>4a:cf:88:54:47:15:29:e7:ec:7e:7b:61:84:8d:19:c1</w:t>
      </w:r>
      <w:r w:rsidR="00A725C8" w:rsidRPr="00145D31">
        <w:rPr>
          <w:rFonts w:ascii="Courier New" w:hAnsi="Courier New" w:cs="Courier New"/>
          <w:b/>
          <w:sz w:val="20"/>
          <w:szCs w:val="20"/>
        </w:rPr>
        <w:t>xxx</w:t>
      </w:r>
      <w:r w:rsidR="002A319B" w:rsidRPr="00232829">
        <w:rPr>
          <w:rFonts w:ascii="Courier New" w:hAnsi="Courier New" w:cs="Courier New"/>
          <w:b/>
          <w:sz w:val="20"/>
          <w:szCs w:val="20"/>
        </w:rPr>
        <w:t>@gmail.com</w:t>
      </w:r>
    </w:p>
    <w:p w:rsidR="00CB0E08" w:rsidRDefault="005B595C" w:rsidP="005B595C">
      <w:pPr>
        <w:pStyle w:val="Ttulo1"/>
        <w:rPr>
          <w:rFonts w:ascii="Trebuchet MS" w:eastAsia="Trebuchet MS" w:hAnsi="Trebuchet MS" w:cs="Trebuchet MS"/>
          <w:color w:val="000000"/>
        </w:rPr>
      </w:pPr>
      <w:r w:rsidRPr="005B595C">
        <w:lastRenderedPageBreak/>
        <w:t>Account settings</w:t>
      </w:r>
    </w:p>
    <w:p w:rsidR="00C628D6" w:rsidRPr="00CF3645" w:rsidRDefault="00C628D6" w:rsidP="00FC456F">
      <w:pPr>
        <w:ind w:left="720"/>
        <w:rPr>
          <w:rFonts w:eastAsia="Trebuchet MS" w:cs="Arial"/>
        </w:rPr>
      </w:pPr>
      <w:r w:rsidRPr="00CF3645">
        <w:rPr>
          <w:rFonts w:eastAsia="Trebuchet MS" w:cs="Arial"/>
        </w:rPr>
        <w:t>1. First</w:t>
      </w:r>
      <w:r w:rsidR="00A0721D" w:rsidRPr="00CF3645">
        <w:rPr>
          <w:rFonts w:eastAsia="Trebuchet MS" w:cs="Arial"/>
        </w:rPr>
        <w:t xml:space="preserve"> of all,</w:t>
      </w:r>
      <w:r w:rsidRPr="00CF3645">
        <w:rPr>
          <w:rFonts w:eastAsia="Trebuchet MS" w:cs="Arial"/>
        </w:rPr>
        <w:t xml:space="preserve"> we</w:t>
      </w:r>
      <w:r w:rsidR="00A0721D" w:rsidRPr="00CF3645">
        <w:rPr>
          <w:rFonts w:eastAsia="Trebuchet MS" w:cs="Arial"/>
        </w:rPr>
        <w:t xml:space="preserve"> have to</w:t>
      </w:r>
      <w:r w:rsidRPr="00CF3645">
        <w:rPr>
          <w:rFonts w:eastAsia="Trebuchet MS" w:cs="Arial"/>
        </w:rPr>
        <w:t xml:space="preserve"> login </w:t>
      </w:r>
      <w:r w:rsidR="00A0721D" w:rsidRPr="00CF3645">
        <w:rPr>
          <w:rFonts w:eastAsia="Trebuchet MS" w:cs="Arial"/>
        </w:rPr>
        <w:t>i</w:t>
      </w:r>
      <w:r w:rsidRPr="00CF3645">
        <w:rPr>
          <w:rFonts w:eastAsia="Trebuchet MS" w:cs="Arial"/>
        </w:rPr>
        <w:t>t the following URL</w:t>
      </w:r>
    </w:p>
    <w:p w:rsidR="00FC456F" w:rsidRPr="000B0E0F" w:rsidRDefault="00477E9F" w:rsidP="00FC456F">
      <w:pPr>
        <w:ind w:left="720"/>
        <w:rPr>
          <w:rFonts w:eastAsia="Trebuchet MS" w:cs="Arial"/>
          <w:b/>
          <w:color w:val="000000"/>
          <w:sz w:val="28"/>
          <w:szCs w:val="28"/>
        </w:rPr>
      </w:pPr>
      <w:hyperlink r:id="rId25" w:history="1">
        <w:r w:rsidR="00FC456F" w:rsidRPr="000B0E0F">
          <w:rPr>
            <w:rStyle w:val="Hipervnculo"/>
            <w:rFonts w:eastAsia="Trebuchet MS" w:cs="Arial"/>
            <w:b/>
            <w:sz w:val="28"/>
            <w:szCs w:val="28"/>
          </w:rPr>
          <w:t>https://github.com/login</w:t>
        </w:r>
      </w:hyperlink>
    </w:p>
    <w:p w:rsidR="00FC456F" w:rsidRPr="00B349D0" w:rsidRDefault="00FC456F" w:rsidP="00FC456F">
      <w:pPr>
        <w:ind w:left="720"/>
        <w:rPr>
          <w:rFonts w:ascii="Trebuchet MS" w:eastAsia="Trebuchet MS" w:hAnsi="Trebuchet MS" w:cs="Trebuchet MS"/>
          <w:color w:val="000000"/>
        </w:rPr>
      </w:pPr>
    </w:p>
    <w:p w:rsidR="00A0721D" w:rsidRPr="00CF3645" w:rsidRDefault="00A0721D" w:rsidP="00A0721D">
      <w:pPr>
        <w:ind w:left="720"/>
        <w:rPr>
          <w:rFonts w:ascii="Trebuchet MS" w:eastAsia="Trebuchet MS" w:hAnsi="Trebuchet MS" w:cs="Trebuchet MS"/>
        </w:rPr>
      </w:pPr>
      <w:r w:rsidRPr="00CF3645">
        <w:rPr>
          <w:rStyle w:val="hps"/>
        </w:rPr>
        <w:t>Select the "Account Settings" icon</w:t>
      </w:r>
    </w:p>
    <w:p w:rsidR="00FC456F" w:rsidRDefault="00FC456F" w:rsidP="00FC456F">
      <w:pPr>
        <w:ind w:left="720"/>
        <w:rPr>
          <w:rFonts w:ascii="Trebuchet MS" w:eastAsia="Trebuchet MS" w:hAnsi="Trebuchet MS" w:cs="Trebuchet MS"/>
          <w:color w:val="000000"/>
          <w:lang w:val="es-AR"/>
        </w:rPr>
      </w:pPr>
      <w:r>
        <w:rPr>
          <w:rFonts w:ascii="Trebuchet MS" w:eastAsia="Trebuchet MS" w:hAnsi="Trebuchet MS" w:cs="Trebuchet MS"/>
          <w:noProof/>
          <w:color w:val="000000"/>
          <w:lang w:val="es-ES" w:eastAsia="es-ES"/>
        </w:rPr>
        <w:drawing>
          <wp:inline distT="0" distB="0" distL="0" distR="0">
            <wp:extent cx="37909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F" w:rsidRDefault="00FC456F" w:rsidP="00FC456F">
      <w:pPr>
        <w:ind w:left="720"/>
        <w:rPr>
          <w:rFonts w:ascii="Trebuchet MS" w:eastAsia="Trebuchet MS" w:hAnsi="Trebuchet MS" w:cs="Trebuchet MS"/>
          <w:color w:val="000000"/>
          <w:lang w:val="es-AR"/>
        </w:rPr>
      </w:pPr>
    </w:p>
    <w:p w:rsidR="00FC456F" w:rsidRPr="00A46877" w:rsidRDefault="00A46877" w:rsidP="00FC456F">
      <w:pPr>
        <w:ind w:left="720"/>
        <w:rPr>
          <w:rFonts w:ascii="Trebuchet MS" w:eastAsia="Trebuchet MS" w:hAnsi="Trebuchet MS" w:cs="Trebuchet MS"/>
          <w:color w:val="000000"/>
        </w:rPr>
      </w:pPr>
      <w:r>
        <w:rPr>
          <w:rStyle w:val="hps"/>
        </w:rPr>
        <w:t>Select the option"</w:t>
      </w:r>
      <w:r>
        <w:t xml:space="preserve">SSH </w:t>
      </w:r>
      <w:r>
        <w:rPr>
          <w:rStyle w:val="hps"/>
        </w:rPr>
        <w:t>Keys"and pressthe "AddSSHkey"</w:t>
      </w:r>
      <w:r w:rsidR="00FC456F">
        <w:rPr>
          <w:rFonts w:ascii="Trebuchet MS" w:eastAsia="Trebuchet MS" w:hAnsi="Trebuchet MS" w:cs="Trebuchet MS"/>
          <w:noProof/>
          <w:color w:val="000000"/>
          <w:lang w:val="es-ES" w:eastAsia="es-ES"/>
        </w:rPr>
        <w:drawing>
          <wp:inline distT="0" distB="0" distL="0" distR="0">
            <wp:extent cx="5810606" cy="30940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SSH_key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00" cy="30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D" w:rsidRPr="00CF3645" w:rsidRDefault="00A0721D" w:rsidP="00FC456F">
      <w:pPr>
        <w:ind w:left="720"/>
        <w:rPr>
          <w:rFonts w:ascii="Trebuchet MS" w:eastAsia="Trebuchet MS" w:hAnsi="Trebuchet MS" w:cs="Trebuchet MS"/>
        </w:rPr>
      </w:pPr>
      <w:r w:rsidRPr="00CF3645">
        <w:rPr>
          <w:rStyle w:val="hps"/>
        </w:rPr>
        <w:t xml:space="preserve">On the next screen you will enter a </w:t>
      </w:r>
      <w:r w:rsidRPr="00CF3645">
        <w:rPr>
          <w:rStyle w:val="hps"/>
          <w:b/>
        </w:rPr>
        <w:t xml:space="preserve">“title” </w:t>
      </w:r>
      <w:r w:rsidRPr="00CF3645">
        <w:rPr>
          <w:rStyle w:val="hps"/>
        </w:rPr>
        <w:t xml:space="preserve">for the key and the </w:t>
      </w:r>
      <w:r w:rsidRPr="00CF3645">
        <w:rPr>
          <w:rStyle w:val="hps"/>
          <w:b/>
        </w:rPr>
        <w:t>“key ssh</w:t>
      </w:r>
      <w:r w:rsidRPr="00CF3645">
        <w:rPr>
          <w:rStyle w:val="atn"/>
          <w:b/>
        </w:rPr>
        <w:t>-</w:t>
      </w:r>
      <w:r w:rsidRPr="00CF3645">
        <w:rPr>
          <w:b/>
        </w:rPr>
        <w:t xml:space="preserve">rsa” </w:t>
      </w:r>
      <w:r w:rsidRPr="00CF3645">
        <w:t>that you want</w:t>
      </w:r>
      <w:r w:rsidRPr="00CF3645">
        <w:rPr>
          <w:rStyle w:val="hps"/>
        </w:rPr>
        <w:t>to generate.</w:t>
      </w:r>
    </w:p>
    <w:p w:rsidR="003D0309" w:rsidRDefault="00477E9F" w:rsidP="003D0309">
      <w:pPr>
        <w:ind w:left="720"/>
        <w:rPr>
          <w:rFonts w:ascii="Courier New" w:hAnsi="Courier New" w:cs="Courier New"/>
          <w:sz w:val="20"/>
          <w:szCs w:val="20"/>
          <w:lang w:val="es-AR"/>
        </w:rPr>
      </w:pPr>
      <w:r w:rsidRPr="00477E9F">
        <w:rPr>
          <w:rFonts w:ascii="Trebuchet MS" w:eastAsia="Trebuchet MS" w:hAnsi="Trebuchet MS" w:cs="Trebuchet MS"/>
          <w:noProof/>
          <w:color w:val="000000"/>
          <w:lang w:val="es-ES" w:eastAsia="es-ES"/>
        </w:rPr>
        <w:lastRenderedPageBreak/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5" type="#_x0000_t47" style="position:absolute;left:0;text-align:left;margin-left:356.25pt;margin-top:149.2pt;width:1in;height:35.75pt;z-index:251665408" adj="-10590,-3686,,5438,-12585,-6374,-10590,-3686">
            <v:textbox>
              <w:txbxContent>
                <w:p w:rsidR="006E2822" w:rsidRPr="003038C9" w:rsidRDefault="006E282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keyssh-rsa</w:t>
                  </w:r>
                </w:p>
              </w:txbxContent>
            </v:textbox>
          </v:shape>
        </w:pict>
      </w:r>
      <w:r w:rsidRPr="00477E9F">
        <w:rPr>
          <w:rFonts w:ascii="Trebuchet MS" w:eastAsia="Trebuchet MS" w:hAnsi="Trebuchet MS" w:cs="Trebuchet MS"/>
          <w:noProof/>
          <w:color w:val="000000"/>
          <w:lang w:val="es-ES" w:eastAsia="es-ES"/>
        </w:rPr>
        <w:pict>
          <v:oval id="_x0000_s1034" style="position:absolute;left:0;text-align:left;margin-left:37.1pt;margin-top:164.05pt;width:60.3pt;height:20.9pt;z-index:251664384" filled="f" strokecolor="red"/>
        </w:pict>
      </w:r>
      <w:r w:rsidR="00C36C6F">
        <w:rPr>
          <w:rFonts w:ascii="Trebuchet MS" w:eastAsia="Trebuchet MS" w:hAnsi="Trebuchet MS" w:cs="Trebuchet MS"/>
          <w:noProof/>
          <w:color w:val="000000"/>
          <w:lang w:val="es-ES" w:eastAsia="es-ES"/>
        </w:rPr>
        <w:drawing>
          <wp:inline distT="0" distB="0" distL="0" distR="0">
            <wp:extent cx="3664915" cy="241614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AnSSHKey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07" cy="241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C9" w:rsidRPr="00D733BB" w:rsidRDefault="003038C9" w:rsidP="0030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 w:themeColor="text1"/>
        </w:rPr>
      </w:pPr>
      <w:r w:rsidRPr="00D733BB">
        <w:rPr>
          <w:color w:val="000000" w:themeColor="text1"/>
        </w:rPr>
        <w:t>We have to fill the requir</w:t>
      </w:r>
      <w:r>
        <w:rPr>
          <w:color w:val="000000" w:themeColor="text1"/>
        </w:rPr>
        <w:t xml:space="preserve">ed fields and press the button </w:t>
      </w:r>
      <w:r w:rsidRPr="003038C9">
        <w:rPr>
          <w:b/>
          <w:color w:val="000000" w:themeColor="text1"/>
        </w:rPr>
        <w:t>“</w:t>
      </w:r>
      <w:r>
        <w:rPr>
          <w:b/>
          <w:color w:val="000000" w:themeColor="text1"/>
        </w:rPr>
        <w:t>Add Key</w:t>
      </w:r>
      <w:r w:rsidRPr="003038C9">
        <w:rPr>
          <w:b/>
          <w:color w:val="000000" w:themeColor="text1"/>
        </w:rPr>
        <w:t>”</w:t>
      </w:r>
    </w:p>
    <w:p w:rsidR="003038C9" w:rsidRPr="003038C9" w:rsidRDefault="003038C9" w:rsidP="003D0309">
      <w:pPr>
        <w:ind w:left="720"/>
        <w:rPr>
          <w:rFonts w:ascii="Courier New" w:hAnsi="Courier New" w:cs="Courier New"/>
          <w:sz w:val="20"/>
          <w:szCs w:val="20"/>
        </w:rPr>
      </w:pPr>
    </w:p>
    <w:p w:rsidR="00A46877" w:rsidRPr="00B349D0" w:rsidRDefault="00A46877" w:rsidP="003D0309">
      <w:pPr>
        <w:rPr>
          <w:rFonts w:ascii="Courier New" w:hAnsi="Courier New" w:cs="Courier New"/>
          <w:sz w:val="20"/>
          <w:szCs w:val="20"/>
        </w:rPr>
      </w:pPr>
      <w:r w:rsidRPr="00B349D0">
        <w:rPr>
          <w:rStyle w:val="hps"/>
          <w:b/>
        </w:rPr>
        <w:t>keyssh</w:t>
      </w:r>
      <w:r w:rsidRPr="00B349D0">
        <w:rPr>
          <w:rStyle w:val="atn"/>
          <w:b/>
        </w:rPr>
        <w:t>-</w:t>
      </w:r>
      <w:r w:rsidRPr="00B349D0">
        <w:rPr>
          <w:b/>
        </w:rPr>
        <w:t>rsa</w:t>
      </w:r>
    </w:p>
    <w:p w:rsidR="002A319B" w:rsidRPr="00A46877" w:rsidRDefault="00A46877" w:rsidP="003D0309">
      <w:pPr>
        <w:rPr>
          <w:rFonts w:ascii="Trebuchet MS" w:eastAsia="Trebuchet MS" w:hAnsi="Trebuchet MS" w:cs="Trebuchet MS"/>
          <w:color w:val="000000"/>
        </w:rPr>
      </w:pPr>
      <w:r>
        <w:rPr>
          <w:rStyle w:val="hps"/>
        </w:rPr>
        <w:t>The key"ssh</w:t>
      </w:r>
      <w:r>
        <w:rPr>
          <w:rStyle w:val="atn"/>
        </w:rPr>
        <w:t>-</w:t>
      </w:r>
      <w:r>
        <w:t xml:space="preserve">rsa" </w:t>
      </w:r>
      <w:r>
        <w:rPr>
          <w:rStyle w:val="hps"/>
        </w:rPr>
        <w:t>is locatedin the following directoryin the file "</w:t>
      </w:r>
      <w:r>
        <w:t>id_rsa.pub".</w:t>
      </w:r>
    </w:p>
    <w:p w:rsidR="00C36C6F" w:rsidRPr="000B0E0F" w:rsidRDefault="00A46877" w:rsidP="00C36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 w:val="28"/>
          <w:szCs w:val="28"/>
        </w:rPr>
      </w:pPr>
      <w:r w:rsidRPr="000B0E0F">
        <w:rPr>
          <w:rStyle w:val="hps"/>
          <w:rFonts w:cs="Arial"/>
          <w:b/>
          <w:sz w:val="28"/>
          <w:szCs w:val="28"/>
        </w:rPr>
        <w:t>e.g.</w:t>
      </w:r>
      <w:r w:rsidR="00C36C6F" w:rsidRPr="000B0E0F">
        <w:rPr>
          <w:rFonts w:cs="Arial"/>
          <w:b/>
          <w:sz w:val="28"/>
          <w:szCs w:val="28"/>
        </w:rPr>
        <w:t>: C:\Documents and Settings\</w:t>
      </w:r>
      <w:r w:rsidR="00CE5FA9" w:rsidRPr="000B0E0F">
        <w:rPr>
          <w:rFonts w:cs="Arial"/>
          <w:b/>
          <w:sz w:val="28"/>
          <w:szCs w:val="28"/>
        </w:rPr>
        <w:t>user name</w:t>
      </w:r>
      <w:r w:rsidR="00C36C6F" w:rsidRPr="000B0E0F">
        <w:rPr>
          <w:rFonts w:cs="Arial"/>
          <w:b/>
          <w:sz w:val="28"/>
          <w:szCs w:val="28"/>
        </w:rPr>
        <w:t>\.ssh</w:t>
      </w:r>
    </w:p>
    <w:p w:rsidR="00C36C6F" w:rsidRPr="00CE5FA9" w:rsidRDefault="00C36C6F" w:rsidP="00C36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36C6F" w:rsidRPr="00A46877" w:rsidRDefault="00A46877" w:rsidP="00C36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Style w:val="hps"/>
        </w:rPr>
        <w:t>Openthis file"</w:t>
      </w:r>
      <w:r>
        <w:rPr>
          <w:rStyle w:val="shorttext"/>
        </w:rPr>
        <w:t xml:space="preserve">id_rsa.pub" </w:t>
      </w:r>
      <w:r>
        <w:rPr>
          <w:rStyle w:val="hps"/>
        </w:rPr>
        <w:t>to copy the key</w:t>
      </w:r>
      <w:r>
        <w:rPr>
          <w:rStyle w:val="shorttext"/>
        </w:rPr>
        <w:t>.</w:t>
      </w:r>
    </w:p>
    <w:p w:rsidR="00C36C6F" w:rsidRPr="00C36C6F" w:rsidRDefault="00252B66" w:rsidP="00C36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  <w:lang w:val="es-AR"/>
        </w:rPr>
      </w:pPr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4688441" cy="265573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io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99" cy="26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9B" w:rsidRPr="00232829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  <w:lang w:val="es-AR"/>
        </w:rPr>
      </w:pPr>
      <w:r w:rsidRPr="00232829">
        <w:rPr>
          <w:rFonts w:ascii="Courier New" w:hAnsi="Courier New" w:cs="Courier New"/>
          <w:sz w:val="20"/>
          <w:szCs w:val="20"/>
          <w:lang w:val="es-AR"/>
        </w:rPr>
        <w:tab/>
      </w:r>
      <w:r w:rsidRPr="00232829">
        <w:rPr>
          <w:rFonts w:ascii="Courier New" w:hAnsi="Courier New" w:cs="Courier New"/>
          <w:sz w:val="20"/>
          <w:szCs w:val="20"/>
          <w:lang w:val="es-AR"/>
        </w:rPr>
        <w:tab/>
      </w:r>
    </w:p>
    <w:p w:rsidR="002A319B" w:rsidRPr="00974B27" w:rsidRDefault="00DA5E98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szCs w:val="22"/>
        </w:rPr>
      </w:pPr>
      <w:r w:rsidRPr="00974B27">
        <w:rPr>
          <w:rFonts w:cs="Arial"/>
          <w:szCs w:val="22"/>
        </w:rPr>
        <w:t xml:space="preserve">2. </w:t>
      </w:r>
      <w:r w:rsidR="00DA1210" w:rsidRPr="00974B27">
        <w:rPr>
          <w:rStyle w:val="hps"/>
          <w:rFonts w:cs="Arial"/>
          <w:szCs w:val="22"/>
        </w:rPr>
        <w:t>The followingcommand verifiesthat the keyis correctly configured</w:t>
      </w:r>
      <w:r w:rsidRPr="00974B27">
        <w:rPr>
          <w:rFonts w:cs="Arial"/>
          <w:szCs w:val="22"/>
        </w:rPr>
        <w:t>.</w:t>
      </w:r>
    </w:p>
    <w:p w:rsidR="00DA1210" w:rsidRDefault="00F539C6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shorttext"/>
        </w:rPr>
      </w:pPr>
      <w:r>
        <w:rPr>
          <w:rStyle w:val="hps"/>
        </w:rPr>
        <w:t>Open the</w:t>
      </w:r>
      <w:r w:rsidR="00A0721D">
        <w:rPr>
          <w:rStyle w:val="hps"/>
        </w:rPr>
        <w:t xml:space="preserve"> c</w:t>
      </w:r>
      <w:r w:rsidR="00DA1210">
        <w:rPr>
          <w:rStyle w:val="hps"/>
        </w:rPr>
        <w:t>onsole"</w:t>
      </w:r>
      <w:r w:rsidR="00DA1210">
        <w:rPr>
          <w:rStyle w:val="shorttext"/>
        </w:rPr>
        <w:t>Git</w:t>
      </w:r>
      <w:r w:rsidR="00DA1210">
        <w:rPr>
          <w:rStyle w:val="hps"/>
        </w:rPr>
        <w:t>Bash</w:t>
      </w:r>
      <w:r w:rsidR="00DA1210">
        <w:rPr>
          <w:rStyle w:val="shorttext"/>
        </w:rPr>
        <w:t xml:space="preserve">" </w:t>
      </w:r>
      <w:r w:rsidR="00DA1210">
        <w:rPr>
          <w:rStyle w:val="hps"/>
        </w:rPr>
        <w:t>orMS</w:t>
      </w:r>
      <w:r w:rsidR="00DA1210">
        <w:rPr>
          <w:rStyle w:val="shorttext"/>
        </w:rPr>
        <w:t>-Dos</w:t>
      </w:r>
    </w:p>
    <w:p w:rsidR="00DA1210" w:rsidRDefault="00DA121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shorttext"/>
        </w:rPr>
      </w:pPr>
    </w:p>
    <w:p w:rsidR="00652705" w:rsidRPr="00652705" w:rsidRDefault="00652705" w:rsidP="00652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652705">
        <w:rPr>
          <w:rFonts w:cs="Arial"/>
          <w:b/>
          <w:szCs w:val="22"/>
        </w:rPr>
        <w:t>Note : you can use this Git commands both Unix and Windows</w:t>
      </w:r>
    </w:p>
    <w:p w:rsidR="00652705" w:rsidRDefault="00652705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shorttext"/>
        </w:rPr>
      </w:pPr>
    </w:p>
    <w:p w:rsidR="002A319B" w:rsidRPr="000B0E0F" w:rsidRDefault="0049312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00FF"/>
          <w:sz w:val="24"/>
        </w:rPr>
      </w:pPr>
      <w:r w:rsidRPr="000B0E0F">
        <w:rPr>
          <w:rFonts w:ascii="Courier New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4"/>
        </w:rPr>
        <w:t>ssh git@github.com</w:t>
      </w:r>
    </w:p>
    <w:p w:rsidR="00693602" w:rsidRPr="00EC61AE" w:rsidRDefault="00A0721D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EC61AE">
        <w:rPr>
          <w:rFonts w:ascii="Courier New" w:hAnsi="Courier New" w:cs="Courier New"/>
          <w:sz w:val="20"/>
          <w:szCs w:val="20"/>
        </w:rPr>
        <w:t>--&gt;It will require you to enter the user password (</w:t>
      </w:r>
      <w:r w:rsidRPr="00EC61AE">
        <w:rPr>
          <w:rFonts w:ascii="Courier New" w:hAnsi="Courier New" w:cs="Courier New"/>
          <w:b/>
          <w:sz w:val="20"/>
          <w:szCs w:val="20"/>
        </w:rPr>
        <w:t>password user account</w:t>
      </w:r>
      <w:r w:rsidRPr="00EC61AE">
        <w:rPr>
          <w:rFonts w:ascii="Courier New" w:hAnsi="Courier New" w:cs="Courier New"/>
          <w:sz w:val="20"/>
          <w:szCs w:val="20"/>
        </w:rPr>
        <w:t>)</w:t>
      </w:r>
    </w:p>
    <w:p w:rsidR="00A0721D" w:rsidRDefault="00A0721D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</w:p>
    <w:p w:rsidR="00A0721D" w:rsidRPr="00EC61AE" w:rsidRDefault="00A0721D" w:rsidP="00A07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  <w:r w:rsidRPr="00EC61AE">
        <w:rPr>
          <w:rStyle w:val="hps"/>
        </w:rPr>
        <w:t xml:space="preserve">It will display the following message in case that </w:t>
      </w:r>
      <w:r w:rsidR="00153FD8" w:rsidRPr="00EC61AE">
        <w:rPr>
          <w:rStyle w:val="hps"/>
        </w:rPr>
        <w:t>it</w:t>
      </w:r>
      <w:r w:rsidRPr="00EC61AE">
        <w:rPr>
          <w:rStyle w:val="hps"/>
        </w:rPr>
        <w:t xml:space="preserve"> was successful.</w:t>
      </w:r>
    </w:p>
    <w:p w:rsidR="00A0721D" w:rsidRDefault="00A0721D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</w:rPr>
        <w:t>Hi iarielduarte! You've successfully authenticated, but GitHub does not provideshell access.</w:t>
      </w: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</w:rPr>
        <w:t>Connection to github.com closed.</w:t>
      </w:r>
    </w:p>
    <w:p w:rsidR="002A319B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153FD8" w:rsidRPr="00EC61AE" w:rsidRDefault="00153FD8" w:rsidP="00153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  <w:r w:rsidRPr="00EC61AE">
        <w:rPr>
          <w:rStyle w:val="hps"/>
        </w:rPr>
        <w:t>In that way we have created a SSH key!</w:t>
      </w:r>
    </w:p>
    <w:p w:rsidR="00DA1210" w:rsidRPr="00232829" w:rsidRDefault="00DA1210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153FD8" w:rsidRPr="00EC61AE" w:rsidRDefault="00153FD8" w:rsidP="00153F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EC61AE">
        <w:rPr>
          <w:rFonts w:cs="Arial"/>
          <w:b/>
          <w:szCs w:val="22"/>
        </w:rPr>
        <w:t xml:space="preserve">3. </w:t>
      </w:r>
      <w:r w:rsidRPr="00EC61AE">
        <w:rPr>
          <w:rStyle w:val="hps"/>
          <w:rFonts w:cs="Arial"/>
          <w:b/>
          <w:szCs w:val="22"/>
        </w:rPr>
        <w:t>Finally we have to authenticate our user account</w:t>
      </w:r>
    </w:p>
    <w:p w:rsidR="000B0E0F" w:rsidRDefault="000B0E0F" w:rsidP="000B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EC61AE">
        <w:rPr>
          <w:rStyle w:val="hps"/>
          <w:sz w:val="20"/>
          <w:szCs w:val="20"/>
        </w:rPr>
        <w:t>* Setting up the user name for the development group</w:t>
      </w:r>
      <w:r w:rsidRPr="00EC61AE">
        <w:rPr>
          <w:rFonts w:ascii="Courier New" w:hAnsi="Courier New" w:cs="Courier New"/>
          <w:sz w:val="20"/>
          <w:szCs w:val="20"/>
        </w:rPr>
        <w:t>:</w:t>
      </w:r>
    </w:p>
    <w:p w:rsidR="00652705" w:rsidRPr="00EC61AE" w:rsidRDefault="00652705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A319B" w:rsidRPr="00232829" w:rsidRDefault="0003505D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0B0E0F">
        <w:rPr>
          <w:rFonts w:ascii="Courier New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4"/>
        </w:rPr>
        <w:t>gitconfig --global user.name "</w:t>
      </w:r>
      <w:r w:rsidR="0057115F" w:rsidRPr="000B0E0F">
        <w:rPr>
          <w:rFonts w:ascii="Courier New" w:hAnsi="Courier New" w:cs="Courier New"/>
          <w:b/>
          <w:color w:val="0000FF"/>
          <w:sz w:val="24"/>
        </w:rPr>
        <w:t>YourUserName</w:t>
      </w:r>
      <w:r w:rsidR="002A319B" w:rsidRPr="000B0E0F">
        <w:rPr>
          <w:rFonts w:ascii="Courier New" w:hAnsi="Courier New" w:cs="Courier New"/>
          <w:b/>
          <w:color w:val="0000FF"/>
          <w:sz w:val="24"/>
        </w:rPr>
        <w:t>"</w:t>
      </w:r>
      <w:r w:rsidR="0057115F">
        <w:rPr>
          <w:rFonts w:ascii="Courier New" w:hAnsi="Courier New" w:cs="Courier New"/>
          <w:sz w:val="20"/>
          <w:szCs w:val="20"/>
        </w:rPr>
        <w:t>(</w:t>
      </w:r>
      <w:r w:rsidR="0057115F" w:rsidRPr="00A725C8">
        <w:rPr>
          <w:rFonts w:ascii="Courier New" w:hAnsi="Courier New" w:cs="Courier New"/>
          <w:b/>
          <w:sz w:val="20"/>
          <w:szCs w:val="20"/>
        </w:rPr>
        <w:t>user account</w:t>
      </w:r>
      <w:r w:rsidR="0057115F">
        <w:rPr>
          <w:rFonts w:ascii="Courier New" w:hAnsi="Courier New" w:cs="Courier New"/>
          <w:sz w:val="20"/>
          <w:szCs w:val="20"/>
        </w:rPr>
        <w:t>)</w:t>
      </w:r>
    </w:p>
    <w:p w:rsidR="00EC61AE" w:rsidRDefault="00EC61AE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FF0000"/>
          <w:sz w:val="20"/>
          <w:szCs w:val="20"/>
        </w:rPr>
      </w:pPr>
    </w:p>
    <w:p w:rsidR="00F539C6" w:rsidRPr="00EC61AE" w:rsidRDefault="00F539C6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EC61AE">
        <w:rPr>
          <w:rFonts w:ascii="Courier New" w:hAnsi="Courier New" w:cs="Courier New"/>
          <w:sz w:val="20"/>
          <w:szCs w:val="20"/>
        </w:rPr>
        <w:t xml:space="preserve">* </w:t>
      </w:r>
      <w:r w:rsidRPr="00EC61AE">
        <w:rPr>
          <w:rFonts w:cs="Arial"/>
          <w:sz w:val="20"/>
          <w:szCs w:val="20"/>
        </w:rPr>
        <w:t xml:space="preserve">Setting up the </w:t>
      </w:r>
      <w:r w:rsidRPr="00EC61AE">
        <w:rPr>
          <w:rStyle w:val="hps"/>
          <w:rFonts w:cs="Arial"/>
          <w:sz w:val="20"/>
          <w:szCs w:val="20"/>
        </w:rPr>
        <w:t>email of the user account</w:t>
      </w:r>
      <w:r w:rsidRPr="00EC61AE">
        <w:rPr>
          <w:rFonts w:cs="Arial"/>
          <w:sz w:val="20"/>
          <w:szCs w:val="20"/>
        </w:rPr>
        <w:t>:</w:t>
      </w:r>
    </w:p>
    <w:p w:rsidR="002A319B" w:rsidRDefault="00344E27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0B0E0F">
        <w:rPr>
          <w:rFonts w:ascii="Courier New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hAnsi="Courier New" w:cs="Courier New"/>
          <w:b/>
          <w:color w:val="0000FF"/>
          <w:sz w:val="24"/>
        </w:rPr>
        <w:t>gitconfig --global user.email</w:t>
      </w:r>
      <w:hyperlink r:id="rId30" w:history="1">
        <w:r w:rsidR="0057115F" w:rsidRPr="000B0E0F">
          <w:rPr>
            <w:rFonts w:ascii="Courier New" w:hAnsi="Courier New" w:cs="Courier New"/>
            <w:b/>
            <w:color w:val="0000FF"/>
            <w:sz w:val="24"/>
          </w:rPr>
          <w:t>xxx@gmail.com</w:t>
        </w:r>
      </w:hyperlink>
      <w:r w:rsidR="0057115F">
        <w:rPr>
          <w:rFonts w:ascii="Courier New" w:hAnsi="Courier New" w:cs="Courier New"/>
          <w:sz w:val="20"/>
          <w:szCs w:val="20"/>
        </w:rPr>
        <w:t xml:space="preserve"> (</w:t>
      </w:r>
      <w:r w:rsidR="0057115F" w:rsidRPr="00A725C8">
        <w:rPr>
          <w:rFonts w:ascii="Courier New" w:hAnsi="Courier New" w:cs="Courier New"/>
          <w:b/>
          <w:sz w:val="20"/>
          <w:szCs w:val="20"/>
        </w:rPr>
        <w:t>email user account</w:t>
      </w:r>
      <w:r w:rsidR="0057115F">
        <w:rPr>
          <w:rFonts w:ascii="Courier New" w:hAnsi="Courier New" w:cs="Courier New"/>
          <w:sz w:val="20"/>
          <w:szCs w:val="20"/>
        </w:rPr>
        <w:t>)</w:t>
      </w:r>
    </w:p>
    <w:p w:rsidR="000B0E0F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0B0E0F" w:rsidRPr="00652705" w:rsidRDefault="000B0E0F" w:rsidP="000B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652705">
        <w:rPr>
          <w:rFonts w:cs="Arial"/>
          <w:b/>
          <w:szCs w:val="22"/>
        </w:rPr>
        <w:t>Note : you can use this Git commands both Unix and Windows</w:t>
      </w:r>
    </w:p>
    <w:p w:rsidR="000B0E0F" w:rsidRPr="00232829" w:rsidRDefault="000B0E0F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sz w:val="20"/>
          <w:szCs w:val="20"/>
        </w:rPr>
      </w:pPr>
    </w:p>
    <w:p w:rsidR="00CB0E08" w:rsidRDefault="005B595C" w:rsidP="005B595C">
      <w:pPr>
        <w:pStyle w:val="Ttulo1"/>
        <w:rPr>
          <w:rFonts w:ascii="Trebuchet MS" w:eastAsia="Trebuchet MS" w:hAnsi="Trebuchet MS" w:cs="Trebuchet MS"/>
          <w:color w:val="000000"/>
        </w:rPr>
      </w:pPr>
      <w:r w:rsidRPr="005B595C">
        <w:lastRenderedPageBreak/>
        <w:t>Clone master repository</w:t>
      </w:r>
    </w:p>
    <w:p w:rsidR="00DA1210" w:rsidRDefault="00DA1210" w:rsidP="00DA1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shorttext"/>
        </w:rPr>
      </w:pPr>
      <w:r>
        <w:rPr>
          <w:rStyle w:val="hps"/>
        </w:rPr>
        <w:t>Open</w:t>
      </w:r>
      <w:r w:rsidR="00F539C6">
        <w:rPr>
          <w:rStyle w:val="hps"/>
        </w:rPr>
        <w:t>the c</w:t>
      </w:r>
      <w:r>
        <w:rPr>
          <w:rStyle w:val="hps"/>
        </w:rPr>
        <w:t>onsole"</w:t>
      </w:r>
      <w:r>
        <w:rPr>
          <w:rStyle w:val="shorttext"/>
        </w:rPr>
        <w:t>Git</w:t>
      </w:r>
      <w:r>
        <w:rPr>
          <w:rStyle w:val="hps"/>
        </w:rPr>
        <w:t>Bash</w:t>
      </w:r>
      <w:r>
        <w:rPr>
          <w:rStyle w:val="shorttext"/>
        </w:rPr>
        <w:t xml:space="preserve">" </w:t>
      </w:r>
      <w:r>
        <w:rPr>
          <w:rStyle w:val="hps"/>
        </w:rPr>
        <w:t>orMS</w:t>
      </w:r>
      <w:r>
        <w:rPr>
          <w:rStyle w:val="shorttext"/>
        </w:rPr>
        <w:t>-Dos</w:t>
      </w:r>
    </w:p>
    <w:p w:rsidR="00E24C5C" w:rsidRPr="00121EB6" w:rsidRDefault="00121EB6" w:rsidP="00E24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  <w:sz w:val="20"/>
          <w:szCs w:val="20"/>
        </w:rPr>
      </w:pPr>
      <w:r w:rsidRPr="00121EB6">
        <w:rPr>
          <w:rStyle w:val="hps"/>
          <w:sz w:val="20"/>
          <w:szCs w:val="20"/>
        </w:rPr>
        <w:t>Go to the directorywhere youwant to saverepository</w:t>
      </w:r>
    </w:p>
    <w:p w:rsidR="00CB0E08" w:rsidRDefault="00121EB6" w:rsidP="0012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121EB6">
        <w:rPr>
          <w:rStyle w:val="hps"/>
          <w:sz w:val="20"/>
          <w:szCs w:val="20"/>
        </w:rPr>
        <w:t>e.g.:</w:t>
      </w:r>
      <w:r w:rsidR="00E24C5C" w:rsidRPr="000B0E0F">
        <w:rPr>
          <w:rFonts w:ascii="Courier New" w:hAnsi="Courier New" w:cs="Courier New"/>
          <w:b/>
          <w:color w:val="0000FF"/>
          <w:sz w:val="24"/>
        </w:rPr>
        <w:t>&gt; cd C:\</w:t>
      </w:r>
    </w:p>
    <w:p w:rsidR="00F539C6" w:rsidRDefault="00F539C6" w:rsidP="00E24C5C">
      <w:pPr>
        <w:rPr>
          <w:rStyle w:val="hps"/>
          <w:sz w:val="20"/>
          <w:szCs w:val="20"/>
        </w:rPr>
      </w:pPr>
      <w:r w:rsidRPr="0030601C">
        <w:rPr>
          <w:rStyle w:val="hps"/>
          <w:sz w:val="20"/>
          <w:szCs w:val="20"/>
        </w:rPr>
        <w:t>We have to clone the git repository</w:t>
      </w:r>
    </w:p>
    <w:p w:rsidR="00652705" w:rsidRDefault="00652705" w:rsidP="00652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</w:p>
    <w:p w:rsidR="00652705" w:rsidRPr="00652705" w:rsidRDefault="00652705" w:rsidP="00652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652705">
        <w:rPr>
          <w:rFonts w:cs="Arial"/>
          <w:b/>
          <w:szCs w:val="22"/>
        </w:rPr>
        <w:t>Note : you can use this Git commands both Unix and Windows</w:t>
      </w:r>
    </w:p>
    <w:p w:rsidR="00652705" w:rsidRPr="0030601C" w:rsidRDefault="00652705" w:rsidP="00E24C5C">
      <w:pPr>
        <w:rPr>
          <w:rStyle w:val="hps"/>
          <w:sz w:val="20"/>
          <w:szCs w:val="20"/>
        </w:rPr>
      </w:pPr>
    </w:p>
    <w:p w:rsidR="002A319B" w:rsidRPr="000B0E0F" w:rsidRDefault="00AB20E6" w:rsidP="00E24C5C">
      <w:pPr>
        <w:rPr>
          <w:rFonts w:ascii="Courier New" w:hAnsi="Courier New" w:cs="Courier New"/>
          <w:b/>
          <w:color w:val="0000FF"/>
          <w:sz w:val="24"/>
        </w:rPr>
      </w:pPr>
      <w:r>
        <w:rPr>
          <w:rFonts w:ascii="Courier New" w:hAnsi="Courier New" w:cs="Courier New"/>
          <w:b/>
          <w:color w:val="0000FF"/>
          <w:sz w:val="24"/>
        </w:rPr>
        <w:t xml:space="preserve">&gt;git clone </w:t>
      </w:r>
      <w:r w:rsidRPr="00AB20E6">
        <w:rPr>
          <w:rFonts w:ascii="Courier New" w:hAnsi="Courier New" w:cs="Courier New"/>
          <w:b/>
          <w:color w:val="0000FF"/>
          <w:sz w:val="24"/>
        </w:rPr>
        <w:t>git@github.com:iarielduarte/Jericho.git</w:t>
      </w:r>
    </w:p>
    <w:p w:rsidR="00F539C6" w:rsidRPr="0030601C" w:rsidRDefault="00F539C6" w:rsidP="000B0E0F">
      <w:pPr>
        <w:rPr>
          <w:rFonts w:ascii="Courier New" w:hAnsi="Courier New" w:cs="Courier New"/>
          <w:sz w:val="20"/>
          <w:szCs w:val="20"/>
        </w:rPr>
      </w:pPr>
      <w:r w:rsidRPr="0030601C">
        <w:rPr>
          <w:rFonts w:ascii="Courier New" w:hAnsi="Courier New" w:cs="Courier New"/>
          <w:sz w:val="20"/>
          <w:szCs w:val="20"/>
        </w:rPr>
        <w:t>--&gt;It will require you to enter the user password (</w:t>
      </w:r>
      <w:r w:rsidRPr="0030601C">
        <w:rPr>
          <w:rFonts w:ascii="Courier New" w:hAnsi="Courier New" w:cs="Courier New"/>
          <w:b/>
          <w:sz w:val="20"/>
          <w:szCs w:val="20"/>
        </w:rPr>
        <w:t>password user account</w:t>
      </w:r>
      <w:r w:rsidRPr="0030601C">
        <w:rPr>
          <w:rFonts w:ascii="Courier New" w:hAnsi="Courier New" w:cs="Courier New"/>
          <w:sz w:val="20"/>
          <w:szCs w:val="20"/>
        </w:rPr>
        <w:t>)</w:t>
      </w:r>
    </w:p>
    <w:p w:rsidR="00891339" w:rsidRDefault="00891339" w:rsidP="00E24C5C">
      <w:pPr>
        <w:rPr>
          <w:rFonts w:ascii="Courier New" w:hAnsi="Courier New" w:cs="Courier New"/>
          <w:b/>
          <w:sz w:val="20"/>
          <w:szCs w:val="20"/>
        </w:rPr>
      </w:pPr>
    </w:p>
    <w:p w:rsidR="00F539C6" w:rsidRPr="0030601C" w:rsidRDefault="00F539C6" w:rsidP="00F53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  <w:r w:rsidRPr="0030601C">
        <w:rPr>
          <w:rStyle w:val="hps"/>
        </w:rPr>
        <w:t>It will display a message similar to the following one in case that it was successful.</w:t>
      </w:r>
    </w:p>
    <w:p w:rsidR="00F539C6" w:rsidRDefault="00F539C6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tab/>
      </w:r>
      <w:r w:rsidRPr="000B0E0F">
        <w:rPr>
          <w:rFonts w:ascii="Courier New" w:hAnsi="Courier New" w:cs="Courier New"/>
          <w:b/>
          <w:color w:val="00B050"/>
          <w:sz w:val="20"/>
          <w:szCs w:val="20"/>
        </w:rPr>
        <w:t>remote: Counting objects: 13, done.</w:t>
      </w: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</w:rPr>
        <w:tab/>
        <w:t>remote: Compressing objects: 100% (13/13), done.</w:t>
      </w: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  <w:lang w:val="es-AR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</w:rPr>
        <w:tab/>
      </w:r>
      <w:r w:rsidRPr="000B0E0F">
        <w:rPr>
          <w:rFonts w:ascii="Courier New" w:hAnsi="Courier New" w:cs="Courier New"/>
          <w:b/>
          <w:color w:val="00B050"/>
          <w:sz w:val="20"/>
          <w:szCs w:val="20"/>
          <w:lang w:val="es-AR"/>
        </w:rPr>
        <w:t>remote: Total 13 (delta 3), reused 0 (delta 0)</w:t>
      </w: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  <w:lang w:val="es-AR"/>
        </w:rPr>
        <w:tab/>
      </w:r>
      <w:r w:rsidRPr="000B0E0F">
        <w:rPr>
          <w:rFonts w:ascii="Courier New" w:hAnsi="Courier New" w:cs="Courier New"/>
          <w:b/>
          <w:color w:val="00B050"/>
          <w:sz w:val="20"/>
          <w:szCs w:val="20"/>
        </w:rPr>
        <w:t>Receiving objects: 100% (13/13), done.</w:t>
      </w:r>
    </w:p>
    <w:p w:rsidR="002A319B" w:rsidRPr="000B0E0F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color w:val="00B050"/>
          <w:sz w:val="20"/>
          <w:szCs w:val="20"/>
        </w:rPr>
      </w:pPr>
      <w:r w:rsidRPr="000B0E0F">
        <w:rPr>
          <w:rFonts w:ascii="Courier New" w:hAnsi="Courier New" w:cs="Courier New"/>
          <w:b/>
          <w:color w:val="00B050"/>
          <w:sz w:val="20"/>
          <w:szCs w:val="20"/>
        </w:rPr>
        <w:tab/>
        <w:t>Resolving deltas: 100% (3/3), done.</w:t>
      </w: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D37FC5" w:rsidRDefault="00D37FC5" w:rsidP="000970AA">
      <w:pPr>
        <w:ind w:left="720"/>
        <w:rPr>
          <w:rFonts w:ascii="Trebuchet MS" w:eastAsia="Trebuchet MS" w:hAnsi="Trebuchet MS" w:cs="Trebuchet MS"/>
          <w:color w:val="000000"/>
        </w:rPr>
      </w:pPr>
    </w:p>
    <w:p w:rsidR="000970AA" w:rsidRPr="008D0DA4" w:rsidRDefault="003424AC" w:rsidP="000970AA">
      <w:pPr>
        <w:ind w:left="720"/>
      </w:pPr>
      <w:r>
        <w:rPr>
          <w:rFonts w:ascii="Trebuchet MS" w:eastAsia="Trebuchet MS" w:hAnsi="Trebuchet MS" w:cs="Trebuchet MS"/>
          <w:color w:val="000000"/>
        </w:rPr>
        <w:br/>
      </w:r>
      <w:r>
        <w:rPr>
          <w:rFonts w:ascii="Trebuchet MS" w:eastAsia="Trebuchet MS" w:hAnsi="Trebuchet MS" w:cs="Trebuchet MS"/>
          <w:color w:val="000000"/>
        </w:rPr>
        <w:br/>
      </w:r>
    </w:p>
    <w:p w:rsidR="00CB0E08" w:rsidRDefault="002A4053" w:rsidP="005B595C">
      <w:pPr>
        <w:pStyle w:val="Ttulo1"/>
      </w:pPr>
      <w:r w:rsidRPr="005B595C">
        <w:lastRenderedPageBreak/>
        <w:t>Git</w:t>
      </w:r>
      <w:r w:rsidR="005B595C" w:rsidRPr="005B595C">
        <w:t xml:space="preserve">Commands </w:t>
      </w:r>
    </w:p>
    <w:p w:rsidR="00717886" w:rsidRDefault="00717886" w:rsidP="00717886">
      <w:r w:rsidRPr="00717886">
        <w:drawing>
          <wp:inline distT="0" distB="0" distL="0" distR="0">
            <wp:extent cx="1424940" cy="1286510"/>
            <wp:effectExtent l="0" t="0" r="0" b="0"/>
            <wp:docPr id="21" name="Picture 20" descr="http://rafurunet.files.wordpress.com/2012/02/octocat_constructocat2.jpg?w=150&amp;h=13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furunet.files.wordpress.com/2012/02/octocat_constructocat2.jpg?w=150&amp;h=13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886" w:rsidRPr="00717886" w:rsidRDefault="00717886" w:rsidP="00717886"/>
    <w:p w:rsidR="002A4053" w:rsidRDefault="002A4053" w:rsidP="002A4053">
      <w:r w:rsidRPr="002A4053">
        <w:t>The main commands</w:t>
      </w:r>
      <w:r>
        <w:t xml:space="preserve">: </w:t>
      </w: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add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Add file contents to the index.</w:t>
      </w:r>
    </w:p>
    <w:p w:rsidR="001C1155" w:rsidRPr="00F539C6" w:rsidRDefault="001C1155" w:rsidP="00F539C6">
      <w:pPr>
        <w:rPr>
          <w:rFonts w:eastAsia="Trebuchet MS"/>
          <w:color w:val="FF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status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Show the working tree status.</w:t>
      </w:r>
    </w:p>
    <w:p w:rsidR="001C1155" w:rsidRPr="00C17262" w:rsidRDefault="001C1155" w:rsidP="002A319B">
      <w:pPr>
        <w:rPr>
          <w:color w:val="00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branch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List, create, or delete branches.</w:t>
      </w:r>
    </w:p>
    <w:p w:rsidR="001C1155" w:rsidRPr="00CB773C" w:rsidRDefault="001C1155" w:rsidP="002A319B">
      <w:pPr>
        <w:rPr>
          <w:color w:val="000000"/>
          <w:szCs w:val="22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checkout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Checkout a branch or paths to the working tree.</w:t>
      </w:r>
    </w:p>
    <w:p w:rsidR="001C1155" w:rsidRPr="00C17262" w:rsidRDefault="001C1155" w:rsidP="002A319B">
      <w:pPr>
        <w:rPr>
          <w:color w:val="00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commit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Record changes to the repository.</w:t>
      </w:r>
    </w:p>
    <w:p w:rsidR="001C1155" w:rsidRPr="00C17262" w:rsidRDefault="001C1155" w:rsidP="002A319B">
      <w:pPr>
        <w:rPr>
          <w:color w:val="000000"/>
          <w:sz w:val="20"/>
          <w:szCs w:val="20"/>
        </w:rPr>
      </w:pPr>
    </w:p>
    <w:p w:rsidR="002A319B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push</w:t>
      </w:r>
    </w:p>
    <w:p w:rsidR="002A4053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Update remote refs along with associated objects.</w:t>
      </w:r>
    </w:p>
    <w:p w:rsidR="001C1155" w:rsidRPr="00C17262" w:rsidRDefault="001C1155" w:rsidP="002A319B">
      <w:pPr>
        <w:rPr>
          <w:color w:val="000000"/>
          <w:sz w:val="20"/>
          <w:szCs w:val="20"/>
        </w:rPr>
      </w:pPr>
    </w:p>
    <w:p w:rsidR="002A319B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it pull</w:t>
      </w:r>
    </w:p>
    <w:p w:rsidR="002A4053" w:rsidRPr="00C17262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Fetch from and merge with another repository or a local branch.</w:t>
      </w:r>
    </w:p>
    <w:p w:rsidR="00F85FE8" w:rsidRDefault="00F85FE8" w:rsidP="002A319B">
      <w:pPr>
        <w:rPr>
          <w:rFonts w:ascii="Courier New" w:eastAsia="Trebuchet MS" w:hAnsi="Courier New" w:cs="Courier New"/>
          <w:b/>
          <w:sz w:val="24"/>
        </w:rPr>
      </w:pPr>
    </w:p>
    <w:p w:rsidR="002A319B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git merge</w:t>
      </w:r>
    </w:p>
    <w:p w:rsidR="002A4053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Join two or more development histories together.</w:t>
      </w:r>
    </w:p>
    <w:p w:rsidR="00F85FE8" w:rsidRPr="00C17262" w:rsidRDefault="00F85FE8" w:rsidP="002A319B">
      <w:pPr>
        <w:rPr>
          <w:color w:val="00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gitrm</w:t>
      </w:r>
    </w:p>
    <w:p w:rsidR="002A319B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Remove files from the working tree and from the index.</w:t>
      </w:r>
    </w:p>
    <w:p w:rsidR="00F85FE8" w:rsidRPr="00C17262" w:rsidRDefault="00F85FE8" w:rsidP="002A319B">
      <w:pPr>
        <w:rPr>
          <w:color w:val="00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hyperlink r:id="rId33" w:history="1">
        <w:r w:rsidR="002A4053" w:rsidRPr="000B0E0F">
          <w:rPr>
            <w:rFonts w:ascii="Courier New" w:eastAsia="Trebuchet MS" w:hAnsi="Courier New" w:cs="Courier New"/>
            <w:b/>
            <w:color w:val="0000FF"/>
            <w:sz w:val="24"/>
          </w:rPr>
          <w:t>git stash</w:t>
        </w:r>
      </w:hyperlink>
    </w:p>
    <w:p w:rsidR="002A4053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Stash the changes in a dirty working directory away.</w:t>
      </w:r>
    </w:p>
    <w:p w:rsidR="00F85FE8" w:rsidRPr="00C17262" w:rsidRDefault="00F85FE8" w:rsidP="002A319B">
      <w:pPr>
        <w:rPr>
          <w:color w:val="000000"/>
          <w:sz w:val="20"/>
          <w:szCs w:val="20"/>
        </w:rPr>
      </w:pPr>
    </w:p>
    <w:p w:rsidR="002A4053" w:rsidRPr="000B0E0F" w:rsidRDefault="00CB773C" w:rsidP="002A319B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4053" w:rsidRPr="000B0E0F">
        <w:rPr>
          <w:rFonts w:ascii="Courier New" w:eastAsia="Trebuchet MS" w:hAnsi="Courier New" w:cs="Courier New"/>
          <w:b/>
          <w:color w:val="0000FF"/>
          <w:sz w:val="24"/>
        </w:rPr>
        <w:t>gitclone</w:t>
      </w:r>
    </w:p>
    <w:p w:rsidR="002A4053" w:rsidRPr="00C17262" w:rsidRDefault="002A4053" w:rsidP="002A319B">
      <w:pPr>
        <w:rPr>
          <w:color w:val="000000"/>
          <w:sz w:val="20"/>
          <w:szCs w:val="20"/>
        </w:rPr>
      </w:pPr>
      <w:r w:rsidRPr="00C17262">
        <w:rPr>
          <w:color w:val="000000"/>
          <w:sz w:val="20"/>
          <w:szCs w:val="20"/>
        </w:rPr>
        <w:t>Clone a repository into a new directory.</w:t>
      </w:r>
    </w:p>
    <w:p w:rsidR="00CB773C" w:rsidRDefault="00CB773C" w:rsidP="002A319B">
      <w:pPr>
        <w:rPr>
          <w:rFonts w:eastAsia="Trebuchet MS"/>
        </w:rPr>
      </w:pPr>
    </w:p>
    <w:p w:rsidR="002D5BE8" w:rsidRPr="00652705" w:rsidRDefault="002D5BE8" w:rsidP="002D5B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Arial"/>
          <w:b/>
          <w:szCs w:val="22"/>
        </w:rPr>
      </w:pPr>
      <w:r w:rsidRPr="00652705">
        <w:rPr>
          <w:rFonts w:cs="Arial"/>
          <w:b/>
          <w:szCs w:val="22"/>
        </w:rPr>
        <w:t>Note : you can use this Git commands both Unix and Windows</w:t>
      </w:r>
      <w:r>
        <w:rPr>
          <w:rFonts w:cs="Arial"/>
          <w:b/>
          <w:szCs w:val="22"/>
        </w:rPr>
        <w:t>.</w:t>
      </w:r>
    </w:p>
    <w:p w:rsidR="002D5BE8" w:rsidRPr="002A319B" w:rsidRDefault="002D5BE8" w:rsidP="002A319B">
      <w:pPr>
        <w:rPr>
          <w:rFonts w:eastAsia="Trebuchet MS"/>
        </w:rPr>
      </w:pPr>
    </w:p>
    <w:p w:rsidR="00F85FE8" w:rsidRPr="00FD19A1" w:rsidRDefault="00F85FE8" w:rsidP="00F85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hps"/>
        </w:rPr>
      </w:pPr>
      <w:r w:rsidRPr="00FD19A1">
        <w:rPr>
          <w:rStyle w:val="hps"/>
        </w:rPr>
        <w:t>We can change the most used commands with the following aliases</w:t>
      </w:r>
    </w:p>
    <w:p w:rsidR="002A319B" w:rsidRPr="00C17262" w:rsidRDefault="00121EB6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</w:t>
      </w:r>
      <w:r w:rsidR="00891339" w:rsidRPr="00C17262">
        <w:rPr>
          <w:color w:val="000000"/>
          <w:sz w:val="20"/>
          <w:szCs w:val="20"/>
        </w:rPr>
        <w:t>:</w:t>
      </w:r>
    </w:p>
    <w:p w:rsidR="00891339" w:rsidRPr="00232829" w:rsidRDefault="00891339" w:rsidP="0089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t>[alias]</w:t>
      </w:r>
    </w:p>
    <w:p w:rsidR="00891339" w:rsidRPr="00232829" w:rsidRDefault="00891339" w:rsidP="0089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t>  st = status</w:t>
      </w:r>
    </w:p>
    <w:p w:rsidR="00891339" w:rsidRPr="00232829" w:rsidRDefault="00891339" w:rsidP="0089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t>  ct = commit</w:t>
      </w:r>
    </w:p>
    <w:p w:rsidR="00891339" w:rsidRPr="00B349D0" w:rsidRDefault="00891339" w:rsidP="0089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z w:val="20"/>
          <w:szCs w:val="20"/>
        </w:rPr>
      </w:pPr>
      <w:r w:rsidRPr="00232829">
        <w:rPr>
          <w:rFonts w:ascii="Courier New" w:hAnsi="Courier New" w:cs="Courier New"/>
          <w:sz w:val="20"/>
          <w:szCs w:val="20"/>
        </w:rPr>
        <w:t>  </w:t>
      </w:r>
      <w:r w:rsidRPr="00B349D0">
        <w:rPr>
          <w:rFonts w:ascii="Courier New" w:hAnsi="Courier New" w:cs="Courier New"/>
          <w:sz w:val="20"/>
          <w:szCs w:val="20"/>
        </w:rPr>
        <w:t>br = branch</w:t>
      </w:r>
    </w:p>
    <w:p w:rsidR="00891339" w:rsidRPr="00B349D0" w:rsidRDefault="00891339" w:rsidP="00891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z w:val="20"/>
          <w:szCs w:val="20"/>
        </w:rPr>
      </w:pPr>
      <w:r w:rsidRPr="00B349D0">
        <w:rPr>
          <w:rFonts w:ascii="Courier New" w:hAnsi="Courier New" w:cs="Courier New"/>
          <w:sz w:val="20"/>
          <w:szCs w:val="20"/>
        </w:rPr>
        <w:t>  co = checkout</w:t>
      </w:r>
    </w:p>
    <w:p w:rsidR="00891339" w:rsidRPr="00B349D0" w:rsidRDefault="00891339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121EB6" w:rsidRDefault="00121EB6" w:rsidP="00121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Style w:val="shorttext"/>
        </w:rPr>
      </w:pPr>
      <w:r>
        <w:rPr>
          <w:rStyle w:val="hps"/>
        </w:rPr>
        <w:t>Open</w:t>
      </w:r>
      <w:r w:rsidR="00F85FE8">
        <w:rPr>
          <w:rStyle w:val="hps"/>
        </w:rPr>
        <w:t xml:space="preserve">the </w:t>
      </w:r>
      <w:r w:rsidR="00F85FE8" w:rsidRPr="00FD19A1">
        <w:rPr>
          <w:rStyle w:val="hps"/>
        </w:rPr>
        <w:t>c</w:t>
      </w:r>
      <w:r w:rsidRPr="00FD19A1">
        <w:rPr>
          <w:rStyle w:val="hps"/>
        </w:rPr>
        <w:t>onsole</w:t>
      </w:r>
      <w:r>
        <w:rPr>
          <w:rStyle w:val="hps"/>
        </w:rPr>
        <w:t>"</w:t>
      </w:r>
      <w:r>
        <w:rPr>
          <w:rStyle w:val="shorttext"/>
        </w:rPr>
        <w:t>Git</w:t>
      </w:r>
      <w:r>
        <w:rPr>
          <w:rStyle w:val="hps"/>
        </w:rPr>
        <w:t>Bash</w:t>
      </w:r>
      <w:r>
        <w:rPr>
          <w:rStyle w:val="shorttext"/>
        </w:rPr>
        <w:t xml:space="preserve">" </w:t>
      </w:r>
      <w:r>
        <w:rPr>
          <w:rStyle w:val="hps"/>
        </w:rPr>
        <w:t>orMS</w:t>
      </w:r>
      <w:r>
        <w:rPr>
          <w:rStyle w:val="shorttext"/>
        </w:rPr>
        <w:t>-Dos</w:t>
      </w:r>
      <w:r w:rsidR="00667EDF">
        <w:rPr>
          <w:rStyle w:val="shorttext"/>
        </w:rPr>
        <w:t xml:space="preserve"> and enter this commnads</w:t>
      </w:r>
      <w:r>
        <w:rPr>
          <w:rStyle w:val="shorttext"/>
        </w:rPr>
        <w:t>.</w:t>
      </w:r>
    </w:p>
    <w:p w:rsidR="00891339" w:rsidRPr="00121EB6" w:rsidRDefault="00891339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A319B" w:rsidRPr="000B0E0F" w:rsidRDefault="00891339" w:rsidP="000B0E0F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gitconfig --global alias.ct commit</w:t>
      </w:r>
    </w:p>
    <w:p w:rsidR="002A319B" w:rsidRPr="000B0E0F" w:rsidRDefault="00891339" w:rsidP="000B0E0F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gitconfig --global alias.br branch</w:t>
      </w:r>
    </w:p>
    <w:p w:rsidR="002A319B" w:rsidRPr="000B0E0F" w:rsidRDefault="00891339" w:rsidP="000B0E0F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</w:t>
      </w:r>
      <w:r w:rsidR="002A319B" w:rsidRPr="000B0E0F">
        <w:rPr>
          <w:rFonts w:ascii="Courier New" w:eastAsia="Trebuchet MS" w:hAnsi="Courier New" w:cs="Courier New"/>
          <w:b/>
          <w:color w:val="0000FF"/>
          <w:sz w:val="24"/>
        </w:rPr>
        <w:t>gitconfig --global alias.co checkout</w:t>
      </w:r>
    </w:p>
    <w:p w:rsidR="00891339" w:rsidRPr="000B0E0F" w:rsidRDefault="00891339" w:rsidP="000B0E0F">
      <w:pPr>
        <w:rPr>
          <w:rFonts w:ascii="Courier New" w:eastAsia="Trebuchet MS" w:hAnsi="Courier New" w:cs="Courier New"/>
          <w:b/>
          <w:color w:val="0000FF"/>
          <w:sz w:val="24"/>
        </w:rPr>
      </w:pPr>
      <w:r w:rsidRPr="000B0E0F">
        <w:rPr>
          <w:rFonts w:ascii="Courier New" w:eastAsia="Trebuchet MS" w:hAnsi="Courier New" w:cs="Courier New"/>
          <w:b/>
          <w:color w:val="0000FF"/>
          <w:sz w:val="24"/>
        </w:rPr>
        <w:t>&gt;gitconfig --global alias.</w:t>
      </w:r>
      <w:r w:rsidR="00E352EF" w:rsidRPr="000B0E0F">
        <w:rPr>
          <w:rFonts w:ascii="Courier New" w:eastAsia="Trebuchet MS" w:hAnsi="Courier New" w:cs="Courier New"/>
          <w:b/>
          <w:color w:val="0000FF"/>
          <w:sz w:val="24"/>
        </w:rPr>
        <w:t>ststatus</w:t>
      </w:r>
    </w:p>
    <w:p w:rsidR="00891339" w:rsidRPr="00232829" w:rsidRDefault="00891339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2A319B" w:rsidRPr="00232829" w:rsidRDefault="002A319B" w:rsidP="002A3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 w:val="20"/>
          <w:szCs w:val="20"/>
        </w:rPr>
      </w:pPr>
    </w:p>
    <w:p w:rsidR="00CB0E08" w:rsidRDefault="00803358" w:rsidP="00803358">
      <w:r>
        <w:t>More Information:</w:t>
      </w:r>
    </w:p>
    <w:p w:rsidR="00803358" w:rsidRDefault="00477E9F" w:rsidP="00114F33">
      <w:hyperlink r:id="rId34" w:history="1">
        <w:r w:rsidR="00114F33" w:rsidRPr="00114F33">
          <w:rPr>
            <w:rStyle w:val="Hipervnculo"/>
            <w:b/>
            <w:sz w:val="28"/>
            <w:szCs w:val="28"/>
          </w:rPr>
          <w:t>https://help.github.com/articles/set-up-git</w:t>
        </w:r>
      </w:hyperlink>
    </w:p>
    <w:p w:rsidR="003363AF" w:rsidRDefault="003363AF" w:rsidP="00114F33"/>
    <w:p w:rsidR="003363AF" w:rsidRDefault="003363AF" w:rsidP="00114F33">
      <w:pPr>
        <w:rPr>
          <w:lang w:val="es-ES"/>
        </w:rPr>
      </w:pPr>
      <w:r w:rsidRPr="003363AF">
        <w:rPr>
          <w:lang w:val="es-ES"/>
        </w:rPr>
        <w:t>Ultima</w:t>
      </w:r>
      <w:r w:rsidR="00D312A6">
        <w:rPr>
          <w:lang w:val="es-ES"/>
        </w:rPr>
        <w:t>actualización 02/04/2013</w:t>
      </w:r>
    </w:p>
    <w:p w:rsidR="00D312A6" w:rsidRPr="003363AF" w:rsidRDefault="00D312A6" w:rsidP="00114F33">
      <w:pPr>
        <w:rPr>
          <w:lang w:val="es-ES"/>
        </w:rPr>
      </w:pPr>
    </w:p>
    <w:p w:rsidR="003363AF" w:rsidRDefault="003363AF" w:rsidP="00114F33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>¿</w:t>
      </w:r>
      <w:r w:rsidR="00D312A6" w:rsidRPr="00D312A6">
        <w:rPr>
          <w:b/>
          <w:sz w:val="28"/>
          <w:szCs w:val="28"/>
          <w:lang w:val="es-ES"/>
        </w:rPr>
        <w:t>Cómo</w:t>
      </w:r>
      <w:r w:rsidRPr="00D312A6">
        <w:rPr>
          <w:b/>
          <w:sz w:val="28"/>
          <w:szCs w:val="28"/>
          <w:lang w:val="es-ES"/>
        </w:rPr>
        <w:t xml:space="preserve"> obtener un repositorio Git?</w:t>
      </w:r>
    </w:p>
    <w:p w:rsidR="00D312A6" w:rsidRPr="00D312A6" w:rsidRDefault="00D312A6" w:rsidP="00114F33">
      <w:pPr>
        <w:rPr>
          <w:b/>
          <w:sz w:val="28"/>
          <w:szCs w:val="28"/>
          <w:lang w:val="es-ES"/>
        </w:rPr>
      </w:pPr>
    </w:p>
    <w:p w:rsidR="003363AF" w:rsidRDefault="003363AF" w:rsidP="00114F33">
      <w:pPr>
        <w:rPr>
          <w:lang w:val="es-ES"/>
        </w:rPr>
      </w:pPr>
      <w:r>
        <w:rPr>
          <w:lang w:val="es-ES"/>
        </w:rPr>
        <w:t>Se puede hacer mediante dos métodos principales:</w:t>
      </w:r>
    </w:p>
    <w:p w:rsidR="003363AF" w:rsidRDefault="003363AF" w:rsidP="003363AF">
      <w:pPr>
        <w:rPr>
          <w:lang w:val="es-ES"/>
        </w:rPr>
      </w:pPr>
      <w:r>
        <w:rPr>
          <w:lang w:val="es-ES"/>
        </w:rPr>
        <w:t>$gitinit: Toma un repositorio ya existente y lo importa dentro de git.</w:t>
      </w:r>
    </w:p>
    <w:p w:rsidR="003363AF" w:rsidRDefault="003363AF" w:rsidP="003363AF">
      <w:pPr>
        <w:rPr>
          <w:lang w:val="es-ES"/>
        </w:rPr>
      </w:pPr>
      <w:r>
        <w:rPr>
          <w:lang w:val="es-ES"/>
        </w:rPr>
        <w:t>$git clone: Clona un repositorio ya existente en el servidor y lo clona de forma local</w:t>
      </w:r>
    </w:p>
    <w:p w:rsidR="003363AF" w:rsidRDefault="003363AF" w:rsidP="003363AF">
      <w:pPr>
        <w:rPr>
          <w:lang w:val="es-ES"/>
        </w:rPr>
      </w:pPr>
    </w:p>
    <w:p w:rsidR="003363AF" w:rsidRPr="003363AF" w:rsidRDefault="003363AF" w:rsidP="003363AF">
      <w:pPr>
        <w:rPr>
          <w:b/>
          <w:sz w:val="32"/>
          <w:szCs w:val="32"/>
          <w:lang w:val="es-ES"/>
        </w:rPr>
      </w:pPr>
      <w:r w:rsidRPr="003363AF">
        <w:rPr>
          <w:b/>
          <w:sz w:val="32"/>
          <w:szCs w:val="32"/>
          <w:lang w:val="es-ES"/>
        </w:rPr>
        <w:t>$gitinit:</w:t>
      </w:r>
    </w:p>
    <w:p w:rsidR="003363AF" w:rsidRDefault="003363AF" w:rsidP="003363AF">
      <w:pPr>
        <w:rPr>
          <w:lang w:val="es-ES"/>
        </w:rPr>
      </w:pPr>
      <w:r>
        <w:rPr>
          <w:lang w:val="es-ES"/>
        </w:rPr>
        <w:t>Abrimos la consola y no colocamos dentro de la carpeta donde está el proyecto que queremos inicial en Git.</w:t>
      </w:r>
    </w:p>
    <w:p w:rsidR="003363AF" w:rsidRDefault="003363AF" w:rsidP="003363AF">
      <w:pPr>
        <w:rPr>
          <w:lang w:val="es-ES"/>
        </w:rPr>
      </w:pPr>
      <w:r>
        <w:rPr>
          <w:lang w:val="es-ES"/>
        </w:rPr>
        <w:lastRenderedPageBreak/>
        <w:t>Ejemplo:</w:t>
      </w:r>
    </w:p>
    <w:p w:rsidR="003363AF" w:rsidRDefault="003363AF" w:rsidP="003363AF">
      <w:pPr>
        <w:rPr>
          <w:lang w:val="es-ES"/>
        </w:rPr>
      </w:pPr>
      <w:r>
        <w:rPr>
          <w:lang w:val="es-ES"/>
        </w:rPr>
        <w:t>Creamo</w:t>
      </w:r>
      <w:r w:rsidR="00DA02EF">
        <w:rPr>
          <w:lang w:val="es-ES"/>
        </w:rPr>
        <w:t>s una carpeta python en la unidad C</w:t>
      </w:r>
    </w:p>
    <w:p w:rsidR="00DA02EF" w:rsidRPr="00717886" w:rsidRDefault="00DA02EF" w:rsidP="003363AF">
      <w:pPr>
        <w:rPr>
          <w:lang w:val="es-ES"/>
        </w:rPr>
      </w:pPr>
      <w:r w:rsidRPr="00717886">
        <w:rPr>
          <w:lang w:val="es-ES"/>
        </w:rPr>
        <w:t>$ mkdir Python</w:t>
      </w:r>
    </w:p>
    <w:p w:rsidR="00DA02EF" w:rsidRPr="00717886" w:rsidRDefault="00DA02EF" w:rsidP="003363AF">
      <w:pPr>
        <w:rPr>
          <w:lang w:val="es-ES"/>
        </w:rPr>
      </w:pPr>
      <w:r w:rsidRPr="00717886">
        <w:rPr>
          <w:lang w:val="es-ES"/>
        </w:rPr>
        <w:t>$ cd Python</w:t>
      </w:r>
    </w:p>
    <w:p w:rsidR="00DA02EF" w:rsidRPr="00717886" w:rsidRDefault="00DA02EF" w:rsidP="003363AF">
      <w:pPr>
        <w:rPr>
          <w:lang w:val="es-ES"/>
        </w:rPr>
      </w:pPr>
      <w:r w:rsidRPr="00717886">
        <w:rPr>
          <w:lang w:val="es-ES"/>
        </w:rPr>
        <w:t>$ gitinit</w:t>
      </w:r>
    </w:p>
    <w:p w:rsidR="00DA02EF" w:rsidRPr="00DA02EF" w:rsidRDefault="00DA02EF" w:rsidP="003363AF">
      <w:pPr>
        <w:rPr>
          <w:lang w:val="es-ES"/>
        </w:rPr>
      </w:pPr>
      <w:r w:rsidRPr="00DA02EF">
        <w:rPr>
          <w:lang w:val="es-ES"/>
        </w:rPr>
        <w:t>Listo se creo el repositorio en el Servidor, por lo tanto ahora es necesario agregar nuestro archives.</w:t>
      </w:r>
    </w:p>
    <w:p w:rsidR="00DA02EF" w:rsidRDefault="00DA02EF" w:rsidP="003363AF">
      <w:pPr>
        <w:rPr>
          <w:lang w:val="es-ES"/>
        </w:rPr>
      </w:pPr>
      <w:r>
        <w:rPr>
          <w:lang w:val="es-ES"/>
        </w:rPr>
        <w:t>Si queremos agregar todos los archivos con una determinada extensión :</w:t>
      </w:r>
    </w:p>
    <w:p w:rsidR="00DA02EF" w:rsidRPr="0049154F" w:rsidRDefault="00DA02EF" w:rsidP="003363AF">
      <w:pPr>
        <w:rPr>
          <w:u w:val="single"/>
        </w:rPr>
      </w:pPr>
      <w:r w:rsidRPr="0049154F">
        <w:t>$ git add *.py</w:t>
      </w:r>
    </w:p>
    <w:p w:rsidR="007E18A4" w:rsidRPr="0049154F" w:rsidRDefault="007E18A4" w:rsidP="003363AF">
      <w:pPr>
        <w:rPr>
          <w:u w:val="single"/>
        </w:rPr>
      </w:pPr>
    </w:p>
    <w:p w:rsidR="007E18A4" w:rsidRPr="0049154F" w:rsidRDefault="00335483" w:rsidP="003363AF">
      <w:r w:rsidRPr="0049154F">
        <w:t>$ git add README.md</w:t>
      </w:r>
    </w:p>
    <w:p w:rsidR="00335483" w:rsidRPr="0049154F" w:rsidRDefault="00335483" w:rsidP="003363AF"/>
    <w:p w:rsidR="00335483" w:rsidRDefault="00335483" w:rsidP="003363AF">
      <w:pPr>
        <w:rPr>
          <w:lang w:val="es-ES"/>
        </w:rPr>
      </w:pPr>
      <w:r>
        <w:rPr>
          <w:lang w:val="es-ES"/>
        </w:rPr>
        <w:t>$ gitcommit –m “primera versión del proyecto”</w:t>
      </w:r>
    </w:p>
    <w:p w:rsidR="00335483" w:rsidRDefault="00335483" w:rsidP="003363AF">
      <w:pPr>
        <w:rPr>
          <w:lang w:val="es-ES"/>
        </w:rPr>
      </w:pPr>
    </w:p>
    <w:p w:rsidR="00335483" w:rsidRPr="00335483" w:rsidRDefault="00335483" w:rsidP="003363AF">
      <w:pPr>
        <w:rPr>
          <w:lang w:val="es-ES"/>
        </w:rPr>
      </w:pPr>
      <w:r>
        <w:rPr>
          <w:b/>
          <w:sz w:val="32"/>
          <w:szCs w:val="32"/>
          <w:lang w:val="es-ES"/>
        </w:rPr>
        <w:t>$git clone</w:t>
      </w:r>
      <w:r w:rsidRPr="003363AF">
        <w:rPr>
          <w:b/>
          <w:sz w:val="32"/>
          <w:szCs w:val="32"/>
          <w:lang w:val="es-ES"/>
        </w:rPr>
        <w:t>:</w:t>
      </w:r>
    </w:p>
    <w:p w:rsidR="00DA02EF" w:rsidRDefault="00335483" w:rsidP="003363AF">
      <w:pPr>
        <w:rPr>
          <w:lang w:val="es-ES"/>
        </w:rPr>
      </w:pPr>
      <w:r>
        <w:rPr>
          <w:lang w:val="es-ES"/>
        </w:rPr>
        <w:t>Importante para clonar un repositorio en el que nos inviten a participar este es el comando que necesitas, por lo tanto te debería haber pasado la ruta del repositorio en github.</w:t>
      </w:r>
    </w:p>
    <w:p w:rsidR="00335483" w:rsidRPr="0049154F" w:rsidRDefault="00335483" w:rsidP="003363AF">
      <w:r w:rsidRPr="0049154F">
        <w:t>Ejemplo:</w:t>
      </w:r>
    </w:p>
    <w:p w:rsidR="00371C37" w:rsidRDefault="00371C37" w:rsidP="003363AF">
      <w:r w:rsidRPr="00371C37">
        <w:t xml:space="preserve">$ git clone </w:t>
      </w:r>
      <w:hyperlink r:id="rId35" w:history="1">
        <w:r w:rsidRPr="009E5EC0">
          <w:rPr>
            <w:rStyle w:val="Hipervnculo"/>
            <w:szCs w:val="24"/>
          </w:rPr>
          <w:t>git@github.com:iarielduarte/Python.git</w:t>
        </w:r>
      </w:hyperlink>
      <w:r>
        <w:t>ProjectPython</w:t>
      </w:r>
    </w:p>
    <w:p w:rsidR="00371C37" w:rsidRDefault="00371C37" w:rsidP="003363AF">
      <w:pPr>
        <w:rPr>
          <w:lang w:val="es-ES"/>
        </w:rPr>
      </w:pPr>
      <w:r w:rsidRPr="00371C37">
        <w:rPr>
          <w:lang w:val="es-ES"/>
        </w:rPr>
        <w:t xml:space="preserve">al final de la lineaagrege un nombre con el cual me gustaria que se nombre mi </w:t>
      </w:r>
      <w:r w:rsidR="00D312A6">
        <w:rPr>
          <w:lang w:val="es-ES"/>
        </w:rPr>
        <w:t>archivo</w:t>
      </w:r>
      <w:r w:rsidRPr="00371C37">
        <w:rPr>
          <w:lang w:val="es-ES"/>
        </w:rPr>
        <w:t xml:space="preserve"> clonado</w:t>
      </w:r>
      <w:r w:rsidR="00D312A6">
        <w:rPr>
          <w:lang w:val="es-ES"/>
        </w:rPr>
        <w:t>.</w:t>
      </w:r>
    </w:p>
    <w:p w:rsidR="00D312A6" w:rsidRDefault="00D312A6" w:rsidP="003363AF">
      <w:pPr>
        <w:rPr>
          <w:lang w:val="es-ES"/>
        </w:rPr>
      </w:pPr>
    </w:p>
    <w:p w:rsidR="00EF1514" w:rsidRDefault="00EF1514" w:rsidP="00EF1514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 xml:space="preserve">ignorar archivos en </w:t>
      </w:r>
      <w:r w:rsidRPr="00D312A6">
        <w:rPr>
          <w:b/>
          <w:sz w:val="28"/>
          <w:szCs w:val="28"/>
          <w:lang w:val="es-ES"/>
        </w:rPr>
        <w:t>Git?</w:t>
      </w:r>
    </w:p>
    <w:p w:rsidR="00335483" w:rsidRDefault="00335483" w:rsidP="003363AF">
      <w:pPr>
        <w:rPr>
          <w:lang w:val="es-ES"/>
        </w:rPr>
      </w:pPr>
    </w:p>
    <w:p w:rsidR="00EF1514" w:rsidRDefault="006E04C5" w:rsidP="003363AF">
      <w:pPr>
        <w:rPr>
          <w:lang w:val="es-ES"/>
        </w:rPr>
      </w:pPr>
      <w:r>
        <w:rPr>
          <w:lang w:val="es-ES"/>
        </w:rPr>
        <w:t>Abrimos la consola en directorio del proyecto git</w:t>
      </w:r>
    </w:p>
    <w:p w:rsidR="00645645" w:rsidRDefault="00645645" w:rsidP="003363AF">
      <w:pPr>
        <w:rPr>
          <w:lang w:val="es-ES"/>
        </w:rPr>
      </w:pPr>
    </w:p>
    <w:p w:rsidR="006E04C5" w:rsidRDefault="006E04C5" w:rsidP="003363AF">
      <w:pPr>
        <w:rPr>
          <w:lang w:val="es-ES"/>
        </w:rPr>
      </w:pPr>
      <w:r>
        <w:rPr>
          <w:lang w:val="es-ES"/>
        </w:rPr>
        <w:t>$ cd</w:t>
      </w:r>
      <w:r w:rsidRPr="006E04C5">
        <w:rPr>
          <w:lang w:val="es-ES"/>
        </w:rPr>
        <w:t>C:\projectpython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>$ edit .gitingnore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>Se abrirá la consola de azul de edición de archivos.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>Hace alt+F y alt+S con lo que guardamos el archivo.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 xml:space="preserve">Con esto hacemos un 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>$ dir</w:t>
      </w:r>
    </w:p>
    <w:p w:rsidR="006E04C5" w:rsidRDefault="006E04C5" w:rsidP="003363AF">
      <w:pPr>
        <w:rPr>
          <w:lang w:val="es-ES"/>
        </w:rPr>
      </w:pPr>
      <w:r>
        <w:rPr>
          <w:lang w:val="es-ES"/>
        </w:rPr>
        <w:t>Y vamos a ver que tenemos un archivo nuevo llamado “</w:t>
      </w:r>
      <w:r w:rsidRPr="006E04C5">
        <w:rPr>
          <w:lang w:val="es-ES"/>
        </w:rPr>
        <w:t>.gitignore</w:t>
      </w:r>
      <w:r>
        <w:rPr>
          <w:lang w:val="es-ES"/>
        </w:rPr>
        <w:t>”</w:t>
      </w:r>
    </w:p>
    <w:p w:rsidR="00897E1B" w:rsidRDefault="00897E1B" w:rsidP="003363AF">
      <w:pPr>
        <w:rPr>
          <w:lang w:val="es-ES"/>
        </w:rPr>
      </w:pPr>
      <w:r>
        <w:rPr>
          <w:lang w:val="es-ES"/>
        </w:rPr>
        <w:t>V</w:t>
      </w:r>
      <w:r w:rsidR="00701345">
        <w:rPr>
          <w:lang w:val="es-ES"/>
        </w:rPr>
        <w:t>amos a editar este archivo y agregamos los siguientes comandos:</w:t>
      </w:r>
    </w:p>
    <w:p w:rsidR="00942F56" w:rsidRPr="0049154F" w:rsidRDefault="00942F56" w:rsidP="00942F56">
      <w:r w:rsidRPr="0049154F">
        <w:t>$ cat .gitignore</w:t>
      </w:r>
    </w:p>
    <w:p w:rsidR="00942F56" w:rsidRPr="0049154F" w:rsidRDefault="00942F56" w:rsidP="00942F56">
      <w:r w:rsidRPr="0049154F">
        <w:t>*.[ao]</w:t>
      </w:r>
    </w:p>
    <w:p w:rsidR="00942F56" w:rsidRPr="0049154F" w:rsidRDefault="00942F56" w:rsidP="00942F56">
      <w:r w:rsidRPr="0049154F">
        <w:t>*~</w:t>
      </w:r>
    </w:p>
    <w:p w:rsidR="00942F56" w:rsidRPr="0049154F" w:rsidRDefault="00942F56" w:rsidP="00942F56">
      <w:r w:rsidRPr="0049154F">
        <w:lastRenderedPageBreak/>
        <w:t>*.[temp]</w:t>
      </w:r>
    </w:p>
    <w:p w:rsidR="006E04C5" w:rsidRPr="0049154F" w:rsidRDefault="00942F56" w:rsidP="00942F56">
      <w:r w:rsidRPr="0049154F">
        <w:t>C:\projectpython\logs</w:t>
      </w:r>
    </w:p>
    <w:p w:rsidR="00172A15" w:rsidRPr="00172A15" w:rsidRDefault="00942F56" w:rsidP="00172A15">
      <w:pPr>
        <w:rPr>
          <w:i/>
          <w:lang w:val="es-ES"/>
        </w:rPr>
      </w:pPr>
      <w:r>
        <w:rPr>
          <w:lang w:val="es-ES"/>
        </w:rPr>
        <w:t>Podemos indicar ru</w:t>
      </w:r>
      <w:r w:rsidR="00172A15">
        <w:rPr>
          <w:lang w:val="es-ES"/>
        </w:rPr>
        <w:t xml:space="preserve">tas completad de subdirectorios </w:t>
      </w:r>
      <w:r w:rsidR="00172A15" w:rsidRPr="00172A15">
        <w:rPr>
          <w:i/>
          <w:lang w:val="es-ES"/>
        </w:rPr>
        <w:t>“C:\projectpython\logs</w:t>
      </w:r>
    </w:p>
    <w:p w:rsidR="00942F56" w:rsidRDefault="00172A15" w:rsidP="00942F56">
      <w:pPr>
        <w:rPr>
          <w:lang w:val="es-ES"/>
        </w:rPr>
      </w:pPr>
      <w:r>
        <w:rPr>
          <w:lang w:val="es-ES"/>
        </w:rPr>
        <w:t>”</w:t>
      </w:r>
    </w:p>
    <w:p w:rsidR="00172A15" w:rsidRDefault="00C57BF4" w:rsidP="00942F56">
      <w:pPr>
        <w:rPr>
          <w:lang w:val="es-ES"/>
        </w:rPr>
      </w:pPr>
      <w:r>
        <w:rPr>
          <w:lang w:val="es-ES"/>
        </w:rPr>
        <w:t>Se puede usar un patrón para indicar por ejemplo que ciertos tipos de archivos con extensión “.a “ no se deberían ignorar.</w:t>
      </w:r>
    </w:p>
    <w:p w:rsidR="00C57BF4" w:rsidRDefault="00C57BF4" w:rsidP="00942F56">
      <w:pPr>
        <w:rPr>
          <w:lang w:val="es-ES"/>
        </w:rPr>
      </w:pPr>
      <w:r>
        <w:rPr>
          <w:lang w:val="es-ES"/>
        </w:rPr>
        <w:t>!Lib.a</w:t>
      </w:r>
    </w:p>
    <w:p w:rsidR="00C57BF4" w:rsidRDefault="00C57BF4" w:rsidP="00942F56">
      <w:pPr>
        <w:rPr>
          <w:lang w:val="es-ES"/>
        </w:rPr>
      </w:pPr>
    </w:p>
    <w:p w:rsidR="00C57BF4" w:rsidRDefault="00C57BF4" w:rsidP="00942F56">
      <w:pPr>
        <w:rPr>
          <w:lang w:val="es-ES"/>
        </w:rPr>
      </w:pPr>
      <w:r>
        <w:rPr>
          <w:lang w:val="es-ES"/>
        </w:rPr>
        <w:t>Para indicar directorios completos podemos pedirle que lo ignore asi</w:t>
      </w:r>
    </w:p>
    <w:p w:rsidR="00C57BF4" w:rsidRDefault="00C57BF4" w:rsidP="00942F56">
      <w:pPr>
        <w:rPr>
          <w:lang w:val="es-ES"/>
        </w:rPr>
      </w:pPr>
      <w:r>
        <w:rPr>
          <w:lang w:val="es-ES"/>
        </w:rPr>
        <w:t>direcorio/</w:t>
      </w:r>
    </w:p>
    <w:p w:rsidR="00C57BF4" w:rsidRDefault="00C57BF4" w:rsidP="00942F56">
      <w:pPr>
        <w:rPr>
          <w:lang w:val="es-ES"/>
        </w:rPr>
      </w:pPr>
      <w:r>
        <w:rPr>
          <w:lang w:val="es-ES"/>
        </w:rPr>
        <w:t>Con el # le indicamos que es un comentario por lo tanto no hace caso de uso</w:t>
      </w:r>
    </w:p>
    <w:p w:rsidR="00C57BF4" w:rsidRDefault="00C57BF4" w:rsidP="00942F56">
      <w:pPr>
        <w:rPr>
          <w:lang w:val="es-ES"/>
        </w:rPr>
      </w:pPr>
      <w:r>
        <w:rPr>
          <w:lang w:val="es-ES"/>
        </w:rPr>
        <w:t># Ignore todos los archivos con extesion .py</w:t>
      </w:r>
    </w:p>
    <w:p w:rsidR="00C57BF4" w:rsidRDefault="00C57BF4" w:rsidP="00942F56">
      <w:pPr>
        <w:rPr>
          <w:lang w:val="es-ES"/>
        </w:rPr>
      </w:pPr>
      <w:r>
        <w:rPr>
          <w:lang w:val="es-ES"/>
        </w:rPr>
        <w:t>*.py[co]</w:t>
      </w:r>
    </w:p>
    <w:p w:rsidR="00C57BF4" w:rsidRDefault="00C57BF4" w:rsidP="00942F56">
      <w:pPr>
        <w:rPr>
          <w:lang w:val="es-ES"/>
        </w:rPr>
      </w:pPr>
    </w:p>
    <w:p w:rsidR="00C57BF4" w:rsidRDefault="00C57BF4" w:rsidP="00942F56">
      <w:pPr>
        <w:rPr>
          <w:lang w:val="es-ES"/>
        </w:rPr>
      </w:pPr>
      <w:r>
        <w:rPr>
          <w:lang w:val="es-ES"/>
        </w:rPr>
        <w:t>Nuestro archivo final</w:t>
      </w:r>
      <w:r w:rsidR="00180134">
        <w:rPr>
          <w:lang w:val="es-ES"/>
        </w:rPr>
        <w:t xml:space="preserve"> “</w:t>
      </w:r>
      <w:r w:rsidR="00180134" w:rsidRPr="006E04C5">
        <w:rPr>
          <w:lang w:val="es-ES"/>
        </w:rPr>
        <w:t>.gitignore</w:t>
      </w:r>
      <w:r w:rsidR="00180134">
        <w:rPr>
          <w:lang w:val="es-ES"/>
        </w:rPr>
        <w:t>” quedo asi:</w:t>
      </w:r>
    </w:p>
    <w:p w:rsidR="00180134" w:rsidRPr="00180134" w:rsidRDefault="00180134" w:rsidP="00180134">
      <w:pPr>
        <w:rPr>
          <w:b/>
          <w:lang w:val="es-ES"/>
        </w:rPr>
      </w:pPr>
      <w:r w:rsidRPr="00180134">
        <w:rPr>
          <w:b/>
          <w:lang w:val="es-ES"/>
        </w:rPr>
        <w:t># Gitdeberia ignorar todo estos patrones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$ cat .gitignore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*.[ao]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*~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tmp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*.tmp</w:t>
      </w:r>
    </w:p>
    <w:p w:rsidR="00180134" w:rsidRPr="00717886" w:rsidRDefault="00180134" w:rsidP="00180134">
      <w:pPr>
        <w:rPr>
          <w:b/>
          <w:lang w:val="es-ES"/>
        </w:rPr>
      </w:pPr>
      <w:r w:rsidRPr="00717886">
        <w:rPr>
          <w:b/>
          <w:lang w:val="es-ES"/>
        </w:rPr>
        <w:t>logs/</w:t>
      </w:r>
    </w:p>
    <w:p w:rsidR="006E04C5" w:rsidRDefault="00180134" w:rsidP="003363AF">
      <w:pPr>
        <w:rPr>
          <w:lang w:val="es-ES"/>
        </w:rPr>
      </w:pPr>
      <w:r>
        <w:rPr>
          <w:lang w:val="es-ES"/>
        </w:rPr>
        <w:t>Para ignore todos los archivos de nuestro repositorio Git.</w:t>
      </w:r>
    </w:p>
    <w:p w:rsidR="006E04C5" w:rsidRPr="00371C37" w:rsidRDefault="00180134" w:rsidP="003363AF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4485" cy="1930400"/>
            <wp:effectExtent l="19050" t="0" r="5715" b="0"/>
            <wp:docPr id="2" name="1 Imagen" descr="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EF" w:rsidRPr="00371C37" w:rsidRDefault="00DA02EF" w:rsidP="003363AF">
      <w:pPr>
        <w:rPr>
          <w:lang w:val="es-ES"/>
        </w:rPr>
      </w:pPr>
    </w:p>
    <w:p w:rsidR="00DA02EF" w:rsidRPr="00371C37" w:rsidRDefault="00DA02EF" w:rsidP="003363AF">
      <w:pPr>
        <w:rPr>
          <w:lang w:val="es-ES"/>
        </w:rPr>
      </w:pPr>
    </w:p>
    <w:p w:rsidR="003363AF" w:rsidRDefault="00477E9F" w:rsidP="00114F33">
      <w:pPr>
        <w:rPr>
          <w:sz w:val="24"/>
          <w:lang w:val="es-ES"/>
        </w:rPr>
      </w:pPr>
      <w:hyperlink r:id="rId37" w:history="1">
        <w:r w:rsidR="00180134" w:rsidRPr="009E5EC0">
          <w:rPr>
            <w:rStyle w:val="Hipervnculo"/>
            <w:sz w:val="24"/>
            <w:szCs w:val="24"/>
            <w:lang w:val="es-ES"/>
          </w:rPr>
          <w:t>http://www.jedit.org/users-guide/globs.html</w:t>
        </w:r>
      </w:hyperlink>
    </w:p>
    <w:p w:rsidR="00180134" w:rsidRDefault="00180134" w:rsidP="00114F33">
      <w:pPr>
        <w:rPr>
          <w:sz w:val="24"/>
          <w:lang w:val="es-ES"/>
        </w:rPr>
      </w:pPr>
      <w:r>
        <w:rPr>
          <w:sz w:val="24"/>
          <w:lang w:val="es-ES"/>
        </w:rPr>
        <w:t>En esta página tenemos la forma de administrar los patrones de extensiones para crear archivos .gitignore mejor detallados.</w:t>
      </w:r>
    </w:p>
    <w:p w:rsidR="00F9298D" w:rsidRDefault="00F9298D" w:rsidP="00114F33">
      <w:pPr>
        <w:rPr>
          <w:sz w:val="24"/>
          <w:lang w:val="es-ES"/>
        </w:rPr>
      </w:pPr>
      <w:r>
        <w:rPr>
          <w:sz w:val="24"/>
          <w:lang w:val="es-ES"/>
        </w:rPr>
        <w:t>Ejemplo:</w:t>
      </w:r>
    </w:p>
    <w:p w:rsidR="00F9298D" w:rsidRDefault="00F9298D" w:rsidP="00114F33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# a –commet esto es ignorado</w:t>
      </w:r>
    </w:p>
    <w:p w:rsidR="00F9298D" w:rsidRDefault="00F9298D" w:rsidP="00114F33">
      <w:pPr>
        <w:rPr>
          <w:sz w:val="24"/>
          <w:lang w:val="es-ES"/>
        </w:rPr>
      </w:pPr>
      <w:r>
        <w:rPr>
          <w:sz w:val="24"/>
          <w:lang w:val="es-ES"/>
        </w:rPr>
        <w:t xml:space="preserve">*.a 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  <w:t># no rastrear los archivos .a</w:t>
      </w:r>
    </w:p>
    <w:p w:rsidR="00F9298D" w:rsidRDefault="00F9298D" w:rsidP="00F9298D">
      <w:pPr>
        <w:rPr>
          <w:sz w:val="24"/>
          <w:lang w:val="es-ES"/>
        </w:rPr>
      </w:pPr>
      <w:r>
        <w:rPr>
          <w:sz w:val="24"/>
          <w:lang w:val="es-ES"/>
        </w:rPr>
        <w:t>!lib.a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  <w:t xml:space="preserve"># si debería rastrear </w:t>
      </w:r>
      <w:r w:rsidR="006C671E">
        <w:rPr>
          <w:sz w:val="24"/>
          <w:lang w:val="es-ES"/>
        </w:rPr>
        <w:t>lib.a</w:t>
      </w:r>
    </w:p>
    <w:p w:rsidR="006C671E" w:rsidRDefault="006C671E" w:rsidP="00F9298D">
      <w:pPr>
        <w:rPr>
          <w:sz w:val="24"/>
          <w:lang w:val="es-ES"/>
        </w:rPr>
      </w:pPr>
      <w:r>
        <w:rPr>
          <w:sz w:val="24"/>
          <w:lang w:val="es-ES"/>
        </w:rPr>
        <w:t>/TODO</w:t>
      </w:r>
      <w:r>
        <w:rPr>
          <w:sz w:val="24"/>
          <w:lang w:val="es-ES"/>
        </w:rPr>
        <w:tab/>
        <w:t># solo ignora el archivo raíz TODO no subdirectorios</w:t>
      </w:r>
    </w:p>
    <w:p w:rsidR="006C671E" w:rsidRDefault="006C671E" w:rsidP="00F9298D">
      <w:pPr>
        <w:rPr>
          <w:sz w:val="24"/>
          <w:lang w:val="es-ES"/>
        </w:rPr>
      </w:pPr>
      <w:r>
        <w:rPr>
          <w:sz w:val="24"/>
          <w:lang w:val="es-ES"/>
        </w:rPr>
        <w:t xml:space="preserve">build/ </w:t>
      </w:r>
      <w:r>
        <w:rPr>
          <w:sz w:val="24"/>
          <w:lang w:val="es-ES"/>
        </w:rPr>
        <w:tab/>
      </w:r>
      <w:r>
        <w:rPr>
          <w:sz w:val="24"/>
          <w:lang w:val="es-ES"/>
        </w:rPr>
        <w:tab/>
        <w:t># ignora todo los archivos en el directorio build/</w:t>
      </w:r>
    </w:p>
    <w:p w:rsidR="00F9298D" w:rsidRDefault="006C671E" w:rsidP="00114F33">
      <w:pPr>
        <w:rPr>
          <w:sz w:val="24"/>
          <w:lang w:val="es-ES"/>
        </w:rPr>
      </w:pPr>
      <w:r>
        <w:rPr>
          <w:sz w:val="24"/>
          <w:lang w:val="es-ES"/>
        </w:rPr>
        <w:t>doc/*.txt</w:t>
      </w:r>
      <w:r>
        <w:rPr>
          <w:sz w:val="24"/>
          <w:lang w:val="es-ES"/>
        </w:rPr>
        <w:tab/>
        <w:t># ignora doc/notes.txt, pero no doc/server/arch.txt</w:t>
      </w:r>
    </w:p>
    <w:p w:rsidR="004F2FC5" w:rsidRDefault="004F2FC5" w:rsidP="004F2FC5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 xml:space="preserve">saber en </w:t>
      </w:r>
      <w:r w:rsidRPr="00D312A6">
        <w:rPr>
          <w:b/>
          <w:sz w:val="28"/>
          <w:szCs w:val="28"/>
          <w:lang w:val="es-ES"/>
        </w:rPr>
        <w:t>Git</w:t>
      </w:r>
      <w:r>
        <w:rPr>
          <w:b/>
          <w:sz w:val="28"/>
          <w:szCs w:val="28"/>
          <w:lang w:val="es-ES"/>
        </w:rPr>
        <w:t xml:space="preserve"> lo que he cambiado</w:t>
      </w:r>
      <w:r w:rsidRPr="00D312A6">
        <w:rPr>
          <w:b/>
          <w:sz w:val="28"/>
          <w:szCs w:val="28"/>
          <w:lang w:val="es-ES"/>
        </w:rPr>
        <w:t>?</w:t>
      </w:r>
    </w:p>
    <w:p w:rsidR="004F2FC5" w:rsidRPr="00335483" w:rsidRDefault="004F2FC5" w:rsidP="004F2FC5">
      <w:pPr>
        <w:rPr>
          <w:lang w:val="es-ES"/>
        </w:rPr>
      </w:pPr>
      <w:r>
        <w:rPr>
          <w:b/>
          <w:sz w:val="32"/>
          <w:szCs w:val="32"/>
          <w:lang w:val="es-ES"/>
        </w:rPr>
        <w:t>$gitdiff</w:t>
      </w:r>
      <w:r w:rsidRPr="003363AF">
        <w:rPr>
          <w:b/>
          <w:sz w:val="32"/>
          <w:szCs w:val="32"/>
          <w:lang w:val="es-ES"/>
        </w:rPr>
        <w:t>:</w:t>
      </w:r>
    </w:p>
    <w:p w:rsidR="004F2FC5" w:rsidRDefault="004F2FC5" w:rsidP="004F2FC5">
      <w:pPr>
        <w:rPr>
          <w:sz w:val="24"/>
          <w:lang w:val="es-ES"/>
        </w:rPr>
      </w:pPr>
      <w:r>
        <w:rPr>
          <w:sz w:val="24"/>
          <w:lang w:val="es-ES"/>
        </w:rPr>
        <w:t>Realmente saber que archivo se ha modificado y que esta listo para el commit lo hacemos con $git status, pero saber específicamente cuales son la líneas de código agregadas o modificadas con relación al original lo hacemos con $gitdiff</w:t>
      </w:r>
    </w:p>
    <w:p w:rsidR="004F2FC5" w:rsidRDefault="004F2FC5" w:rsidP="004F2FC5">
      <w:pPr>
        <w:rPr>
          <w:sz w:val="24"/>
          <w:lang w:val="es-ES"/>
        </w:rPr>
      </w:pPr>
      <w:r>
        <w:rPr>
          <w:sz w:val="24"/>
          <w:lang w:val="es-ES"/>
        </w:rPr>
        <w:t>Veamos:</w:t>
      </w:r>
    </w:p>
    <w:p w:rsidR="00925207" w:rsidRDefault="00925207" w:rsidP="004F2FC5">
      <w:pPr>
        <w:rPr>
          <w:sz w:val="24"/>
          <w:lang w:val="es-ES"/>
        </w:rPr>
      </w:pPr>
      <w:r>
        <w:rPr>
          <w:sz w:val="24"/>
          <w:lang w:val="es-ES"/>
        </w:rPr>
        <w:t>Tenemos un archivo inicial de python con este contenido: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>defmain():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print "Convierte medidas inglesas a sistema metrico"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millas = input("Cuántas millas?: ")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pies = input("Y cuántos pies?: ")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pulgadas = input("Y cuántas pulgadas?: ")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metros = 1609.344 * millas + 0.3048 * pies + 0.0254 * pulgadas</w:t>
      </w:r>
    </w:p>
    <w:p w:rsidR="00925207" w:rsidRP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ab/>
        <w:t>print "La longitud es de ", metros, " metros"</w:t>
      </w:r>
    </w:p>
    <w:p w:rsidR="00925207" w:rsidRDefault="00925207" w:rsidP="00925207">
      <w:pPr>
        <w:rPr>
          <w:sz w:val="24"/>
          <w:lang w:val="es-ES"/>
        </w:rPr>
      </w:pPr>
      <w:r w:rsidRPr="00925207">
        <w:rPr>
          <w:sz w:val="24"/>
          <w:lang w:val="es-ES"/>
        </w:rPr>
        <w:t>main()</w:t>
      </w:r>
    </w:p>
    <w:p w:rsidR="00925207" w:rsidRDefault="00925207" w:rsidP="00925207">
      <w:pPr>
        <w:rPr>
          <w:sz w:val="24"/>
          <w:lang w:val="es-ES"/>
        </w:rPr>
      </w:pPr>
      <w:r>
        <w:rPr>
          <w:sz w:val="24"/>
          <w:lang w:val="es-ES"/>
        </w:rPr>
        <w:t xml:space="preserve">Cambiamos </w:t>
      </w:r>
      <w:r w:rsidR="002C7A95">
        <w:rPr>
          <w:sz w:val="24"/>
          <w:lang w:val="es-ES"/>
        </w:rPr>
        <w:t>algunas</w:t>
      </w:r>
      <w:r>
        <w:rPr>
          <w:sz w:val="24"/>
          <w:lang w:val="es-ES"/>
        </w:rPr>
        <w:t xml:space="preserve"> línea</w:t>
      </w:r>
      <w:r w:rsidR="002C7A95">
        <w:rPr>
          <w:sz w:val="24"/>
          <w:lang w:val="es-ES"/>
        </w:rPr>
        <w:t>s</w:t>
      </w:r>
      <w:r>
        <w:rPr>
          <w:sz w:val="24"/>
          <w:lang w:val="es-ES"/>
        </w:rPr>
        <w:t xml:space="preserve"> del archivo:</w:t>
      </w:r>
    </w:p>
    <w:p w:rsidR="002C7A95" w:rsidRDefault="002C7A95" w:rsidP="00925207">
      <w:pPr>
        <w:rPr>
          <w:sz w:val="24"/>
          <w:lang w:val="es-ES"/>
        </w:rPr>
      </w:pP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>defmain():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print "Ademas con python se puede hacer muchas cosas no solo script sin sentidos"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print "Realmente si es tan bueno porque no tenemos buena documentacion de python"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print "Este es un programa del sistema metrico"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millas = input("Cuántas millas?: ")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pies = input("Y cuántos pies?: ")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pulgadas = input("Y cuántas pulgadas?: ")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metros = 1609.344 * millas + 0.3048 * pies + 0.0254 * pulgadas</w:t>
      </w:r>
    </w:p>
    <w:p w:rsidR="002C7A95" w:rsidRPr="002C7A95" w:rsidRDefault="002C7A95" w:rsidP="002C7A95">
      <w:pPr>
        <w:rPr>
          <w:sz w:val="24"/>
          <w:lang w:val="es-ES"/>
        </w:rPr>
      </w:pPr>
      <w:r w:rsidRPr="002C7A95">
        <w:rPr>
          <w:sz w:val="24"/>
          <w:lang w:val="es-ES"/>
        </w:rPr>
        <w:tab/>
        <w:t>print "La longitud es de ", metros, " metros"</w:t>
      </w:r>
    </w:p>
    <w:p w:rsidR="002C7A95" w:rsidRPr="00717886" w:rsidRDefault="002C7A95" w:rsidP="002C7A95">
      <w:pPr>
        <w:rPr>
          <w:sz w:val="24"/>
        </w:rPr>
      </w:pPr>
      <w:r w:rsidRPr="00717886">
        <w:rPr>
          <w:sz w:val="24"/>
        </w:rPr>
        <w:t>main()</w:t>
      </w:r>
    </w:p>
    <w:p w:rsidR="002C7A95" w:rsidRPr="00717886" w:rsidRDefault="002C7A95" w:rsidP="002C7A95">
      <w:pPr>
        <w:rPr>
          <w:sz w:val="24"/>
        </w:rPr>
      </w:pPr>
    </w:p>
    <w:p w:rsidR="00925207" w:rsidRPr="00717886" w:rsidRDefault="00925207" w:rsidP="00925207">
      <w:pPr>
        <w:rPr>
          <w:sz w:val="24"/>
        </w:rPr>
      </w:pPr>
      <w:r w:rsidRPr="00717886">
        <w:rPr>
          <w:sz w:val="24"/>
        </w:rPr>
        <w:lastRenderedPageBreak/>
        <w:t xml:space="preserve">Hacemos un </w:t>
      </w:r>
    </w:p>
    <w:p w:rsidR="00925207" w:rsidRPr="00717886" w:rsidRDefault="00925207" w:rsidP="00925207">
      <w:pPr>
        <w:rPr>
          <w:sz w:val="24"/>
        </w:rPr>
      </w:pPr>
      <w:r w:rsidRPr="00717886">
        <w:rPr>
          <w:sz w:val="24"/>
        </w:rPr>
        <w:t>$ gitaddmiscript.py</w:t>
      </w:r>
    </w:p>
    <w:p w:rsidR="00925207" w:rsidRPr="00717886" w:rsidRDefault="00925207" w:rsidP="00925207">
      <w:pPr>
        <w:rPr>
          <w:sz w:val="24"/>
        </w:rPr>
      </w:pPr>
      <w:r w:rsidRPr="00717886">
        <w:rPr>
          <w:sz w:val="24"/>
        </w:rPr>
        <w:t>$ gitdiff</w:t>
      </w:r>
      <w:r w:rsidR="002C7A95" w:rsidRPr="00717886">
        <w:rPr>
          <w:sz w:val="24"/>
        </w:rPr>
        <w:t xml:space="preserve"> –staged</w:t>
      </w:r>
    </w:p>
    <w:p w:rsidR="002C7A95" w:rsidRPr="00717886" w:rsidRDefault="002C7A95" w:rsidP="00925207">
      <w:pPr>
        <w:rPr>
          <w:sz w:val="24"/>
        </w:rPr>
      </w:pPr>
    </w:p>
    <w:p w:rsidR="002C7A95" w:rsidRDefault="002C7A95" w:rsidP="00925207">
      <w:pPr>
        <w:rPr>
          <w:sz w:val="24"/>
          <w:lang w:val="es-ES"/>
        </w:rPr>
      </w:pPr>
      <w:r>
        <w:rPr>
          <w:sz w:val="24"/>
          <w:lang w:val="es-ES"/>
        </w:rPr>
        <w:t>Este es el resultado:</w:t>
      </w:r>
    </w:p>
    <w:p w:rsidR="002C7A95" w:rsidRDefault="002C7A95" w:rsidP="00925207">
      <w:pPr>
        <w:rPr>
          <w:sz w:val="24"/>
          <w:lang w:val="es-ES"/>
        </w:rPr>
      </w:pPr>
    </w:p>
    <w:p w:rsidR="002C7A95" w:rsidRDefault="002C7A95" w:rsidP="00925207">
      <w:pPr>
        <w:rPr>
          <w:sz w:val="24"/>
          <w:lang w:val="es-ES"/>
        </w:rPr>
      </w:pPr>
    </w:p>
    <w:p w:rsidR="002C7A95" w:rsidRDefault="002C7A95" w:rsidP="00925207">
      <w:pPr>
        <w:rPr>
          <w:sz w:val="24"/>
          <w:lang w:val="es-ES"/>
        </w:rPr>
      </w:pPr>
      <w:r>
        <w:rPr>
          <w:noProof/>
          <w:sz w:val="24"/>
          <w:lang w:val="es-ES" w:eastAsia="es-ES"/>
        </w:rPr>
        <w:drawing>
          <wp:inline distT="0" distB="0" distL="0" distR="0">
            <wp:extent cx="5404485" cy="2233295"/>
            <wp:effectExtent l="19050" t="0" r="5715" b="0"/>
            <wp:docPr id="3" name="2 Imagen" descr="di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1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07" w:rsidRPr="004F2FC5" w:rsidRDefault="00925207" w:rsidP="00925207">
      <w:pPr>
        <w:rPr>
          <w:sz w:val="24"/>
          <w:lang w:val="es-ES"/>
        </w:rPr>
      </w:pPr>
    </w:p>
    <w:p w:rsidR="002C7A95" w:rsidRDefault="002C7A95" w:rsidP="004F2FC5">
      <w:pPr>
        <w:rPr>
          <w:sz w:val="24"/>
          <w:lang w:val="es-ES"/>
        </w:rPr>
      </w:pPr>
      <w:r>
        <w:rPr>
          <w:sz w:val="24"/>
          <w:lang w:val="es-ES"/>
        </w:rPr>
        <w:t>Bueno podemos ver que las líneas en rojo son aquellas que se borraron (-), las líneas verdes son aquellas que agregamos(+) y las que están en blanco son originalmente del programa inicial.</w:t>
      </w:r>
    </w:p>
    <w:p w:rsidR="002C7A95" w:rsidRDefault="00A857B8" w:rsidP="004F2FC5">
      <w:pPr>
        <w:rPr>
          <w:sz w:val="24"/>
          <w:lang w:val="es-ES"/>
        </w:rPr>
      </w:pPr>
      <w:r>
        <w:rPr>
          <w:sz w:val="24"/>
          <w:lang w:val="es-ES"/>
        </w:rPr>
        <w:t>Algo parecido a esto nos muestra el comando</w:t>
      </w:r>
      <w:r w:rsidR="006E09C5">
        <w:rPr>
          <w:sz w:val="24"/>
          <w:lang w:val="es-ES"/>
        </w:rPr>
        <w:t>:</w:t>
      </w:r>
    </w:p>
    <w:p w:rsidR="006E09C5" w:rsidRDefault="006E09C5" w:rsidP="004F2FC5">
      <w:pPr>
        <w:rPr>
          <w:sz w:val="24"/>
          <w:lang w:val="es-ES"/>
        </w:rPr>
      </w:pPr>
      <w:r>
        <w:rPr>
          <w:sz w:val="24"/>
          <w:lang w:val="es-ES"/>
        </w:rPr>
        <w:t>$ gitcommit –v</w:t>
      </w:r>
    </w:p>
    <w:p w:rsidR="006E09C5" w:rsidRDefault="006E09C5" w:rsidP="004F2FC5">
      <w:pPr>
        <w:rPr>
          <w:sz w:val="24"/>
          <w:lang w:val="es-ES"/>
        </w:rPr>
      </w:pPr>
      <w:r>
        <w:rPr>
          <w:sz w:val="24"/>
          <w:lang w:val="es-ES"/>
        </w:rPr>
        <w:t>Pero en este caso no pide que agreguemos un comentario en la parte superior de la consola asi:</w:t>
      </w:r>
    </w:p>
    <w:p w:rsidR="006E09C5" w:rsidRPr="002C7A95" w:rsidRDefault="006E09C5" w:rsidP="004F2FC5">
      <w:pPr>
        <w:rPr>
          <w:sz w:val="24"/>
          <w:lang w:val="es-ES"/>
        </w:rPr>
      </w:pPr>
    </w:p>
    <w:p w:rsidR="004F2FC5" w:rsidRDefault="006E09C5" w:rsidP="00114F33">
      <w:pPr>
        <w:rPr>
          <w:sz w:val="24"/>
          <w:lang w:val="es-ES"/>
        </w:rPr>
      </w:pPr>
      <w:r>
        <w:rPr>
          <w:noProof/>
          <w:sz w:val="24"/>
          <w:lang w:val="es-ES" w:eastAsia="es-ES"/>
        </w:rPr>
        <w:lastRenderedPageBreak/>
        <w:drawing>
          <wp:inline distT="0" distB="0" distL="0" distR="0">
            <wp:extent cx="5404485" cy="3377565"/>
            <wp:effectExtent l="19050" t="0" r="5715" b="0"/>
            <wp:docPr id="19" name="18 Imagen" descr="ct-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-v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C5" w:rsidRDefault="006E09C5" w:rsidP="00114F33">
      <w:pPr>
        <w:rPr>
          <w:sz w:val="24"/>
          <w:lang w:val="es-ES"/>
        </w:rPr>
      </w:pPr>
    </w:p>
    <w:p w:rsidR="006E09C5" w:rsidRDefault="006E09C5" w:rsidP="00114F33">
      <w:pPr>
        <w:rPr>
          <w:sz w:val="24"/>
          <w:lang w:val="es-ES"/>
        </w:rPr>
      </w:pPr>
    </w:p>
    <w:p w:rsidR="00A3105E" w:rsidRDefault="00A3105E" w:rsidP="00114F33">
      <w:pPr>
        <w:rPr>
          <w:sz w:val="24"/>
          <w:lang w:val="es-ES"/>
        </w:rPr>
      </w:pPr>
    </w:p>
    <w:p w:rsidR="00A3105E" w:rsidRDefault="00A3105E" w:rsidP="00A3105E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 xml:space="preserve">saltear en </w:t>
      </w:r>
      <w:r w:rsidRPr="00D312A6">
        <w:rPr>
          <w:b/>
          <w:sz w:val="28"/>
          <w:szCs w:val="28"/>
          <w:lang w:val="es-ES"/>
        </w:rPr>
        <w:t>Git</w:t>
      </w:r>
      <w:r>
        <w:rPr>
          <w:b/>
          <w:sz w:val="28"/>
          <w:szCs w:val="28"/>
          <w:lang w:val="es-ES"/>
        </w:rPr>
        <w:t xml:space="preserve"> el area de Staged</w:t>
      </w:r>
      <w:r w:rsidRPr="00D312A6">
        <w:rPr>
          <w:b/>
          <w:sz w:val="28"/>
          <w:szCs w:val="28"/>
          <w:lang w:val="es-ES"/>
        </w:rPr>
        <w:t>?</w:t>
      </w:r>
    </w:p>
    <w:p w:rsidR="009318F4" w:rsidRDefault="009318F4" w:rsidP="009318F4">
      <w:pPr>
        <w:rPr>
          <w:b/>
          <w:sz w:val="32"/>
          <w:szCs w:val="32"/>
          <w:lang w:val="es-ES"/>
        </w:rPr>
      </w:pPr>
    </w:p>
    <w:p w:rsidR="009318F4" w:rsidRPr="00335483" w:rsidRDefault="009318F4" w:rsidP="009318F4">
      <w:pPr>
        <w:rPr>
          <w:lang w:val="es-ES"/>
        </w:rPr>
      </w:pPr>
      <w:r>
        <w:rPr>
          <w:b/>
          <w:sz w:val="32"/>
          <w:szCs w:val="32"/>
          <w:lang w:val="es-ES"/>
        </w:rPr>
        <w:t>$gitcommit –m –a</w:t>
      </w:r>
      <w:r w:rsidRPr="003363AF">
        <w:rPr>
          <w:b/>
          <w:sz w:val="32"/>
          <w:szCs w:val="32"/>
          <w:lang w:val="es-ES"/>
        </w:rPr>
        <w:t>:</w:t>
      </w:r>
    </w:p>
    <w:p w:rsidR="00A3105E" w:rsidRDefault="00A3105E" w:rsidP="00114F33">
      <w:pPr>
        <w:rPr>
          <w:sz w:val="24"/>
          <w:lang w:val="es-ES"/>
        </w:rPr>
      </w:pPr>
      <w:r>
        <w:rPr>
          <w:sz w:val="24"/>
          <w:lang w:val="es-ES"/>
        </w:rPr>
        <w:t>Bueno Git no provee de un mecanismo rápido para hacer commit y son necesidad de pasar por el areastaged ($gitadd)</w:t>
      </w:r>
    </w:p>
    <w:p w:rsidR="00A3105E" w:rsidRDefault="00A3105E" w:rsidP="00114F33">
      <w:pPr>
        <w:rPr>
          <w:sz w:val="24"/>
          <w:lang w:val="es-ES"/>
        </w:rPr>
      </w:pPr>
      <w:r>
        <w:rPr>
          <w:sz w:val="24"/>
          <w:lang w:val="es-ES"/>
        </w:rPr>
        <w:t>El comando es el siguiente:</w:t>
      </w:r>
    </w:p>
    <w:p w:rsidR="00A3105E" w:rsidRDefault="00A3105E" w:rsidP="00114F33">
      <w:pPr>
        <w:rPr>
          <w:sz w:val="24"/>
          <w:lang w:val="es-ES"/>
        </w:rPr>
      </w:pPr>
      <w:r>
        <w:rPr>
          <w:sz w:val="24"/>
          <w:lang w:val="es-ES"/>
        </w:rPr>
        <w:t xml:space="preserve">$ gitcommit –m “Actualizacion de master” </w:t>
      </w:r>
      <w:r w:rsidR="009318F4">
        <w:rPr>
          <w:sz w:val="24"/>
          <w:lang w:val="es-ES"/>
        </w:rPr>
        <w:t>–</w:t>
      </w:r>
      <w:r>
        <w:rPr>
          <w:sz w:val="24"/>
          <w:lang w:val="es-ES"/>
        </w:rPr>
        <w:t>a</w:t>
      </w:r>
    </w:p>
    <w:p w:rsidR="009318F4" w:rsidRDefault="009318F4" w:rsidP="00114F33">
      <w:pPr>
        <w:rPr>
          <w:sz w:val="24"/>
          <w:lang w:val="es-ES"/>
        </w:rPr>
      </w:pPr>
    </w:p>
    <w:p w:rsidR="009318F4" w:rsidRDefault="009318F4" w:rsidP="009318F4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 xml:space="preserve">elimino archivos en </w:t>
      </w:r>
      <w:r w:rsidRPr="00D312A6">
        <w:rPr>
          <w:b/>
          <w:sz w:val="28"/>
          <w:szCs w:val="28"/>
          <w:lang w:val="es-ES"/>
        </w:rPr>
        <w:t>Git?</w:t>
      </w:r>
    </w:p>
    <w:p w:rsidR="009318F4" w:rsidRDefault="009318F4" w:rsidP="00114F33">
      <w:pPr>
        <w:rPr>
          <w:sz w:val="24"/>
          <w:lang w:val="es-ES"/>
        </w:rPr>
      </w:pPr>
    </w:p>
    <w:p w:rsidR="00221C0D" w:rsidRPr="00335483" w:rsidRDefault="00221C0D" w:rsidP="00221C0D">
      <w:pPr>
        <w:rPr>
          <w:lang w:val="es-ES"/>
        </w:rPr>
      </w:pPr>
      <w:r>
        <w:rPr>
          <w:b/>
          <w:sz w:val="32"/>
          <w:szCs w:val="32"/>
          <w:lang w:val="es-ES"/>
        </w:rPr>
        <w:t>$gitrm</w:t>
      </w:r>
      <w:r w:rsidRPr="003363AF">
        <w:rPr>
          <w:b/>
          <w:sz w:val="32"/>
          <w:szCs w:val="32"/>
          <w:lang w:val="es-ES"/>
        </w:rPr>
        <w:t>:</w:t>
      </w:r>
    </w:p>
    <w:p w:rsidR="00221C0D" w:rsidRDefault="00221C0D" w:rsidP="00114F33">
      <w:pPr>
        <w:rPr>
          <w:sz w:val="24"/>
          <w:lang w:val="es-ES"/>
        </w:rPr>
      </w:pPr>
      <w:r>
        <w:rPr>
          <w:sz w:val="24"/>
          <w:lang w:val="es-ES"/>
        </w:rPr>
        <w:t>En el caso que desemos borrar</w:t>
      </w:r>
      <w:r w:rsidR="003D2C27">
        <w:rPr>
          <w:sz w:val="24"/>
          <w:lang w:val="es-ES"/>
        </w:rPr>
        <w:t xml:space="preserve"> un archivo que se no rastreado</w:t>
      </w:r>
      <w:r>
        <w:rPr>
          <w:sz w:val="24"/>
          <w:lang w:val="es-ES"/>
        </w:rPr>
        <w:t xml:space="preserve"> por Git, es necesario hacer lo siguiente:</w:t>
      </w:r>
    </w:p>
    <w:p w:rsidR="00221C0D" w:rsidRDefault="00221C0D" w:rsidP="00221C0D">
      <w:pPr>
        <w:pStyle w:val="Prrafodelista"/>
        <w:numPr>
          <w:ilvl w:val="0"/>
          <w:numId w:val="27"/>
        </w:numPr>
        <w:rPr>
          <w:sz w:val="24"/>
          <w:lang w:val="es-ES"/>
        </w:rPr>
      </w:pPr>
      <w:r>
        <w:rPr>
          <w:sz w:val="24"/>
          <w:lang w:val="es-ES"/>
        </w:rPr>
        <w:t>Borramos el archivo físicamente de la carpeta local del proyecto</w:t>
      </w:r>
    </w:p>
    <w:p w:rsidR="00221C0D" w:rsidRDefault="00221C0D" w:rsidP="00221C0D">
      <w:pPr>
        <w:pStyle w:val="Prrafodelista"/>
        <w:numPr>
          <w:ilvl w:val="0"/>
          <w:numId w:val="27"/>
        </w:numPr>
        <w:rPr>
          <w:sz w:val="24"/>
          <w:lang w:val="es-ES"/>
        </w:rPr>
      </w:pPr>
      <w:r>
        <w:rPr>
          <w:sz w:val="24"/>
          <w:lang w:val="es-ES"/>
        </w:rPr>
        <w:t>Hacer un $ git status el cul no indica que el archivo esta deleted</w:t>
      </w:r>
    </w:p>
    <w:p w:rsidR="00221C0D" w:rsidRDefault="00221C0D" w:rsidP="00221C0D">
      <w:pPr>
        <w:pStyle w:val="Prrafodelista"/>
        <w:numPr>
          <w:ilvl w:val="0"/>
          <w:numId w:val="27"/>
        </w:numPr>
        <w:rPr>
          <w:sz w:val="24"/>
          <w:lang w:val="es-ES"/>
        </w:rPr>
      </w:pPr>
      <w:r>
        <w:rPr>
          <w:sz w:val="24"/>
          <w:lang w:val="es-ES"/>
        </w:rPr>
        <w:t>Y ejecutamos :</w:t>
      </w:r>
    </w:p>
    <w:p w:rsidR="00221C0D" w:rsidRDefault="00221C0D" w:rsidP="00221C0D">
      <w:pPr>
        <w:rPr>
          <w:sz w:val="24"/>
          <w:lang w:val="es-ES"/>
        </w:rPr>
      </w:pPr>
      <w:r>
        <w:rPr>
          <w:sz w:val="24"/>
          <w:lang w:val="es-ES"/>
        </w:rPr>
        <w:t>$ gitrm&lt;Nombre del archivo&gt;</w:t>
      </w:r>
    </w:p>
    <w:p w:rsidR="00221C0D" w:rsidRPr="0049154F" w:rsidRDefault="003D2C27" w:rsidP="00221C0D">
      <w:pPr>
        <w:rPr>
          <w:sz w:val="24"/>
        </w:rPr>
      </w:pPr>
      <w:r w:rsidRPr="0049154F">
        <w:rPr>
          <w:sz w:val="24"/>
        </w:rPr>
        <w:t>$ git commit “deleted file”</w:t>
      </w:r>
    </w:p>
    <w:p w:rsidR="003D2C27" w:rsidRPr="0049154F" w:rsidRDefault="003D2C27" w:rsidP="00221C0D">
      <w:pPr>
        <w:rPr>
          <w:sz w:val="24"/>
        </w:rPr>
      </w:pPr>
      <w:r w:rsidRPr="0049154F">
        <w:rPr>
          <w:sz w:val="24"/>
        </w:rPr>
        <w:t>$ git push</w:t>
      </w:r>
    </w:p>
    <w:p w:rsidR="003D2C27" w:rsidRDefault="003D2C27" w:rsidP="00221C0D">
      <w:pPr>
        <w:rPr>
          <w:sz w:val="24"/>
          <w:lang w:val="es-ES"/>
        </w:rPr>
      </w:pPr>
      <w:r>
        <w:rPr>
          <w:sz w:val="24"/>
          <w:lang w:val="es-ES"/>
        </w:rPr>
        <w:lastRenderedPageBreak/>
        <w:t>También podemos eliminar directamente el archivo con $ gitrm&lt;Nombre del archivo&gt;</w:t>
      </w:r>
    </w:p>
    <w:p w:rsidR="003D2C27" w:rsidRDefault="003D2C27" w:rsidP="00221C0D">
      <w:pPr>
        <w:rPr>
          <w:sz w:val="24"/>
          <w:lang w:val="es-ES"/>
        </w:rPr>
      </w:pPr>
      <w:r>
        <w:rPr>
          <w:sz w:val="24"/>
          <w:lang w:val="es-ES"/>
        </w:rPr>
        <w:t>Cuando el archivo ya se encuentra rastreado es necesario usar $ gitrm –f</w:t>
      </w:r>
    </w:p>
    <w:p w:rsidR="003D2C27" w:rsidRDefault="003D2C27" w:rsidP="00221C0D">
      <w:pPr>
        <w:rPr>
          <w:sz w:val="24"/>
          <w:lang w:val="es-ES"/>
        </w:rPr>
      </w:pPr>
      <w:r>
        <w:rPr>
          <w:sz w:val="24"/>
          <w:lang w:val="es-ES"/>
        </w:rPr>
        <w:t>Ejemplo:</w:t>
      </w:r>
    </w:p>
    <w:p w:rsidR="003D2C27" w:rsidRDefault="003D2C27" w:rsidP="00221C0D">
      <w:pPr>
        <w:rPr>
          <w:sz w:val="24"/>
          <w:lang w:val="es-ES"/>
        </w:rPr>
      </w:pPr>
      <w:r>
        <w:rPr>
          <w:sz w:val="24"/>
          <w:lang w:val="es-ES"/>
        </w:rPr>
        <w:t>$ gitrm –f &lt;Nombre del archivo&gt;</w:t>
      </w:r>
    </w:p>
    <w:p w:rsidR="007B7975" w:rsidRDefault="007B7975" w:rsidP="00221C0D">
      <w:pPr>
        <w:rPr>
          <w:sz w:val="24"/>
          <w:lang w:val="es-ES"/>
        </w:rPr>
      </w:pPr>
    </w:p>
    <w:p w:rsidR="003D2C27" w:rsidRDefault="003D2C27" w:rsidP="00221C0D">
      <w:pPr>
        <w:rPr>
          <w:sz w:val="24"/>
          <w:lang w:val="es-ES"/>
        </w:rPr>
      </w:pPr>
      <w:r>
        <w:rPr>
          <w:sz w:val="24"/>
          <w:lang w:val="es-ES"/>
        </w:rPr>
        <w:t>Para poder sacar un archivo de staged que ya ha sido trackeado, se usa el comando:</w:t>
      </w:r>
    </w:p>
    <w:p w:rsidR="003D2C27" w:rsidRDefault="007B7975" w:rsidP="00221C0D">
      <w:pPr>
        <w:rPr>
          <w:sz w:val="24"/>
          <w:lang w:val="es-ES"/>
        </w:rPr>
      </w:pPr>
      <w:r>
        <w:rPr>
          <w:sz w:val="24"/>
          <w:lang w:val="es-ES"/>
        </w:rPr>
        <w:t>$ gitrm –cached&lt;Nombre del archivo&gt;</w:t>
      </w:r>
    </w:p>
    <w:p w:rsidR="007B7975" w:rsidRDefault="007B7975" w:rsidP="00221C0D">
      <w:pPr>
        <w:rPr>
          <w:sz w:val="24"/>
          <w:lang w:val="es-ES"/>
        </w:rPr>
      </w:pPr>
    </w:p>
    <w:p w:rsidR="00542FCC" w:rsidRDefault="00542FCC" w:rsidP="00221C0D">
      <w:pPr>
        <w:rPr>
          <w:sz w:val="24"/>
          <w:lang w:val="es-ES"/>
        </w:rPr>
      </w:pPr>
      <w:r>
        <w:rPr>
          <w:sz w:val="24"/>
          <w:lang w:val="es-ES"/>
        </w:rPr>
        <w:t>Con el comando rm podemos eliminar directorios completos asi:</w:t>
      </w:r>
    </w:p>
    <w:p w:rsidR="00542FCC" w:rsidRDefault="00542FCC" w:rsidP="00221C0D">
      <w:pPr>
        <w:rPr>
          <w:sz w:val="24"/>
          <w:lang w:val="es-ES"/>
        </w:rPr>
      </w:pPr>
      <w:r>
        <w:rPr>
          <w:sz w:val="24"/>
          <w:lang w:val="es-ES"/>
        </w:rPr>
        <w:t>$ gitrmlogs/</w:t>
      </w:r>
    </w:p>
    <w:p w:rsidR="00542FCC" w:rsidRDefault="00542FCC" w:rsidP="00221C0D">
      <w:pPr>
        <w:rPr>
          <w:sz w:val="24"/>
          <w:lang w:val="es-ES"/>
        </w:rPr>
      </w:pPr>
    </w:p>
    <w:p w:rsidR="00542FCC" w:rsidRDefault="00542FCC" w:rsidP="00221C0D">
      <w:pPr>
        <w:rPr>
          <w:sz w:val="24"/>
          <w:lang w:val="es-ES"/>
        </w:rPr>
      </w:pPr>
      <w:r>
        <w:rPr>
          <w:sz w:val="24"/>
          <w:lang w:val="es-ES"/>
        </w:rPr>
        <w:t>Tambien podemos eliminar archivos con ciertos patrones:</w:t>
      </w:r>
    </w:p>
    <w:p w:rsidR="00542FCC" w:rsidRPr="00542FCC" w:rsidRDefault="00542FCC" w:rsidP="00221C0D">
      <w:pPr>
        <w:rPr>
          <w:lang w:val="es-ES"/>
        </w:rPr>
      </w:pPr>
      <w:r w:rsidRPr="00542FCC">
        <w:rPr>
          <w:sz w:val="24"/>
          <w:lang w:val="es-ES"/>
        </w:rPr>
        <w:t>$ gitrm \*</w:t>
      </w:r>
      <w:r w:rsidRPr="00542FCC">
        <w:rPr>
          <w:b/>
          <w:lang w:val="es-ES"/>
        </w:rPr>
        <w:t>~</w:t>
      </w:r>
      <w:r w:rsidRPr="00542FCC">
        <w:rPr>
          <w:b/>
          <w:lang w:val="es-ES"/>
        </w:rPr>
        <w:tab/>
      </w:r>
      <w:r w:rsidRPr="00542FCC">
        <w:rPr>
          <w:b/>
          <w:lang w:val="es-ES"/>
        </w:rPr>
        <w:tab/>
        <w:t xml:space="preserve">: </w:t>
      </w:r>
      <w:r w:rsidRPr="00542FCC">
        <w:rPr>
          <w:lang w:val="es-ES"/>
        </w:rPr>
        <w:t>elimina todos lo archives que contengan esos caracteres</w:t>
      </w:r>
    </w:p>
    <w:p w:rsidR="00542FCC" w:rsidRDefault="00542FCC" w:rsidP="00221C0D">
      <w:pPr>
        <w:rPr>
          <w:lang w:val="es-ES"/>
        </w:rPr>
      </w:pPr>
      <w:r w:rsidRPr="00542FCC">
        <w:rPr>
          <w:lang w:val="es-ES"/>
        </w:rPr>
        <w:t xml:space="preserve">$ gitrm log/ \*.log </w:t>
      </w:r>
      <w:r w:rsidRPr="00542FCC">
        <w:rPr>
          <w:lang w:val="es-ES"/>
        </w:rPr>
        <w:tab/>
        <w:t>: elimina todos los archives .log de ese directorio.</w:t>
      </w:r>
    </w:p>
    <w:p w:rsidR="00542FCC" w:rsidRDefault="00542FCC" w:rsidP="00221C0D">
      <w:pPr>
        <w:rPr>
          <w:lang w:val="es-ES"/>
        </w:rPr>
      </w:pPr>
    </w:p>
    <w:p w:rsidR="00542FCC" w:rsidRDefault="00542FCC" w:rsidP="00221C0D">
      <w:pPr>
        <w:rPr>
          <w:lang w:val="es-ES"/>
        </w:rPr>
      </w:pPr>
    </w:p>
    <w:p w:rsidR="00754EA1" w:rsidRDefault="00754EA1" w:rsidP="00754EA1">
      <w:pPr>
        <w:rPr>
          <w:b/>
          <w:sz w:val="28"/>
          <w:szCs w:val="28"/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>renombra Git un archivo</w:t>
      </w:r>
      <w:r w:rsidRPr="00D312A6">
        <w:rPr>
          <w:b/>
          <w:sz w:val="28"/>
          <w:szCs w:val="28"/>
          <w:lang w:val="es-ES"/>
        </w:rPr>
        <w:t>?</w:t>
      </w:r>
    </w:p>
    <w:p w:rsidR="00542FCC" w:rsidRDefault="00542FCC" w:rsidP="00221C0D">
      <w:pPr>
        <w:rPr>
          <w:u w:val="single"/>
          <w:lang w:val="es-ES"/>
        </w:rPr>
      </w:pPr>
    </w:p>
    <w:p w:rsidR="00754EA1" w:rsidRPr="00335483" w:rsidRDefault="00754EA1" w:rsidP="00754EA1">
      <w:pPr>
        <w:rPr>
          <w:lang w:val="es-ES"/>
        </w:rPr>
      </w:pPr>
      <w:r>
        <w:rPr>
          <w:b/>
          <w:sz w:val="32"/>
          <w:szCs w:val="32"/>
          <w:lang w:val="es-ES"/>
        </w:rPr>
        <w:t>$git mv</w:t>
      </w:r>
      <w:r w:rsidRPr="003363AF">
        <w:rPr>
          <w:b/>
          <w:sz w:val="32"/>
          <w:szCs w:val="32"/>
          <w:lang w:val="es-ES"/>
        </w:rPr>
        <w:t>:</w:t>
      </w:r>
    </w:p>
    <w:p w:rsidR="00754EA1" w:rsidRDefault="00754EA1" w:rsidP="00221C0D">
      <w:pPr>
        <w:rPr>
          <w:lang w:val="es-ES"/>
        </w:rPr>
      </w:pPr>
      <w:r>
        <w:rPr>
          <w:lang w:val="es-ES"/>
        </w:rPr>
        <w:t>Git puede renombrar archivos utitilizando $git mv [nombre viejo][nombre nuevo]</w:t>
      </w:r>
    </w:p>
    <w:p w:rsidR="00754EA1" w:rsidRPr="0049154F" w:rsidRDefault="00754EA1" w:rsidP="00221C0D">
      <w:r w:rsidRPr="0049154F">
        <w:t>Ejemplo:</w:t>
      </w:r>
    </w:p>
    <w:p w:rsidR="00754EA1" w:rsidRPr="0049154F" w:rsidRDefault="00B80F9E" w:rsidP="00221C0D">
      <w:r w:rsidRPr="0049154F">
        <w:t>$ git mv miscript.py sample.py</w:t>
      </w:r>
    </w:p>
    <w:p w:rsidR="00B80F9E" w:rsidRPr="00B80F9E" w:rsidRDefault="00B80F9E" w:rsidP="00221C0D">
      <w:r w:rsidRPr="00B80F9E">
        <w:t>$ git commit –m “rename file”</w:t>
      </w:r>
    </w:p>
    <w:p w:rsidR="00B80F9E" w:rsidRPr="00717886" w:rsidRDefault="00B80F9E" w:rsidP="00221C0D">
      <w:pPr>
        <w:rPr>
          <w:lang w:val="es-ES"/>
        </w:rPr>
      </w:pPr>
      <w:r w:rsidRPr="00717886">
        <w:rPr>
          <w:lang w:val="es-ES"/>
        </w:rPr>
        <w:t>$ git push</w:t>
      </w:r>
    </w:p>
    <w:p w:rsidR="00B80F9E" w:rsidRPr="00717886" w:rsidRDefault="00B80F9E" w:rsidP="00221C0D">
      <w:pPr>
        <w:rPr>
          <w:lang w:val="es-ES"/>
        </w:rPr>
      </w:pPr>
    </w:p>
    <w:p w:rsidR="006E2822" w:rsidRPr="00717886" w:rsidRDefault="00477E9F" w:rsidP="00221C0D">
      <w:pPr>
        <w:rPr>
          <w:lang w:val="es-ES"/>
        </w:rPr>
      </w:pPr>
      <w:hyperlink r:id="rId40" w:history="1">
        <w:r w:rsidR="006E2822" w:rsidRPr="00717886">
          <w:rPr>
            <w:rStyle w:val="Hipervnculo"/>
            <w:szCs w:val="24"/>
            <w:lang w:val="es-ES"/>
          </w:rPr>
          <w:t>https://github.com/AlexZeitler/gitcheatsheet/blob/master/gitcheatsheet.pdf</w:t>
        </w:r>
      </w:hyperlink>
    </w:p>
    <w:p w:rsidR="006E2822" w:rsidRPr="00717886" w:rsidRDefault="006E2822" w:rsidP="00221C0D">
      <w:pPr>
        <w:rPr>
          <w:lang w:val="es-ES"/>
        </w:rPr>
      </w:pPr>
    </w:p>
    <w:p w:rsidR="00754EA1" w:rsidRPr="00717886" w:rsidRDefault="00717886" w:rsidP="00221C0D">
      <w:pPr>
        <w:rPr>
          <w:lang w:val="es-ES"/>
        </w:rPr>
      </w:pPr>
      <w:r w:rsidRPr="00D312A6">
        <w:rPr>
          <w:b/>
          <w:sz w:val="28"/>
          <w:szCs w:val="28"/>
          <w:lang w:val="es-ES"/>
        </w:rPr>
        <w:t xml:space="preserve">¿Cómo </w:t>
      </w:r>
      <w:r>
        <w:rPr>
          <w:b/>
          <w:sz w:val="28"/>
          <w:szCs w:val="28"/>
          <w:lang w:val="es-ES"/>
        </w:rPr>
        <w:t>hacer un rollback Git</w:t>
      </w:r>
      <w:r w:rsidRPr="00D312A6">
        <w:rPr>
          <w:b/>
          <w:sz w:val="28"/>
          <w:szCs w:val="28"/>
          <w:lang w:val="es-ES"/>
        </w:rPr>
        <w:t>?</w:t>
      </w:r>
    </w:p>
    <w:p w:rsidR="0049154F" w:rsidRDefault="0049154F" w:rsidP="00221C0D">
      <w:pPr>
        <w:rPr>
          <w:lang w:val="es-ES"/>
        </w:rPr>
      </w:pPr>
    </w:p>
    <w:p w:rsidR="00717886" w:rsidRPr="00335483" w:rsidRDefault="00717886" w:rsidP="00717886">
      <w:pPr>
        <w:rPr>
          <w:lang w:val="es-ES"/>
        </w:rPr>
      </w:pPr>
      <w:r>
        <w:rPr>
          <w:b/>
          <w:sz w:val="32"/>
          <w:szCs w:val="32"/>
          <w:lang w:val="es-ES"/>
        </w:rPr>
        <w:t>$git reset</w:t>
      </w:r>
      <w:r w:rsidRPr="003363AF">
        <w:rPr>
          <w:b/>
          <w:sz w:val="32"/>
          <w:szCs w:val="32"/>
          <w:lang w:val="es-ES"/>
        </w:rPr>
        <w:t>:</w:t>
      </w:r>
    </w:p>
    <w:p w:rsidR="00717886" w:rsidRPr="00717886" w:rsidRDefault="00717886" w:rsidP="00221C0D">
      <w:pPr>
        <w:rPr>
          <w:lang w:val="es-ES"/>
        </w:rPr>
      </w:pPr>
    </w:p>
    <w:p w:rsidR="0049154F" w:rsidRPr="00717886" w:rsidRDefault="0049154F" w:rsidP="00221C0D">
      <w:pPr>
        <w:rPr>
          <w:lang w:val="es-ES"/>
        </w:rPr>
      </w:pPr>
    </w:p>
    <w:p w:rsidR="00717886" w:rsidRPr="00717886" w:rsidRDefault="00717886" w:rsidP="00717886">
      <w:pPr>
        <w:pStyle w:val="NormalWeb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lastRenderedPageBreak/>
        <w:t>Cuando se trabaja en GIT, suele pasar que hacemos un commit que no debia ocurrir o bien que éste commit no se haya formado correctamente, dando como resultado que nuestro codigo fuente se contamine con codigo de git.</w:t>
      </w:r>
    </w:p>
    <w:p w:rsidR="00717886" w:rsidRPr="00717886" w:rsidRDefault="00717886" w:rsidP="00717886">
      <w:pPr>
        <w:pStyle w:val="NormalWeb"/>
        <w:rPr>
          <w:rFonts w:ascii="Arial" w:hAnsi="Arial"/>
          <w:lang w:val="es-ES" w:eastAsia="en-US"/>
        </w:rPr>
      </w:pPr>
      <w:r w:rsidRPr="00717886">
        <w:rPr>
          <w:rFonts w:ascii="Arial" w:hAnsi="Arial"/>
          <w:i/>
          <w:iCs/>
          <w:lang w:val="es-ES" w:eastAsia="en-US"/>
        </w:rPr>
        <w:t>Suele pasar</w:t>
      </w:r>
      <w:r w:rsidRPr="00717886">
        <w:rPr>
          <w:rFonts w:ascii="Arial" w:hAnsi="Arial"/>
          <w:lang w:val="es-ES" w:eastAsia="en-US"/>
        </w:rPr>
        <w:t>, aunque siempre lo ideal es tener un branch principal y un branch propio para hacer movimientos al codigo y después hacer un merge.</w:t>
      </w:r>
    </w:p>
    <w:p w:rsidR="00717886" w:rsidRPr="00717886" w:rsidRDefault="00717886" w:rsidP="00717886">
      <w:pPr>
        <w:pStyle w:val="NormalWeb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t>Pero bueno, si te ha ocurrido algo así es necesario </w:t>
      </w:r>
      <w:r w:rsidRPr="00717886">
        <w:rPr>
          <w:rFonts w:ascii="Arial" w:hAnsi="Arial"/>
          <w:b/>
          <w:bCs/>
          <w:lang w:val="es-ES" w:eastAsia="en-US"/>
        </w:rPr>
        <w:t>hacer un rollback</w:t>
      </w:r>
      <w:r w:rsidRPr="00717886">
        <w:rPr>
          <w:rFonts w:ascii="Arial" w:hAnsi="Arial"/>
          <w:lang w:val="es-ES" w:eastAsia="en-US"/>
        </w:rPr>
        <w:t>, es decir, regresar el codigo a un estado anterior en alguncommit que hayamos hecho anteriormente y que sea adecuado para </w:t>
      </w:r>
      <w:r w:rsidRPr="00717886">
        <w:rPr>
          <w:rFonts w:ascii="Arial" w:hAnsi="Arial"/>
          <w:i/>
          <w:iCs/>
          <w:lang w:val="es-ES" w:eastAsia="en-US"/>
        </w:rPr>
        <w:t>volver a empezar.</w:t>
      </w:r>
    </w:p>
    <w:p w:rsidR="00717886" w:rsidRDefault="00717886" w:rsidP="00717886">
      <w:pPr>
        <w:pStyle w:val="NormalWeb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t xml:space="preserve">Lo primero es localizar el </w:t>
      </w:r>
      <w:r w:rsidRPr="00717886">
        <w:rPr>
          <w:rFonts w:ascii="Arial" w:hAnsi="Arial"/>
          <w:i/>
          <w:lang w:val="es-ES" w:eastAsia="en-US"/>
        </w:rPr>
        <w:t>commit</w:t>
      </w:r>
      <w:r w:rsidRPr="00717886">
        <w:rPr>
          <w:rFonts w:ascii="Arial" w:hAnsi="Arial"/>
          <w:lang w:val="es-ES" w:eastAsia="en-US"/>
        </w:rPr>
        <w:t xml:space="preserve"> ideal para regresar a él, ésto lo haces desde la terminal dirigiéndote a tu repositorio y tecleando</w:t>
      </w:r>
      <w:r>
        <w:rPr>
          <w:rFonts w:ascii="Arial" w:hAnsi="Arial"/>
          <w:lang w:val="es-ES" w:eastAsia="en-US"/>
        </w:rPr>
        <w:t>:</w:t>
      </w:r>
    </w:p>
    <w:p w:rsidR="00717886" w:rsidRDefault="00717886" w:rsidP="00717886">
      <w:pPr>
        <w:pStyle w:val="NormalWeb"/>
        <w:rPr>
          <w:rFonts w:ascii="Arial" w:hAnsi="Arial"/>
          <w:lang w:val="es-ES" w:eastAsia="en-US"/>
        </w:rPr>
      </w:pPr>
      <w:r>
        <w:rPr>
          <w:rFonts w:ascii="Arial" w:hAnsi="Arial"/>
          <w:lang w:val="es-ES" w:eastAsia="en-US"/>
        </w:rPr>
        <w:t>$ git log</w:t>
      </w:r>
    </w:p>
    <w:p w:rsidR="00717886" w:rsidRPr="00717886" w:rsidRDefault="00717886" w:rsidP="00717886">
      <w:pPr>
        <w:pStyle w:val="NormalWeb"/>
        <w:jc w:val="both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t xml:space="preserve">Ahí saldrán los </w:t>
      </w:r>
      <w:r w:rsidRPr="00717886">
        <w:rPr>
          <w:rFonts w:ascii="Arial" w:hAnsi="Arial"/>
          <w:i/>
          <w:lang w:val="es-ES" w:eastAsia="en-US"/>
        </w:rPr>
        <w:t>commits</w:t>
      </w:r>
      <w:r>
        <w:rPr>
          <w:rFonts w:ascii="Arial" w:hAnsi="Arial"/>
          <w:lang w:val="es-ES" w:eastAsia="en-US"/>
        </w:rPr>
        <w:t xml:space="preserve"> </w:t>
      </w:r>
      <w:r w:rsidRPr="00717886">
        <w:rPr>
          <w:rFonts w:ascii="Arial" w:hAnsi="Arial"/>
          <w:lang w:val="es-ES" w:eastAsia="en-US"/>
        </w:rPr>
        <w:t>más recientes con su ID, y es precisamente el ID lo que requerimos para realizar el rollback.</w:t>
      </w:r>
    </w:p>
    <w:p w:rsidR="00717886" w:rsidRPr="00717886" w:rsidRDefault="00717886" w:rsidP="00717886">
      <w:pPr>
        <w:pStyle w:val="NormalWeb"/>
        <w:jc w:val="both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t>Si trabajas con </w:t>
      </w:r>
      <w:r w:rsidRPr="00717886">
        <w:rPr>
          <w:rFonts w:ascii="Arial" w:hAnsi="Arial"/>
          <w:b/>
          <w:bCs/>
          <w:lang w:val="es-ES" w:eastAsia="en-US"/>
        </w:rPr>
        <w:t>github </w:t>
      </w:r>
      <w:r w:rsidRPr="00717886">
        <w:rPr>
          <w:rFonts w:ascii="Arial" w:hAnsi="Arial"/>
          <w:lang w:val="es-ES" w:eastAsia="en-US"/>
        </w:rPr>
        <w:t>puedes también localizar el ID del commit</w:t>
      </w:r>
      <w:r>
        <w:rPr>
          <w:rFonts w:ascii="Arial" w:hAnsi="Arial"/>
          <w:lang w:val="es-ES" w:eastAsia="en-US"/>
        </w:rPr>
        <w:t xml:space="preserve"> </w:t>
      </w:r>
      <w:r w:rsidRPr="00717886">
        <w:rPr>
          <w:rFonts w:ascii="Arial" w:hAnsi="Arial"/>
          <w:lang w:val="es-ES" w:eastAsia="en-US"/>
        </w:rPr>
        <w:t>dirigiéndote a la pestaña “Commits” de tu proyecto y seleccionando el commit ideal, ahí aparecerá el ID de tu commit. (Rayos, soñarán con la palabra commit).</w:t>
      </w:r>
    </w:p>
    <w:p w:rsidR="00717886" w:rsidRPr="00717886" w:rsidRDefault="00717886" w:rsidP="00717886">
      <w:pPr>
        <w:pStyle w:val="NormalWeb"/>
        <w:rPr>
          <w:rFonts w:ascii="Arial" w:hAnsi="Arial"/>
          <w:lang w:val="es-ES" w:eastAsia="en-US"/>
        </w:rPr>
      </w:pPr>
      <w:r w:rsidRPr="00717886">
        <w:rPr>
          <w:rFonts w:ascii="Arial" w:hAnsi="Arial"/>
          <w:lang w:val="es-ES" w:eastAsia="en-US"/>
        </w:rPr>
        <w:t>Una vez que tenemos el ID, pode</w:t>
      </w:r>
      <w:r>
        <w:rPr>
          <w:rFonts w:ascii="Arial" w:hAnsi="Arial"/>
          <w:lang w:val="es-ES" w:eastAsia="en-US"/>
        </w:rPr>
        <w:t>mos ejecutar lo siguiente:</w:t>
      </w:r>
    </w:p>
    <w:p w:rsidR="00717886" w:rsidRDefault="00717886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>$ git reset –hard &lt;idCommit&gt;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>Por ejemplo: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 xml:space="preserve">$ git reset –hard </w:t>
      </w:r>
      <w:r>
        <w:rPr>
          <w:rStyle w:val="CdigoHTML"/>
        </w:rPr>
        <w:t>15b86083d234edc74be19565abef9217289q9sadaf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 w:rsidRPr="00532BA0">
        <w:rPr>
          <w:rFonts w:ascii="Arial" w:hAnsi="Arial"/>
          <w:lang w:eastAsia="en-US"/>
        </w:rPr>
        <w:t xml:space="preserve">Y forzando un push para que éstos cambios nuevamente se </w:t>
      </w:r>
      <w:r>
        <w:rPr>
          <w:rFonts w:ascii="Arial" w:hAnsi="Arial"/>
          <w:lang w:eastAsia="en-US"/>
        </w:rPr>
        <w:t>reflejen del lado del servidor: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>$ git push origin master -f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 w:rsidRPr="00532BA0">
        <w:rPr>
          <w:rFonts w:ascii="Arial" w:hAnsi="Arial"/>
          <w:lang w:eastAsia="en-US"/>
        </w:rPr>
        <w:t>Si es necesario cambia el origin master por el branch en el que trabajas, por default es ése, la opcion</w:t>
      </w:r>
      <w:r w:rsidRPr="00532BA0">
        <w:rPr>
          <w:rFonts w:ascii="Arial" w:hAnsi="Arial"/>
          <w:b/>
          <w:bCs/>
          <w:lang w:eastAsia="en-US"/>
        </w:rPr>
        <w:t>-f</w:t>
      </w:r>
      <w:r w:rsidRPr="00532BA0">
        <w:rPr>
          <w:rFonts w:ascii="Arial" w:hAnsi="Arial"/>
          <w:lang w:eastAsia="en-US"/>
        </w:rPr>
        <w:t xml:space="preserve"> indica que se va a forzar el push</w:t>
      </w:r>
    </w:p>
    <w:p w:rsidR="00532BA0" w:rsidRDefault="00532BA0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</w:p>
    <w:p w:rsidR="00532BA0" w:rsidRPr="00532BA0" w:rsidRDefault="00532BA0" w:rsidP="00532BA0">
      <w:pPr>
        <w:pStyle w:val="NormalWeb"/>
        <w:rPr>
          <w:rFonts w:ascii="Arial" w:hAnsi="Arial"/>
          <w:lang w:eastAsia="en-US"/>
        </w:rPr>
      </w:pPr>
      <w:r w:rsidRPr="00532BA0">
        <w:rPr>
          <w:rFonts w:ascii="Arial" w:hAnsi="Arial"/>
          <w:lang w:eastAsia="en-US"/>
        </w:rPr>
        <w:t>Una vez que ha terminado hacemos un pull para asegurarnos que localmente están los cambios que se acaban de hacer de forma remota..</w:t>
      </w:r>
    </w:p>
    <w:p w:rsidR="00532BA0" w:rsidRPr="00717886" w:rsidRDefault="00393C1C" w:rsidP="00532BA0">
      <w:pPr>
        <w:pStyle w:val="NormalWeb"/>
        <w:spacing w:before="0" w:beforeAutospacing="0" w:after="0" w:afterAutospacing="0"/>
        <w:rPr>
          <w:rFonts w:ascii="Arial" w:hAnsi="Arial"/>
          <w:lang w:eastAsia="en-US"/>
        </w:rPr>
      </w:pPr>
      <w:r>
        <w:rPr>
          <w:rFonts w:ascii="Arial" w:hAnsi="Arial"/>
          <w:lang w:eastAsia="en-US"/>
        </w:rPr>
        <w:t>$ git pull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</w:tblGrid>
      <w:tr w:rsidR="0049154F" w:rsidTr="0049154F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54F" w:rsidRDefault="0049154F" w:rsidP="0049154F">
            <w:pPr>
              <w:rPr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9154F" w:rsidRDefault="0049154F" w:rsidP="0049154F">
            <w:pPr>
              <w:rPr>
                <w:sz w:val="24"/>
              </w:rPr>
            </w:pPr>
          </w:p>
        </w:tc>
      </w:tr>
    </w:tbl>
    <w:p w:rsidR="0049154F" w:rsidRPr="00393C1C" w:rsidRDefault="00393C1C" w:rsidP="00393C1C">
      <w:pPr>
        <w:pStyle w:val="NormalWeb"/>
        <w:jc w:val="both"/>
        <w:rPr>
          <w:rFonts w:ascii="Arial" w:hAnsi="Arial"/>
          <w:lang w:eastAsia="en-US"/>
        </w:rPr>
      </w:pPr>
      <w:r w:rsidRPr="00393C1C">
        <w:rPr>
          <w:rFonts w:ascii="Arial" w:hAnsi="Arial"/>
          <w:lang w:eastAsia="en-US"/>
        </w:rPr>
        <w:t>Asegúrate</w:t>
      </w:r>
      <w:r w:rsidR="0049154F" w:rsidRPr="00393C1C">
        <w:rPr>
          <w:rFonts w:ascii="Arial" w:hAnsi="Arial"/>
          <w:lang w:eastAsia="en-US"/>
        </w:rPr>
        <w:t xml:space="preserve"> de realizar éste </w:t>
      </w:r>
      <w:r w:rsidRPr="00393C1C">
        <w:rPr>
          <w:rFonts w:ascii="Arial" w:hAnsi="Arial"/>
          <w:lang w:eastAsia="en-US"/>
        </w:rPr>
        <w:t>método</w:t>
      </w:r>
      <w:r w:rsidR="0049154F" w:rsidRPr="00393C1C">
        <w:rPr>
          <w:rFonts w:ascii="Arial" w:hAnsi="Arial"/>
          <w:lang w:eastAsia="en-US"/>
        </w:rPr>
        <w:t xml:space="preserve"> en casos de emergencia evitando realizar cambios directamente en el master y creando mejor un nuevo branch para modificar el </w:t>
      </w:r>
      <w:r w:rsidRPr="00393C1C">
        <w:rPr>
          <w:rFonts w:ascii="Arial" w:hAnsi="Arial"/>
          <w:lang w:eastAsia="en-US"/>
        </w:rPr>
        <w:t>código</w:t>
      </w:r>
      <w:r w:rsidR="0049154F" w:rsidRPr="00393C1C">
        <w:rPr>
          <w:rFonts w:ascii="Arial" w:hAnsi="Arial"/>
          <w:lang w:eastAsia="en-US"/>
        </w:rPr>
        <w:t xml:space="preserve"> y luego hacer un merge. De ésta forma evitas poner en riesgo el trabajo de todos los que colaboran en el proyecto o bien, poner en riesgo tu propio codigo.</w:t>
      </w:r>
    </w:p>
    <w:p w:rsidR="0049154F" w:rsidRPr="0049154F" w:rsidRDefault="0049154F" w:rsidP="00221C0D">
      <w:pPr>
        <w:rPr>
          <w:lang w:val="es-AR"/>
        </w:rPr>
      </w:pPr>
      <w:bookmarkStart w:id="5" w:name="_GoBack"/>
      <w:bookmarkEnd w:id="5"/>
    </w:p>
    <w:p w:rsidR="0049154F" w:rsidRPr="0049154F" w:rsidRDefault="0049154F" w:rsidP="00221C0D">
      <w:pPr>
        <w:rPr>
          <w:lang w:val="es-AR"/>
        </w:rPr>
      </w:pPr>
    </w:p>
    <w:sectPr w:rsidR="0049154F" w:rsidRPr="0049154F" w:rsidSect="00F712E6">
      <w:headerReference w:type="default" r:id="rId41"/>
      <w:footerReference w:type="default" r:id="rId42"/>
      <w:type w:val="evenPage"/>
      <w:pgSz w:w="11909" w:h="16834" w:code="9"/>
      <w:pgMar w:top="0" w:right="1411" w:bottom="0" w:left="1987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763" w:rsidRDefault="00080763" w:rsidP="00AE24B5">
      <w:pPr>
        <w:pStyle w:val="Piedepgina"/>
      </w:pPr>
      <w:r>
        <w:separator/>
      </w:r>
    </w:p>
  </w:endnote>
  <w:endnote w:type="continuationSeparator" w:id="1">
    <w:p w:rsidR="00080763" w:rsidRDefault="00080763" w:rsidP="00AE24B5">
      <w:pPr>
        <w:pStyle w:val="Piedepgina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thic720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22" w:rsidRPr="005D0BB6" w:rsidRDefault="006E2822" w:rsidP="00EF1C90">
    <w:pPr>
      <w:pStyle w:val="Piedepgina"/>
      <w:pBdr>
        <w:top w:val="single" w:sz="18" w:space="1" w:color="auto"/>
      </w:pBdr>
      <w:rPr>
        <w:lang w:val="es-AR"/>
      </w:rPr>
    </w:pPr>
    <w:r w:rsidRPr="005D0BB6">
      <w:rPr>
        <w:lang w:val="es-AR"/>
      </w:rPr>
      <w:tab/>
    </w:r>
    <w:r>
      <w:rPr>
        <w:lang w:val="es-AR"/>
      </w:rPr>
      <w:tab/>
      <w:t>Page</w:t>
    </w:r>
    <w:r w:rsidR="00477E9F">
      <w:rPr>
        <w:rStyle w:val="Nmerodepgina"/>
      </w:rPr>
      <w:fldChar w:fldCharType="begin"/>
    </w:r>
    <w:r w:rsidRPr="005D0BB6">
      <w:rPr>
        <w:rStyle w:val="Nmerodepgina"/>
        <w:lang w:val="es-AR"/>
      </w:rPr>
      <w:instrText xml:space="preserve"> PAGE  \* Arabic </w:instrText>
    </w:r>
    <w:r w:rsidR="00477E9F">
      <w:rPr>
        <w:rStyle w:val="Nmerodepgina"/>
      </w:rPr>
      <w:fldChar w:fldCharType="separate"/>
    </w:r>
    <w:r w:rsidR="00393C1C">
      <w:rPr>
        <w:rStyle w:val="Nmerodepgina"/>
        <w:noProof/>
        <w:lang w:val="es-AR"/>
      </w:rPr>
      <w:t>22</w:t>
    </w:r>
    <w:r w:rsidR="00477E9F">
      <w:rPr>
        <w:rStyle w:val="Nmerodepgina"/>
      </w:rPr>
      <w:fldChar w:fldCharType="end"/>
    </w:r>
    <w:r w:rsidRPr="005D0BB6">
      <w:rPr>
        <w:lang w:val="es-A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763" w:rsidRDefault="00080763" w:rsidP="00AE24B5">
      <w:pPr>
        <w:pStyle w:val="Piedepgina"/>
      </w:pPr>
      <w:r>
        <w:separator/>
      </w:r>
    </w:p>
  </w:footnote>
  <w:footnote w:type="continuationSeparator" w:id="1">
    <w:p w:rsidR="00080763" w:rsidRDefault="00080763" w:rsidP="00AE24B5">
      <w:pPr>
        <w:pStyle w:val="Piedepgina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822" w:rsidRDefault="006E2822" w:rsidP="008F36CE">
    <w:pPr>
      <w:pStyle w:val="Encabezado"/>
      <w:pBdr>
        <w:top w:val="single" w:sz="36" w:space="1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7pt;height:11.7pt" o:bullet="t">
        <v:imagedata r:id="rId1" o:title="icon_arrow"/>
      </v:shape>
    </w:pict>
  </w:numPicBullet>
  <w:numPicBullet w:numPicBulletId="1">
    <w:pict>
      <v:shape id="_x0000_i1054" type="#_x0000_t75" style="width:9.2pt;height:10.9pt" o:bullet="t">
        <v:imagedata r:id="rId2" o:title="bullet_verde"/>
      </v:shape>
    </w:pict>
  </w:numPicBullet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805FFF"/>
    <w:multiLevelType w:val="hybridMultilevel"/>
    <w:tmpl w:val="58727070"/>
    <w:lvl w:ilvl="0" w:tplc="18502F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E62F0"/>
    <w:multiLevelType w:val="hybridMultilevel"/>
    <w:tmpl w:val="D3B462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7BE22CE"/>
    <w:multiLevelType w:val="hybridMultilevel"/>
    <w:tmpl w:val="04D0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7455E"/>
    <w:multiLevelType w:val="hybridMultilevel"/>
    <w:tmpl w:val="D8D850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B101A0A"/>
    <w:multiLevelType w:val="hybridMultilevel"/>
    <w:tmpl w:val="6844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2416D"/>
    <w:multiLevelType w:val="multilevel"/>
    <w:tmpl w:val="B2783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abstractNum w:abstractNumId="7">
    <w:nsid w:val="1E6E26B4"/>
    <w:multiLevelType w:val="hybridMultilevel"/>
    <w:tmpl w:val="A858A744"/>
    <w:lvl w:ilvl="0" w:tplc="FFFFFFFF">
      <w:start w:val="1"/>
      <w:numFmt w:val="bullet"/>
      <w:pStyle w:val="TextoBulletnormal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Gothic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Gothic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Gothic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993B02"/>
    <w:multiLevelType w:val="multilevel"/>
    <w:tmpl w:val="F4F28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548" w:hanging="648"/>
      </w:pPr>
    </w:lvl>
    <w:lvl w:ilvl="4">
      <w:start w:val="1"/>
      <w:numFmt w:val="decimal"/>
      <w:lvlText w:val="%1.%2.%3.%4.%5."/>
      <w:lvlJc w:val="left"/>
      <w:pPr>
        <w:ind w:left="2052" w:hanging="792"/>
      </w:pPr>
    </w:lvl>
    <w:lvl w:ilvl="5">
      <w:start w:val="1"/>
      <w:numFmt w:val="decimal"/>
      <w:lvlText w:val="%1.%2.%3.%4.%5.%6."/>
      <w:lvlJc w:val="left"/>
      <w:pPr>
        <w:ind w:left="2556" w:hanging="936"/>
      </w:pPr>
    </w:lvl>
    <w:lvl w:ilvl="6">
      <w:start w:val="1"/>
      <w:numFmt w:val="decimal"/>
      <w:lvlText w:val="%1.%2.%3.%4.%5.%6.%7."/>
      <w:lvlJc w:val="left"/>
      <w:pPr>
        <w:ind w:left="3060" w:hanging="1080"/>
      </w:pPr>
    </w:lvl>
    <w:lvl w:ilvl="7">
      <w:start w:val="1"/>
      <w:numFmt w:val="decimal"/>
      <w:lvlText w:val="%1.%2.%3.%4.%5.%6.%7.%8."/>
      <w:lvlJc w:val="left"/>
      <w:pPr>
        <w:ind w:left="3564" w:hanging="1224"/>
      </w:pPr>
    </w:lvl>
    <w:lvl w:ilvl="8">
      <w:start w:val="1"/>
      <w:numFmt w:val="decimal"/>
      <w:lvlText w:val="%1.%2.%3.%4.%5.%6.%7.%8.%9."/>
      <w:lvlJc w:val="left"/>
      <w:pPr>
        <w:ind w:left="4140" w:hanging="1440"/>
      </w:pPr>
    </w:lvl>
  </w:abstractNum>
  <w:abstractNum w:abstractNumId="9">
    <w:nsid w:val="272D3037"/>
    <w:multiLevelType w:val="hybridMultilevel"/>
    <w:tmpl w:val="AC72385E"/>
    <w:lvl w:ilvl="0" w:tplc="635ADA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E3654"/>
    <w:multiLevelType w:val="hybridMultilevel"/>
    <w:tmpl w:val="C360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97821"/>
    <w:multiLevelType w:val="multilevel"/>
    <w:tmpl w:val="A61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1A1091"/>
    <w:multiLevelType w:val="hybridMultilevel"/>
    <w:tmpl w:val="612C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75915"/>
    <w:multiLevelType w:val="hybridMultilevel"/>
    <w:tmpl w:val="F2FC5C7A"/>
    <w:lvl w:ilvl="0" w:tplc="AE5A5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50191"/>
    <w:multiLevelType w:val="multilevel"/>
    <w:tmpl w:val="7E2E448E"/>
    <w:lvl w:ilvl="0">
      <w:start w:val="1"/>
      <w:numFmt w:val="decimal"/>
      <w:pStyle w:val="Ttulo1"/>
      <w:lvlText w:val="%1 •"/>
      <w:lvlJc w:val="left"/>
      <w:pPr>
        <w:tabs>
          <w:tab w:val="num" w:pos="1790"/>
        </w:tabs>
        <w:ind w:left="1070" w:hanging="360"/>
      </w:pPr>
      <w:rPr>
        <w:rFonts w:cs="Courier New" w:hint="default"/>
        <w:bCs w:val="0"/>
        <w:i w:val="0"/>
        <w:iCs w:val="0"/>
        <w:caps w:val="0"/>
        <w:smallCaps w:val="0"/>
        <w:strike w:val="0"/>
        <w:dstrike w:val="0"/>
        <w:vanish w:val="0"/>
        <w:color w:val="99CC00"/>
        <w:kern w:val="0"/>
        <w:position w:val="0"/>
        <w:u w:val="none"/>
        <w:vertAlign w:val="baseline"/>
        <w:em w:val="none"/>
      </w:rPr>
    </w:lvl>
    <w:lvl w:ilvl="1">
      <w:start w:val="1"/>
      <w:numFmt w:val="upperLetter"/>
      <w:pStyle w:val="Ttulo2"/>
      <w:lvlText w:val="%2"/>
      <w:lvlJc w:val="left"/>
      <w:pPr>
        <w:tabs>
          <w:tab w:val="num" w:pos="3011"/>
        </w:tabs>
        <w:ind w:left="1643" w:hanging="432"/>
      </w:pPr>
      <w:rPr>
        <w:rFonts w:ascii="Arial" w:hAnsi="Arial" w:hint="default"/>
        <w:b/>
        <w:i/>
        <w:color w:val="99CC0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3884"/>
        </w:tabs>
        <w:ind w:left="3884" w:hanging="360"/>
      </w:pPr>
      <w:rPr>
        <w:rFonts w:ascii="Arial" w:hAnsi="Arial" w:hint="default"/>
        <w:bCs w:val="0"/>
        <w:i w:val="0"/>
        <w:iCs w:val="0"/>
        <w:caps w:val="0"/>
        <w:strike w:val="0"/>
        <w:dstrike w:val="0"/>
        <w:vanish w:val="0"/>
        <w:color w:val="808080"/>
        <w:kern w:val="0"/>
        <w:position w:val="0"/>
        <w:sz w:val="2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517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25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3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8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931"/>
        </w:tabs>
        <w:ind w:left="5171" w:hanging="1440"/>
      </w:pPr>
      <w:rPr>
        <w:rFonts w:hint="default"/>
      </w:rPr>
    </w:lvl>
  </w:abstractNum>
  <w:abstractNum w:abstractNumId="15">
    <w:nsid w:val="6C0B2E10"/>
    <w:multiLevelType w:val="hybridMultilevel"/>
    <w:tmpl w:val="C976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E6C38"/>
    <w:multiLevelType w:val="hybridMultilevel"/>
    <w:tmpl w:val="E8C8C3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71BA3409"/>
    <w:multiLevelType w:val="hybridMultilevel"/>
    <w:tmpl w:val="DBF8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B1564"/>
    <w:multiLevelType w:val="multilevel"/>
    <w:tmpl w:val="7F6CE398"/>
    <w:styleLink w:val="StyleBulleted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99CC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99CC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99CC0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8605FE8"/>
    <w:multiLevelType w:val="hybridMultilevel"/>
    <w:tmpl w:val="1CD69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"/>
  </w:num>
  <w:num w:numId="7">
    <w:abstractNumId w:val="10"/>
  </w:num>
  <w:num w:numId="8">
    <w:abstractNumId w:val="17"/>
  </w:num>
  <w:num w:numId="9">
    <w:abstractNumId w:val="5"/>
  </w:num>
  <w:num w:numId="10">
    <w:abstractNumId w:val="9"/>
  </w:num>
  <w:num w:numId="11">
    <w:abstractNumId w:val="19"/>
  </w:num>
  <w:num w:numId="12">
    <w:abstractNumId w:val="8"/>
  </w:num>
  <w:num w:numId="13">
    <w:abstractNumId w:val="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4"/>
  </w:num>
  <w:num w:numId="18">
    <w:abstractNumId w:val="16"/>
  </w:num>
  <w:num w:numId="19">
    <w:abstractNumId w:val="11"/>
  </w:num>
  <w:num w:numId="20">
    <w:abstractNumId w:val="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"/>
  </w:num>
  <w:num w:numId="27">
    <w:abstractNumId w:val="13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001"/>
  <w:defaultTabStop w:val="720"/>
  <w:hyphenationZone w:val="425"/>
  <w:characterSpacingControl w:val="doNotCompress"/>
  <w:hdrShapeDefaults>
    <o:shapedefaults v:ext="edit" spidmax="3074">
      <o:colormru v:ext="edit" colors="#c1d82f"/>
    </o:shapedefaults>
  </w:hdrShapeDefaults>
  <w:footnotePr>
    <w:footnote w:id="0"/>
    <w:footnote w:id="1"/>
  </w:footnotePr>
  <w:endnotePr>
    <w:endnote w:id="0"/>
    <w:endnote w:id="1"/>
  </w:endnotePr>
  <w:compat/>
  <w:rsids>
    <w:rsidRoot w:val="00D5076B"/>
    <w:rsid w:val="0000099E"/>
    <w:rsid w:val="00000B48"/>
    <w:rsid w:val="0000161B"/>
    <w:rsid w:val="00002686"/>
    <w:rsid w:val="000045F8"/>
    <w:rsid w:val="00004D2C"/>
    <w:rsid w:val="00006766"/>
    <w:rsid w:val="00006CAD"/>
    <w:rsid w:val="00013A1C"/>
    <w:rsid w:val="00014764"/>
    <w:rsid w:val="00014E61"/>
    <w:rsid w:val="00017C4E"/>
    <w:rsid w:val="00021422"/>
    <w:rsid w:val="00021574"/>
    <w:rsid w:val="00021A2F"/>
    <w:rsid w:val="00022D29"/>
    <w:rsid w:val="00023B44"/>
    <w:rsid w:val="00025602"/>
    <w:rsid w:val="000256AB"/>
    <w:rsid w:val="0002575A"/>
    <w:rsid w:val="00025EC6"/>
    <w:rsid w:val="00025F66"/>
    <w:rsid w:val="00027DB1"/>
    <w:rsid w:val="00031CF8"/>
    <w:rsid w:val="00033BCF"/>
    <w:rsid w:val="00033CC6"/>
    <w:rsid w:val="00033D5D"/>
    <w:rsid w:val="00034458"/>
    <w:rsid w:val="0003505D"/>
    <w:rsid w:val="000352E3"/>
    <w:rsid w:val="0003630E"/>
    <w:rsid w:val="00041836"/>
    <w:rsid w:val="00041952"/>
    <w:rsid w:val="0004255E"/>
    <w:rsid w:val="00043E01"/>
    <w:rsid w:val="000440DD"/>
    <w:rsid w:val="00044E57"/>
    <w:rsid w:val="00046E9E"/>
    <w:rsid w:val="00046F36"/>
    <w:rsid w:val="000472AA"/>
    <w:rsid w:val="00047306"/>
    <w:rsid w:val="0005070E"/>
    <w:rsid w:val="000513AC"/>
    <w:rsid w:val="0005216F"/>
    <w:rsid w:val="000527D8"/>
    <w:rsid w:val="00052C3C"/>
    <w:rsid w:val="000533FF"/>
    <w:rsid w:val="000545F0"/>
    <w:rsid w:val="00056596"/>
    <w:rsid w:val="00057AD5"/>
    <w:rsid w:val="00057D4C"/>
    <w:rsid w:val="00063EE3"/>
    <w:rsid w:val="00064BC5"/>
    <w:rsid w:val="00065465"/>
    <w:rsid w:val="00072B70"/>
    <w:rsid w:val="000753FE"/>
    <w:rsid w:val="000761AA"/>
    <w:rsid w:val="00077243"/>
    <w:rsid w:val="00080763"/>
    <w:rsid w:val="00082FD8"/>
    <w:rsid w:val="00093473"/>
    <w:rsid w:val="00095314"/>
    <w:rsid w:val="000953C6"/>
    <w:rsid w:val="0009562D"/>
    <w:rsid w:val="000957F3"/>
    <w:rsid w:val="000970AA"/>
    <w:rsid w:val="000A27CA"/>
    <w:rsid w:val="000A3DF6"/>
    <w:rsid w:val="000A43EE"/>
    <w:rsid w:val="000A679F"/>
    <w:rsid w:val="000A6DBF"/>
    <w:rsid w:val="000A7436"/>
    <w:rsid w:val="000B0E0F"/>
    <w:rsid w:val="000B12E8"/>
    <w:rsid w:val="000B1849"/>
    <w:rsid w:val="000B28BE"/>
    <w:rsid w:val="000B468A"/>
    <w:rsid w:val="000B4F62"/>
    <w:rsid w:val="000B60ED"/>
    <w:rsid w:val="000C032E"/>
    <w:rsid w:val="000C0961"/>
    <w:rsid w:val="000C113F"/>
    <w:rsid w:val="000C2217"/>
    <w:rsid w:val="000C3735"/>
    <w:rsid w:val="000D077D"/>
    <w:rsid w:val="000D0D4C"/>
    <w:rsid w:val="000D16CA"/>
    <w:rsid w:val="000D1C43"/>
    <w:rsid w:val="000D1E00"/>
    <w:rsid w:val="000D2B81"/>
    <w:rsid w:val="000D7B06"/>
    <w:rsid w:val="000E02FE"/>
    <w:rsid w:val="000E0F61"/>
    <w:rsid w:val="000E2EB0"/>
    <w:rsid w:val="000E2F46"/>
    <w:rsid w:val="000E49BD"/>
    <w:rsid w:val="000E4E04"/>
    <w:rsid w:val="000E4E58"/>
    <w:rsid w:val="000E632C"/>
    <w:rsid w:val="000F60D2"/>
    <w:rsid w:val="000F691C"/>
    <w:rsid w:val="001015F1"/>
    <w:rsid w:val="00101E60"/>
    <w:rsid w:val="00101EC0"/>
    <w:rsid w:val="00103959"/>
    <w:rsid w:val="0010442C"/>
    <w:rsid w:val="001047E2"/>
    <w:rsid w:val="001073BC"/>
    <w:rsid w:val="0011284F"/>
    <w:rsid w:val="00113BA8"/>
    <w:rsid w:val="00114F33"/>
    <w:rsid w:val="001165B5"/>
    <w:rsid w:val="00116659"/>
    <w:rsid w:val="001170D9"/>
    <w:rsid w:val="00117D6A"/>
    <w:rsid w:val="001214D3"/>
    <w:rsid w:val="00121EB6"/>
    <w:rsid w:val="00122077"/>
    <w:rsid w:val="001244F7"/>
    <w:rsid w:val="001300D0"/>
    <w:rsid w:val="00130528"/>
    <w:rsid w:val="00130883"/>
    <w:rsid w:val="00130B3B"/>
    <w:rsid w:val="00132AB7"/>
    <w:rsid w:val="00133CB7"/>
    <w:rsid w:val="001353B1"/>
    <w:rsid w:val="00135AB0"/>
    <w:rsid w:val="001401FE"/>
    <w:rsid w:val="00141A82"/>
    <w:rsid w:val="00144046"/>
    <w:rsid w:val="0014445B"/>
    <w:rsid w:val="00145D31"/>
    <w:rsid w:val="00146A56"/>
    <w:rsid w:val="00146A92"/>
    <w:rsid w:val="00147015"/>
    <w:rsid w:val="001523E2"/>
    <w:rsid w:val="00152575"/>
    <w:rsid w:val="00152CA3"/>
    <w:rsid w:val="00153FD8"/>
    <w:rsid w:val="001542D2"/>
    <w:rsid w:val="001553C3"/>
    <w:rsid w:val="0015565A"/>
    <w:rsid w:val="00155C58"/>
    <w:rsid w:val="001560CB"/>
    <w:rsid w:val="00156984"/>
    <w:rsid w:val="00157085"/>
    <w:rsid w:val="00157CD9"/>
    <w:rsid w:val="00160C86"/>
    <w:rsid w:val="00162978"/>
    <w:rsid w:val="00163F24"/>
    <w:rsid w:val="00164014"/>
    <w:rsid w:val="00165EF6"/>
    <w:rsid w:val="00170110"/>
    <w:rsid w:val="0017176D"/>
    <w:rsid w:val="00171F96"/>
    <w:rsid w:val="0017234D"/>
    <w:rsid w:val="00172A15"/>
    <w:rsid w:val="001750F2"/>
    <w:rsid w:val="00176E8E"/>
    <w:rsid w:val="00177344"/>
    <w:rsid w:val="00180134"/>
    <w:rsid w:val="00181EA3"/>
    <w:rsid w:val="00181EC8"/>
    <w:rsid w:val="001825A6"/>
    <w:rsid w:val="001833FB"/>
    <w:rsid w:val="00184164"/>
    <w:rsid w:val="0018490C"/>
    <w:rsid w:val="00184DA5"/>
    <w:rsid w:val="00191268"/>
    <w:rsid w:val="00194339"/>
    <w:rsid w:val="001949C8"/>
    <w:rsid w:val="00196124"/>
    <w:rsid w:val="0019726E"/>
    <w:rsid w:val="001A039E"/>
    <w:rsid w:val="001A383F"/>
    <w:rsid w:val="001A3EB4"/>
    <w:rsid w:val="001A548C"/>
    <w:rsid w:val="001A6238"/>
    <w:rsid w:val="001A628C"/>
    <w:rsid w:val="001B1F1D"/>
    <w:rsid w:val="001B4A18"/>
    <w:rsid w:val="001B50BE"/>
    <w:rsid w:val="001B53DA"/>
    <w:rsid w:val="001B6951"/>
    <w:rsid w:val="001C0A45"/>
    <w:rsid w:val="001C0A47"/>
    <w:rsid w:val="001C1155"/>
    <w:rsid w:val="001C15F2"/>
    <w:rsid w:val="001C46C3"/>
    <w:rsid w:val="001C4B6C"/>
    <w:rsid w:val="001C4F9B"/>
    <w:rsid w:val="001C5BF3"/>
    <w:rsid w:val="001D014C"/>
    <w:rsid w:val="001D2C97"/>
    <w:rsid w:val="001D4208"/>
    <w:rsid w:val="001D5E7D"/>
    <w:rsid w:val="001D642C"/>
    <w:rsid w:val="001D7859"/>
    <w:rsid w:val="001E0668"/>
    <w:rsid w:val="001E359C"/>
    <w:rsid w:val="001E4A3B"/>
    <w:rsid w:val="001E4E42"/>
    <w:rsid w:val="001E75DE"/>
    <w:rsid w:val="001F077B"/>
    <w:rsid w:val="001F0C4A"/>
    <w:rsid w:val="001F0DC1"/>
    <w:rsid w:val="001F101C"/>
    <w:rsid w:val="001F11E4"/>
    <w:rsid w:val="001F33F4"/>
    <w:rsid w:val="001F37BF"/>
    <w:rsid w:val="001F388D"/>
    <w:rsid w:val="001F3CB1"/>
    <w:rsid w:val="001F5309"/>
    <w:rsid w:val="00201D99"/>
    <w:rsid w:val="002032ED"/>
    <w:rsid w:val="0020797D"/>
    <w:rsid w:val="00207A40"/>
    <w:rsid w:val="002129E3"/>
    <w:rsid w:val="00213E41"/>
    <w:rsid w:val="00214F04"/>
    <w:rsid w:val="002155E5"/>
    <w:rsid w:val="002166DC"/>
    <w:rsid w:val="00216BBE"/>
    <w:rsid w:val="00216EC3"/>
    <w:rsid w:val="00220AE3"/>
    <w:rsid w:val="00220F59"/>
    <w:rsid w:val="00221C0D"/>
    <w:rsid w:val="002228B1"/>
    <w:rsid w:val="002236F0"/>
    <w:rsid w:val="0022483E"/>
    <w:rsid w:val="002250A4"/>
    <w:rsid w:val="0022665C"/>
    <w:rsid w:val="00226BD4"/>
    <w:rsid w:val="00227BE4"/>
    <w:rsid w:val="0023248B"/>
    <w:rsid w:val="002327FB"/>
    <w:rsid w:val="002332A0"/>
    <w:rsid w:val="002340B1"/>
    <w:rsid w:val="00234F02"/>
    <w:rsid w:val="0023626E"/>
    <w:rsid w:val="00240006"/>
    <w:rsid w:val="002412D7"/>
    <w:rsid w:val="002421E2"/>
    <w:rsid w:val="00243CCB"/>
    <w:rsid w:val="002447F2"/>
    <w:rsid w:val="002475C9"/>
    <w:rsid w:val="00252B66"/>
    <w:rsid w:val="00252C0F"/>
    <w:rsid w:val="002540A6"/>
    <w:rsid w:val="002554B4"/>
    <w:rsid w:val="00255BF9"/>
    <w:rsid w:val="00256C72"/>
    <w:rsid w:val="00257455"/>
    <w:rsid w:val="0026079B"/>
    <w:rsid w:val="0026139C"/>
    <w:rsid w:val="002615E4"/>
    <w:rsid w:val="00261E6B"/>
    <w:rsid w:val="0026225B"/>
    <w:rsid w:val="00262811"/>
    <w:rsid w:val="0026347F"/>
    <w:rsid w:val="00264AF8"/>
    <w:rsid w:val="0026601C"/>
    <w:rsid w:val="002674A3"/>
    <w:rsid w:val="00267541"/>
    <w:rsid w:val="0027173D"/>
    <w:rsid w:val="00271EC6"/>
    <w:rsid w:val="0027221F"/>
    <w:rsid w:val="00272902"/>
    <w:rsid w:val="00272AF0"/>
    <w:rsid w:val="00273108"/>
    <w:rsid w:val="00273612"/>
    <w:rsid w:val="002752F0"/>
    <w:rsid w:val="00276DE1"/>
    <w:rsid w:val="00280048"/>
    <w:rsid w:val="00280152"/>
    <w:rsid w:val="00283BB6"/>
    <w:rsid w:val="002851B6"/>
    <w:rsid w:val="0028562C"/>
    <w:rsid w:val="00290640"/>
    <w:rsid w:val="00293796"/>
    <w:rsid w:val="00293846"/>
    <w:rsid w:val="00294444"/>
    <w:rsid w:val="0029652A"/>
    <w:rsid w:val="00296ABB"/>
    <w:rsid w:val="002974B1"/>
    <w:rsid w:val="002A08DC"/>
    <w:rsid w:val="002A0925"/>
    <w:rsid w:val="002A0C5A"/>
    <w:rsid w:val="002A1CE5"/>
    <w:rsid w:val="002A2B04"/>
    <w:rsid w:val="002A319B"/>
    <w:rsid w:val="002A4053"/>
    <w:rsid w:val="002A45A7"/>
    <w:rsid w:val="002A4666"/>
    <w:rsid w:val="002A47D5"/>
    <w:rsid w:val="002A5226"/>
    <w:rsid w:val="002A740F"/>
    <w:rsid w:val="002A77C4"/>
    <w:rsid w:val="002B02FF"/>
    <w:rsid w:val="002B07B2"/>
    <w:rsid w:val="002B4AF5"/>
    <w:rsid w:val="002B6D70"/>
    <w:rsid w:val="002B7BE9"/>
    <w:rsid w:val="002C0743"/>
    <w:rsid w:val="002C54EE"/>
    <w:rsid w:val="002C58BA"/>
    <w:rsid w:val="002C619F"/>
    <w:rsid w:val="002C6263"/>
    <w:rsid w:val="002C7A95"/>
    <w:rsid w:val="002D0E0A"/>
    <w:rsid w:val="002D1F06"/>
    <w:rsid w:val="002D4FEB"/>
    <w:rsid w:val="002D51C7"/>
    <w:rsid w:val="002D5BE8"/>
    <w:rsid w:val="002D7701"/>
    <w:rsid w:val="002E1431"/>
    <w:rsid w:val="002E30FE"/>
    <w:rsid w:val="002E39D7"/>
    <w:rsid w:val="002E44D9"/>
    <w:rsid w:val="002E79F3"/>
    <w:rsid w:val="002F2381"/>
    <w:rsid w:val="002F3057"/>
    <w:rsid w:val="002F30F4"/>
    <w:rsid w:val="002F3DEF"/>
    <w:rsid w:val="002F40C2"/>
    <w:rsid w:val="002F5378"/>
    <w:rsid w:val="002F5554"/>
    <w:rsid w:val="002F663A"/>
    <w:rsid w:val="002F7D04"/>
    <w:rsid w:val="003034A6"/>
    <w:rsid w:val="003038C9"/>
    <w:rsid w:val="00303FF4"/>
    <w:rsid w:val="0030601C"/>
    <w:rsid w:val="00306D15"/>
    <w:rsid w:val="00307418"/>
    <w:rsid w:val="0030763D"/>
    <w:rsid w:val="00310793"/>
    <w:rsid w:val="00313B86"/>
    <w:rsid w:val="00313F64"/>
    <w:rsid w:val="003145B5"/>
    <w:rsid w:val="00316F06"/>
    <w:rsid w:val="00317568"/>
    <w:rsid w:val="00320125"/>
    <w:rsid w:val="00320DFA"/>
    <w:rsid w:val="00323841"/>
    <w:rsid w:val="003262EE"/>
    <w:rsid w:val="003275EE"/>
    <w:rsid w:val="00327F54"/>
    <w:rsid w:val="00330ED2"/>
    <w:rsid w:val="00331F23"/>
    <w:rsid w:val="00334556"/>
    <w:rsid w:val="00335128"/>
    <w:rsid w:val="00335483"/>
    <w:rsid w:val="003363AF"/>
    <w:rsid w:val="003366A7"/>
    <w:rsid w:val="003376EB"/>
    <w:rsid w:val="00337E09"/>
    <w:rsid w:val="00340086"/>
    <w:rsid w:val="00341CC9"/>
    <w:rsid w:val="003424AC"/>
    <w:rsid w:val="00343179"/>
    <w:rsid w:val="003435FC"/>
    <w:rsid w:val="00344E27"/>
    <w:rsid w:val="003476D9"/>
    <w:rsid w:val="00350DDC"/>
    <w:rsid w:val="00352572"/>
    <w:rsid w:val="00355B48"/>
    <w:rsid w:val="00355FF0"/>
    <w:rsid w:val="0035667B"/>
    <w:rsid w:val="0036009D"/>
    <w:rsid w:val="00360BA9"/>
    <w:rsid w:val="00360E00"/>
    <w:rsid w:val="00361DE1"/>
    <w:rsid w:val="00361E9B"/>
    <w:rsid w:val="00362769"/>
    <w:rsid w:val="00362B74"/>
    <w:rsid w:val="00363C75"/>
    <w:rsid w:val="00365E12"/>
    <w:rsid w:val="00371B3E"/>
    <w:rsid w:val="00371C37"/>
    <w:rsid w:val="00371E64"/>
    <w:rsid w:val="00372ABF"/>
    <w:rsid w:val="00381391"/>
    <w:rsid w:val="003825A1"/>
    <w:rsid w:val="00384B33"/>
    <w:rsid w:val="003866F0"/>
    <w:rsid w:val="00387AB3"/>
    <w:rsid w:val="00387F27"/>
    <w:rsid w:val="00392B4C"/>
    <w:rsid w:val="00393714"/>
    <w:rsid w:val="00393A38"/>
    <w:rsid w:val="00393C1C"/>
    <w:rsid w:val="0039428D"/>
    <w:rsid w:val="00394BAF"/>
    <w:rsid w:val="00397B49"/>
    <w:rsid w:val="003A4EB0"/>
    <w:rsid w:val="003A5274"/>
    <w:rsid w:val="003A5291"/>
    <w:rsid w:val="003A5CAA"/>
    <w:rsid w:val="003A63C7"/>
    <w:rsid w:val="003B1A01"/>
    <w:rsid w:val="003B2740"/>
    <w:rsid w:val="003B3999"/>
    <w:rsid w:val="003B3C90"/>
    <w:rsid w:val="003B4B00"/>
    <w:rsid w:val="003B5830"/>
    <w:rsid w:val="003C30B1"/>
    <w:rsid w:val="003C43B9"/>
    <w:rsid w:val="003C47AF"/>
    <w:rsid w:val="003C67D8"/>
    <w:rsid w:val="003C6DB1"/>
    <w:rsid w:val="003D0309"/>
    <w:rsid w:val="003D0A96"/>
    <w:rsid w:val="003D1950"/>
    <w:rsid w:val="003D2C27"/>
    <w:rsid w:val="003D3BF3"/>
    <w:rsid w:val="003D3ED1"/>
    <w:rsid w:val="003D403D"/>
    <w:rsid w:val="003D5367"/>
    <w:rsid w:val="003E0391"/>
    <w:rsid w:val="003E0A6C"/>
    <w:rsid w:val="003E3461"/>
    <w:rsid w:val="003E3A1F"/>
    <w:rsid w:val="003E41BE"/>
    <w:rsid w:val="003E508A"/>
    <w:rsid w:val="003F0702"/>
    <w:rsid w:val="003F0CC6"/>
    <w:rsid w:val="003F1026"/>
    <w:rsid w:val="003F1D45"/>
    <w:rsid w:val="003F2982"/>
    <w:rsid w:val="003F2C9D"/>
    <w:rsid w:val="003F487D"/>
    <w:rsid w:val="003F68F3"/>
    <w:rsid w:val="003F6A2C"/>
    <w:rsid w:val="00402672"/>
    <w:rsid w:val="00403CA6"/>
    <w:rsid w:val="004046DF"/>
    <w:rsid w:val="00404DB6"/>
    <w:rsid w:val="004078CE"/>
    <w:rsid w:val="00407F58"/>
    <w:rsid w:val="00410F13"/>
    <w:rsid w:val="00412693"/>
    <w:rsid w:val="00414B1D"/>
    <w:rsid w:val="0041750D"/>
    <w:rsid w:val="00417921"/>
    <w:rsid w:val="004209A3"/>
    <w:rsid w:val="00422744"/>
    <w:rsid w:val="00422B77"/>
    <w:rsid w:val="0042326E"/>
    <w:rsid w:val="00425CCE"/>
    <w:rsid w:val="00426803"/>
    <w:rsid w:val="00433524"/>
    <w:rsid w:val="00435151"/>
    <w:rsid w:val="0043563C"/>
    <w:rsid w:val="0043585B"/>
    <w:rsid w:val="004366C7"/>
    <w:rsid w:val="004367D3"/>
    <w:rsid w:val="00441D61"/>
    <w:rsid w:val="00442D47"/>
    <w:rsid w:val="004455BF"/>
    <w:rsid w:val="00445BCE"/>
    <w:rsid w:val="00446E80"/>
    <w:rsid w:val="00447354"/>
    <w:rsid w:val="00453274"/>
    <w:rsid w:val="0045457A"/>
    <w:rsid w:val="004553D5"/>
    <w:rsid w:val="004609CE"/>
    <w:rsid w:val="004614D8"/>
    <w:rsid w:val="00462E47"/>
    <w:rsid w:val="00462F5D"/>
    <w:rsid w:val="00463069"/>
    <w:rsid w:val="00464AB8"/>
    <w:rsid w:val="0046598D"/>
    <w:rsid w:val="00465A57"/>
    <w:rsid w:val="00467F0A"/>
    <w:rsid w:val="004708C5"/>
    <w:rsid w:val="00470C1B"/>
    <w:rsid w:val="004725B1"/>
    <w:rsid w:val="00472C4D"/>
    <w:rsid w:val="00476028"/>
    <w:rsid w:val="00476CA3"/>
    <w:rsid w:val="00476E9F"/>
    <w:rsid w:val="00477E9F"/>
    <w:rsid w:val="00480D60"/>
    <w:rsid w:val="0048103D"/>
    <w:rsid w:val="00485E07"/>
    <w:rsid w:val="00487E09"/>
    <w:rsid w:val="0049015D"/>
    <w:rsid w:val="004901EF"/>
    <w:rsid w:val="00490FB6"/>
    <w:rsid w:val="0049154F"/>
    <w:rsid w:val="00491658"/>
    <w:rsid w:val="0049312F"/>
    <w:rsid w:val="004932FC"/>
    <w:rsid w:val="004934F0"/>
    <w:rsid w:val="00494637"/>
    <w:rsid w:val="0049474F"/>
    <w:rsid w:val="004968C4"/>
    <w:rsid w:val="004A0C1A"/>
    <w:rsid w:val="004A0E3D"/>
    <w:rsid w:val="004A3A55"/>
    <w:rsid w:val="004A3A8D"/>
    <w:rsid w:val="004A59BB"/>
    <w:rsid w:val="004A6902"/>
    <w:rsid w:val="004A6BFE"/>
    <w:rsid w:val="004B1FB4"/>
    <w:rsid w:val="004B2F23"/>
    <w:rsid w:val="004B5D5E"/>
    <w:rsid w:val="004B69E2"/>
    <w:rsid w:val="004B7696"/>
    <w:rsid w:val="004C102B"/>
    <w:rsid w:val="004C4A7B"/>
    <w:rsid w:val="004C67E1"/>
    <w:rsid w:val="004C6ED1"/>
    <w:rsid w:val="004D1229"/>
    <w:rsid w:val="004D2643"/>
    <w:rsid w:val="004D27CD"/>
    <w:rsid w:val="004D2C86"/>
    <w:rsid w:val="004D42D2"/>
    <w:rsid w:val="004D6672"/>
    <w:rsid w:val="004D79DC"/>
    <w:rsid w:val="004D7D5F"/>
    <w:rsid w:val="004E0717"/>
    <w:rsid w:val="004E0EA8"/>
    <w:rsid w:val="004E12C7"/>
    <w:rsid w:val="004E1421"/>
    <w:rsid w:val="004E14F3"/>
    <w:rsid w:val="004E21E9"/>
    <w:rsid w:val="004E26F4"/>
    <w:rsid w:val="004E39FE"/>
    <w:rsid w:val="004E755C"/>
    <w:rsid w:val="004F1143"/>
    <w:rsid w:val="004F2FC5"/>
    <w:rsid w:val="004F3AA4"/>
    <w:rsid w:val="004F3B75"/>
    <w:rsid w:val="004F4C6E"/>
    <w:rsid w:val="004F61B1"/>
    <w:rsid w:val="004F642C"/>
    <w:rsid w:val="004F7E5C"/>
    <w:rsid w:val="0050054E"/>
    <w:rsid w:val="00501674"/>
    <w:rsid w:val="00504724"/>
    <w:rsid w:val="0050531D"/>
    <w:rsid w:val="0050646D"/>
    <w:rsid w:val="00506727"/>
    <w:rsid w:val="00506F7B"/>
    <w:rsid w:val="00507EDA"/>
    <w:rsid w:val="005115D8"/>
    <w:rsid w:val="00513BAE"/>
    <w:rsid w:val="00514D39"/>
    <w:rsid w:val="00517AB0"/>
    <w:rsid w:val="00520323"/>
    <w:rsid w:val="00523205"/>
    <w:rsid w:val="00525D8E"/>
    <w:rsid w:val="005322E7"/>
    <w:rsid w:val="00532BA0"/>
    <w:rsid w:val="0053491A"/>
    <w:rsid w:val="00536123"/>
    <w:rsid w:val="005419C6"/>
    <w:rsid w:val="00541BEE"/>
    <w:rsid w:val="005428F5"/>
    <w:rsid w:val="00542FCC"/>
    <w:rsid w:val="00543C3D"/>
    <w:rsid w:val="0054401B"/>
    <w:rsid w:val="005450C2"/>
    <w:rsid w:val="00546025"/>
    <w:rsid w:val="00555E3B"/>
    <w:rsid w:val="005567CA"/>
    <w:rsid w:val="005579D0"/>
    <w:rsid w:val="00562BFF"/>
    <w:rsid w:val="00562DB3"/>
    <w:rsid w:val="0056331A"/>
    <w:rsid w:val="00567050"/>
    <w:rsid w:val="00570EDC"/>
    <w:rsid w:val="0057115F"/>
    <w:rsid w:val="00572E92"/>
    <w:rsid w:val="00573929"/>
    <w:rsid w:val="00573F4D"/>
    <w:rsid w:val="00574103"/>
    <w:rsid w:val="005757E0"/>
    <w:rsid w:val="00580665"/>
    <w:rsid w:val="00581061"/>
    <w:rsid w:val="00581505"/>
    <w:rsid w:val="00581564"/>
    <w:rsid w:val="00582A68"/>
    <w:rsid w:val="00583242"/>
    <w:rsid w:val="00584526"/>
    <w:rsid w:val="005846D5"/>
    <w:rsid w:val="00585959"/>
    <w:rsid w:val="00586F98"/>
    <w:rsid w:val="00587134"/>
    <w:rsid w:val="00587BB6"/>
    <w:rsid w:val="00592B43"/>
    <w:rsid w:val="00592D93"/>
    <w:rsid w:val="00593235"/>
    <w:rsid w:val="00593C78"/>
    <w:rsid w:val="00594DED"/>
    <w:rsid w:val="00597E03"/>
    <w:rsid w:val="005A01D7"/>
    <w:rsid w:val="005A4852"/>
    <w:rsid w:val="005A71E6"/>
    <w:rsid w:val="005A7821"/>
    <w:rsid w:val="005B23EE"/>
    <w:rsid w:val="005B595C"/>
    <w:rsid w:val="005B5B27"/>
    <w:rsid w:val="005B5BE1"/>
    <w:rsid w:val="005C0C39"/>
    <w:rsid w:val="005C1E36"/>
    <w:rsid w:val="005C63F8"/>
    <w:rsid w:val="005C673F"/>
    <w:rsid w:val="005D06FC"/>
    <w:rsid w:val="005D0BB6"/>
    <w:rsid w:val="005D0FC0"/>
    <w:rsid w:val="005D2683"/>
    <w:rsid w:val="005D2921"/>
    <w:rsid w:val="005D332B"/>
    <w:rsid w:val="005D4CB5"/>
    <w:rsid w:val="005D4E08"/>
    <w:rsid w:val="005D5458"/>
    <w:rsid w:val="005D59F3"/>
    <w:rsid w:val="005D5CF0"/>
    <w:rsid w:val="005D5D24"/>
    <w:rsid w:val="005D77D7"/>
    <w:rsid w:val="005E144E"/>
    <w:rsid w:val="005E1B8A"/>
    <w:rsid w:val="005E3BCD"/>
    <w:rsid w:val="005E4B86"/>
    <w:rsid w:val="005E6ABD"/>
    <w:rsid w:val="005E70DC"/>
    <w:rsid w:val="005E746F"/>
    <w:rsid w:val="005F3222"/>
    <w:rsid w:val="005F336B"/>
    <w:rsid w:val="005F4FB9"/>
    <w:rsid w:val="005F50DC"/>
    <w:rsid w:val="005F5A6C"/>
    <w:rsid w:val="005F6D0F"/>
    <w:rsid w:val="00600B2C"/>
    <w:rsid w:val="00601A48"/>
    <w:rsid w:val="006020ED"/>
    <w:rsid w:val="00602383"/>
    <w:rsid w:val="006024E2"/>
    <w:rsid w:val="00604C67"/>
    <w:rsid w:val="00604ECC"/>
    <w:rsid w:val="00606B26"/>
    <w:rsid w:val="00607446"/>
    <w:rsid w:val="00610BC3"/>
    <w:rsid w:val="00610C25"/>
    <w:rsid w:val="00610C82"/>
    <w:rsid w:val="0061128D"/>
    <w:rsid w:val="00611667"/>
    <w:rsid w:val="006126E3"/>
    <w:rsid w:val="0061285F"/>
    <w:rsid w:val="0061432D"/>
    <w:rsid w:val="00615689"/>
    <w:rsid w:val="0061604D"/>
    <w:rsid w:val="00616A6F"/>
    <w:rsid w:val="00617791"/>
    <w:rsid w:val="00621390"/>
    <w:rsid w:val="00623ECF"/>
    <w:rsid w:val="006250C4"/>
    <w:rsid w:val="00625A6E"/>
    <w:rsid w:val="00626FEF"/>
    <w:rsid w:val="00627A9D"/>
    <w:rsid w:val="0063032D"/>
    <w:rsid w:val="0063059F"/>
    <w:rsid w:val="00631B40"/>
    <w:rsid w:val="00632010"/>
    <w:rsid w:val="00633C9F"/>
    <w:rsid w:val="00636AF5"/>
    <w:rsid w:val="0064056C"/>
    <w:rsid w:val="00644019"/>
    <w:rsid w:val="00644922"/>
    <w:rsid w:val="00645645"/>
    <w:rsid w:val="006465F8"/>
    <w:rsid w:val="006466F1"/>
    <w:rsid w:val="0064750F"/>
    <w:rsid w:val="00647712"/>
    <w:rsid w:val="00650DEF"/>
    <w:rsid w:val="00652705"/>
    <w:rsid w:val="00654044"/>
    <w:rsid w:val="006544D3"/>
    <w:rsid w:val="00656A00"/>
    <w:rsid w:val="00665376"/>
    <w:rsid w:val="006655B4"/>
    <w:rsid w:val="0066749E"/>
    <w:rsid w:val="00667EDF"/>
    <w:rsid w:val="006700F7"/>
    <w:rsid w:val="0067100C"/>
    <w:rsid w:val="006711EC"/>
    <w:rsid w:val="006713E4"/>
    <w:rsid w:val="00674A0C"/>
    <w:rsid w:val="0067564B"/>
    <w:rsid w:val="0067695D"/>
    <w:rsid w:val="00676E7A"/>
    <w:rsid w:val="00680885"/>
    <w:rsid w:val="00681AE4"/>
    <w:rsid w:val="0068317D"/>
    <w:rsid w:val="0068454E"/>
    <w:rsid w:val="00685738"/>
    <w:rsid w:val="00685858"/>
    <w:rsid w:val="00687C17"/>
    <w:rsid w:val="00692039"/>
    <w:rsid w:val="00693602"/>
    <w:rsid w:val="006938B4"/>
    <w:rsid w:val="00696943"/>
    <w:rsid w:val="006A0AF9"/>
    <w:rsid w:val="006A2C19"/>
    <w:rsid w:val="006A2C8D"/>
    <w:rsid w:val="006A43BC"/>
    <w:rsid w:val="006A6267"/>
    <w:rsid w:val="006B19A9"/>
    <w:rsid w:val="006B43A5"/>
    <w:rsid w:val="006B4871"/>
    <w:rsid w:val="006B54B0"/>
    <w:rsid w:val="006B795D"/>
    <w:rsid w:val="006B7A2F"/>
    <w:rsid w:val="006B7CA6"/>
    <w:rsid w:val="006C0BBC"/>
    <w:rsid w:val="006C25FC"/>
    <w:rsid w:val="006C38A0"/>
    <w:rsid w:val="006C671E"/>
    <w:rsid w:val="006C696B"/>
    <w:rsid w:val="006D2112"/>
    <w:rsid w:val="006E034E"/>
    <w:rsid w:val="006E04C5"/>
    <w:rsid w:val="006E09C5"/>
    <w:rsid w:val="006E1958"/>
    <w:rsid w:val="006E207F"/>
    <w:rsid w:val="006E2822"/>
    <w:rsid w:val="006E3870"/>
    <w:rsid w:val="006E3DA5"/>
    <w:rsid w:val="006E3E65"/>
    <w:rsid w:val="006E4AD7"/>
    <w:rsid w:val="006E5917"/>
    <w:rsid w:val="006E61ED"/>
    <w:rsid w:val="006E6A81"/>
    <w:rsid w:val="006E7000"/>
    <w:rsid w:val="006F0C9B"/>
    <w:rsid w:val="006F13CA"/>
    <w:rsid w:val="006F5341"/>
    <w:rsid w:val="006F5623"/>
    <w:rsid w:val="00701345"/>
    <w:rsid w:val="0070183B"/>
    <w:rsid w:val="00701BA1"/>
    <w:rsid w:val="00702D7C"/>
    <w:rsid w:val="00703072"/>
    <w:rsid w:val="00703A35"/>
    <w:rsid w:val="00704EFE"/>
    <w:rsid w:val="00705462"/>
    <w:rsid w:val="00705FA4"/>
    <w:rsid w:val="00706191"/>
    <w:rsid w:val="0070643D"/>
    <w:rsid w:val="007074A9"/>
    <w:rsid w:val="00711339"/>
    <w:rsid w:val="007137CB"/>
    <w:rsid w:val="007140A5"/>
    <w:rsid w:val="00714835"/>
    <w:rsid w:val="00717886"/>
    <w:rsid w:val="00721797"/>
    <w:rsid w:val="00721F5D"/>
    <w:rsid w:val="00727F7F"/>
    <w:rsid w:val="0073292B"/>
    <w:rsid w:val="00732A99"/>
    <w:rsid w:val="00734DFA"/>
    <w:rsid w:val="007369D2"/>
    <w:rsid w:val="00740AAD"/>
    <w:rsid w:val="00740B20"/>
    <w:rsid w:val="00741019"/>
    <w:rsid w:val="00741C1E"/>
    <w:rsid w:val="007425C3"/>
    <w:rsid w:val="00742F6D"/>
    <w:rsid w:val="00744EF0"/>
    <w:rsid w:val="0074511C"/>
    <w:rsid w:val="00746D7A"/>
    <w:rsid w:val="0074749E"/>
    <w:rsid w:val="007500B1"/>
    <w:rsid w:val="007513AD"/>
    <w:rsid w:val="0075231A"/>
    <w:rsid w:val="00752DA8"/>
    <w:rsid w:val="00753610"/>
    <w:rsid w:val="00753614"/>
    <w:rsid w:val="00753714"/>
    <w:rsid w:val="007537F2"/>
    <w:rsid w:val="007544A8"/>
    <w:rsid w:val="00754EA1"/>
    <w:rsid w:val="0075589A"/>
    <w:rsid w:val="00755FA8"/>
    <w:rsid w:val="0076239F"/>
    <w:rsid w:val="0076332D"/>
    <w:rsid w:val="007634B5"/>
    <w:rsid w:val="0076375C"/>
    <w:rsid w:val="00765A45"/>
    <w:rsid w:val="00766804"/>
    <w:rsid w:val="00766ADD"/>
    <w:rsid w:val="00766F5E"/>
    <w:rsid w:val="007671D0"/>
    <w:rsid w:val="00770E36"/>
    <w:rsid w:val="007710C2"/>
    <w:rsid w:val="00772139"/>
    <w:rsid w:val="007731A3"/>
    <w:rsid w:val="007732F0"/>
    <w:rsid w:val="007743A6"/>
    <w:rsid w:val="00774601"/>
    <w:rsid w:val="007767CD"/>
    <w:rsid w:val="00776C31"/>
    <w:rsid w:val="00782323"/>
    <w:rsid w:val="00783BA6"/>
    <w:rsid w:val="00783EC2"/>
    <w:rsid w:val="00783FE0"/>
    <w:rsid w:val="007847D0"/>
    <w:rsid w:val="00786EC4"/>
    <w:rsid w:val="00787E39"/>
    <w:rsid w:val="00790D80"/>
    <w:rsid w:val="007912CE"/>
    <w:rsid w:val="007924B2"/>
    <w:rsid w:val="00792776"/>
    <w:rsid w:val="0079307B"/>
    <w:rsid w:val="0079460E"/>
    <w:rsid w:val="0079614B"/>
    <w:rsid w:val="007967E0"/>
    <w:rsid w:val="007A1501"/>
    <w:rsid w:val="007A17B1"/>
    <w:rsid w:val="007A1830"/>
    <w:rsid w:val="007A1FA3"/>
    <w:rsid w:val="007A646C"/>
    <w:rsid w:val="007A64A7"/>
    <w:rsid w:val="007A77E9"/>
    <w:rsid w:val="007A7C8F"/>
    <w:rsid w:val="007B0D96"/>
    <w:rsid w:val="007B10F9"/>
    <w:rsid w:val="007B1289"/>
    <w:rsid w:val="007B1B06"/>
    <w:rsid w:val="007B3428"/>
    <w:rsid w:val="007B4240"/>
    <w:rsid w:val="007B7975"/>
    <w:rsid w:val="007C0952"/>
    <w:rsid w:val="007C099C"/>
    <w:rsid w:val="007C30C0"/>
    <w:rsid w:val="007C35A0"/>
    <w:rsid w:val="007C4202"/>
    <w:rsid w:val="007D230C"/>
    <w:rsid w:val="007D292E"/>
    <w:rsid w:val="007D2E4C"/>
    <w:rsid w:val="007D59EC"/>
    <w:rsid w:val="007E0B78"/>
    <w:rsid w:val="007E18A4"/>
    <w:rsid w:val="007E1CC8"/>
    <w:rsid w:val="007E1D2E"/>
    <w:rsid w:val="007E2B75"/>
    <w:rsid w:val="007E3631"/>
    <w:rsid w:val="007E3F94"/>
    <w:rsid w:val="007E478C"/>
    <w:rsid w:val="007E4EAA"/>
    <w:rsid w:val="007E5147"/>
    <w:rsid w:val="007E5B28"/>
    <w:rsid w:val="007E6837"/>
    <w:rsid w:val="007E7E7F"/>
    <w:rsid w:val="007E7FDD"/>
    <w:rsid w:val="007F2355"/>
    <w:rsid w:val="007F3004"/>
    <w:rsid w:val="007F371B"/>
    <w:rsid w:val="007F42AD"/>
    <w:rsid w:val="007F61E7"/>
    <w:rsid w:val="00800018"/>
    <w:rsid w:val="0080031B"/>
    <w:rsid w:val="0080051B"/>
    <w:rsid w:val="00802BAF"/>
    <w:rsid w:val="00803358"/>
    <w:rsid w:val="00805011"/>
    <w:rsid w:val="00807204"/>
    <w:rsid w:val="00812E4B"/>
    <w:rsid w:val="008150C4"/>
    <w:rsid w:val="00816AC2"/>
    <w:rsid w:val="00822948"/>
    <w:rsid w:val="00823566"/>
    <w:rsid w:val="00825338"/>
    <w:rsid w:val="008303A6"/>
    <w:rsid w:val="00831BB4"/>
    <w:rsid w:val="0083253E"/>
    <w:rsid w:val="0083295A"/>
    <w:rsid w:val="00833BAD"/>
    <w:rsid w:val="00833FCA"/>
    <w:rsid w:val="0083479A"/>
    <w:rsid w:val="00835A52"/>
    <w:rsid w:val="0083676D"/>
    <w:rsid w:val="008379C2"/>
    <w:rsid w:val="008400F0"/>
    <w:rsid w:val="0084014C"/>
    <w:rsid w:val="00840A25"/>
    <w:rsid w:val="0084375E"/>
    <w:rsid w:val="00845615"/>
    <w:rsid w:val="0084591F"/>
    <w:rsid w:val="00850055"/>
    <w:rsid w:val="008532EA"/>
    <w:rsid w:val="008544C6"/>
    <w:rsid w:val="00854D82"/>
    <w:rsid w:val="008573EF"/>
    <w:rsid w:val="00857834"/>
    <w:rsid w:val="00857DAC"/>
    <w:rsid w:val="00857F17"/>
    <w:rsid w:val="008637AA"/>
    <w:rsid w:val="00864E6C"/>
    <w:rsid w:val="00867D77"/>
    <w:rsid w:val="008732AD"/>
    <w:rsid w:val="0087486B"/>
    <w:rsid w:val="00874E0C"/>
    <w:rsid w:val="00875CC1"/>
    <w:rsid w:val="00876715"/>
    <w:rsid w:val="00876F0F"/>
    <w:rsid w:val="008772E3"/>
    <w:rsid w:val="008778AB"/>
    <w:rsid w:val="00881FE1"/>
    <w:rsid w:val="00882330"/>
    <w:rsid w:val="0088325F"/>
    <w:rsid w:val="00886F43"/>
    <w:rsid w:val="00887802"/>
    <w:rsid w:val="00891339"/>
    <w:rsid w:val="00893F45"/>
    <w:rsid w:val="00893F54"/>
    <w:rsid w:val="00894321"/>
    <w:rsid w:val="00895A85"/>
    <w:rsid w:val="00897E1B"/>
    <w:rsid w:val="008A2BB7"/>
    <w:rsid w:val="008A4E06"/>
    <w:rsid w:val="008A5130"/>
    <w:rsid w:val="008A596C"/>
    <w:rsid w:val="008A649B"/>
    <w:rsid w:val="008A7009"/>
    <w:rsid w:val="008B0D56"/>
    <w:rsid w:val="008B250D"/>
    <w:rsid w:val="008B34FB"/>
    <w:rsid w:val="008B5214"/>
    <w:rsid w:val="008B57D2"/>
    <w:rsid w:val="008B5BD5"/>
    <w:rsid w:val="008B6BEF"/>
    <w:rsid w:val="008C0D63"/>
    <w:rsid w:val="008C0F80"/>
    <w:rsid w:val="008C2089"/>
    <w:rsid w:val="008C256C"/>
    <w:rsid w:val="008C44E1"/>
    <w:rsid w:val="008C47A9"/>
    <w:rsid w:val="008C4AD6"/>
    <w:rsid w:val="008C5923"/>
    <w:rsid w:val="008C6CA9"/>
    <w:rsid w:val="008D08B4"/>
    <w:rsid w:val="008D0DA4"/>
    <w:rsid w:val="008D23F5"/>
    <w:rsid w:val="008D297E"/>
    <w:rsid w:val="008D345F"/>
    <w:rsid w:val="008D39AB"/>
    <w:rsid w:val="008D3AD8"/>
    <w:rsid w:val="008D556F"/>
    <w:rsid w:val="008D56F0"/>
    <w:rsid w:val="008D5D95"/>
    <w:rsid w:val="008D6AE5"/>
    <w:rsid w:val="008D6EA5"/>
    <w:rsid w:val="008E1F36"/>
    <w:rsid w:val="008E1F38"/>
    <w:rsid w:val="008E5E09"/>
    <w:rsid w:val="008E74F2"/>
    <w:rsid w:val="008F2B7B"/>
    <w:rsid w:val="008F36CE"/>
    <w:rsid w:val="008F3C47"/>
    <w:rsid w:val="008F4B87"/>
    <w:rsid w:val="008F6089"/>
    <w:rsid w:val="008F7278"/>
    <w:rsid w:val="00902D93"/>
    <w:rsid w:val="00906F13"/>
    <w:rsid w:val="00910566"/>
    <w:rsid w:val="00910676"/>
    <w:rsid w:val="009106EF"/>
    <w:rsid w:val="009111AE"/>
    <w:rsid w:val="00912000"/>
    <w:rsid w:val="009120E2"/>
    <w:rsid w:val="00914585"/>
    <w:rsid w:val="0091639E"/>
    <w:rsid w:val="00917560"/>
    <w:rsid w:val="0092024D"/>
    <w:rsid w:val="0092024F"/>
    <w:rsid w:val="00920D6C"/>
    <w:rsid w:val="00920D7E"/>
    <w:rsid w:val="009213B5"/>
    <w:rsid w:val="0092189D"/>
    <w:rsid w:val="009229AF"/>
    <w:rsid w:val="00923AB3"/>
    <w:rsid w:val="00924032"/>
    <w:rsid w:val="0092514F"/>
    <w:rsid w:val="00925207"/>
    <w:rsid w:val="00926135"/>
    <w:rsid w:val="009265F9"/>
    <w:rsid w:val="0092764E"/>
    <w:rsid w:val="009318F4"/>
    <w:rsid w:val="009322EC"/>
    <w:rsid w:val="00935C2F"/>
    <w:rsid w:val="0094150C"/>
    <w:rsid w:val="00942F56"/>
    <w:rsid w:val="009433A6"/>
    <w:rsid w:val="009436F4"/>
    <w:rsid w:val="00943A98"/>
    <w:rsid w:val="0094494B"/>
    <w:rsid w:val="00945594"/>
    <w:rsid w:val="00953873"/>
    <w:rsid w:val="00954CAB"/>
    <w:rsid w:val="0095596C"/>
    <w:rsid w:val="00961E38"/>
    <w:rsid w:val="009620DE"/>
    <w:rsid w:val="00962446"/>
    <w:rsid w:val="00962D11"/>
    <w:rsid w:val="00962D7E"/>
    <w:rsid w:val="00965793"/>
    <w:rsid w:val="0096579E"/>
    <w:rsid w:val="0096669B"/>
    <w:rsid w:val="00967059"/>
    <w:rsid w:val="00967BB7"/>
    <w:rsid w:val="009716C1"/>
    <w:rsid w:val="0097186C"/>
    <w:rsid w:val="00972059"/>
    <w:rsid w:val="009722C8"/>
    <w:rsid w:val="00974B27"/>
    <w:rsid w:val="00975898"/>
    <w:rsid w:val="00982109"/>
    <w:rsid w:val="009827DD"/>
    <w:rsid w:val="00987159"/>
    <w:rsid w:val="009875A3"/>
    <w:rsid w:val="009879D8"/>
    <w:rsid w:val="0099015D"/>
    <w:rsid w:val="009905CA"/>
    <w:rsid w:val="00992EC4"/>
    <w:rsid w:val="009936E9"/>
    <w:rsid w:val="00993E37"/>
    <w:rsid w:val="009940AF"/>
    <w:rsid w:val="009940C8"/>
    <w:rsid w:val="0099526E"/>
    <w:rsid w:val="00995937"/>
    <w:rsid w:val="0099671D"/>
    <w:rsid w:val="0099689C"/>
    <w:rsid w:val="00996E72"/>
    <w:rsid w:val="009974F4"/>
    <w:rsid w:val="009A0CC9"/>
    <w:rsid w:val="009A11BB"/>
    <w:rsid w:val="009A2045"/>
    <w:rsid w:val="009A2F8F"/>
    <w:rsid w:val="009A4966"/>
    <w:rsid w:val="009A4B3D"/>
    <w:rsid w:val="009A6401"/>
    <w:rsid w:val="009A7FF3"/>
    <w:rsid w:val="009B0383"/>
    <w:rsid w:val="009B2991"/>
    <w:rsid w:val="009B2D43"/>
    <w:rsid w:val="009B325A"/>
    <w:rsid w:val="009B39C2"/>
    <w:rsid w:val="009B5678"/>
    <w:rsid w:val="009B6579"/>
    <w:rsid w:val="009B7389"/>
    <w:rsid w:val="009B768F"/>
    <w:rsid w:val="009B7A51"/>
    <w:rsid w:val="009B7D23"/>
    <w:rsid w:val="009C3C0B"/>
    <w:rsid w:val="009C641E"/>
    <w:rsid w:val="009C7FD4"/>
    <w:rsid w:val="009D01A8"/>
    <w:rsid w:val="009D1495"/>
    <w:rsid w:val="009D470B"/>
    <w:rsid w:val="009D534B"/>
    <w:rsid w:val="009D59A5"/>
    <w:rsid w:val="009D6385"/>
    <w:rsid w:val="009D7861"/>
    <w:rsid w:val="009D7AC4"/>
    <w:rsid w:val="009D7CCB"/>
    <w:rsid w:val="009E2D84"/>
    <w:rsid w:val="009E34E9"/>
    <w:rsid w:val="009E36F0"/>
    <w:rsid w:val="009E3DE3"/>
    <w:rsid w:val="009F1A21"/>
    <w:rsid w:val="009F2A7F"/>
    <w:rsid w:val="009F3999"/>
    <w:rsid w:val="009F3DE1"/>
    <w:rsid w:val="009F59D2"/>
    <w:rsid w:val="009F60BB"/>
    <w:rsid w:val="009F7056"/>
    <w:rsid w:val="00A0023A"/>
    <w:rsid w:val="00A032E4"/>
    <w:rsid w:val="00A038F9"/>
    <w:rsid w:val="00A03FB5"/>
    <w:rsid w:val="00A04281"/>
    <w:rsid w:val="00A054D2"/>
    <w:rsid w:val="00A0696C"/>
    <w:rsid w:val="00A0721D"/>
    <w:rsid w:val="00A07650"/>
    <w:rsid w:val="00A10AC3"/>
    <w:rsid w:val="00A126D0"/>
    <w:rsid w:val="00A12DF4"/>
    <w:rsid w:val="00A13ADC"/>
    <w:rsid w:val="00A14272"/>
    <w:rsid w:val="00A148A4"/>
    <w:rsid w:val="00A163AD"/>
    <w:rsid w:val="00A201CD"/>
    <w:rsid w:val="00A23A6B"/>
    <w:rsid w:val="00A25687"/>
    <w:rsid w:val="00A26732"/>
    <w:rsid w:val="00A272EE"/>
    <w:rsid w:val="00A27F09"/>
    <w:rsid w:val="00A30936"/>
    <w:rsid w:val="00A3105E"/>
    <w:rsid w:val="00A311E3"/>
    <w:rsid w:val="00A3163A"/>
    <w:rsid w:val="00A36463"/>
    <w:rsid w:val="00A40656"/>
    <w:rsid w:val="00A43799"/>
    <w:rsid w:val="00A44161"/>
    <w:rsid w:val="00A44397"/>
    <w:rsid w:val="00A44AD3"/>
    <w:rsid w:val="00A44C6A"/>
    <w:rsid w:val="00A45D63"/>
    <w:rsid w:val="00A45D9F"/>
    <w:rsid w:val="00A46877"/>
    <w:rsid w:val="00A4744E"/>
    <w:rsid w:val="00A47D2D"/>
    <w:rsid w:val="00A47E9B"/>
    <w:rsid w:val="00A50BC7"/>
    <w:rsid w:val="00A50D15"/>
    <w:rsid w:val="00A52D72"/>
    <w:rsid w:val="00A54534"/>
    <w:rsid w:val="00A556E6"/>
    <w:rsid w:val="00A55A6A"/>
    <w:rsid w:val="00A61372"/>
    <w:rsid w:val="00A619D0"/>
    <w:rsid w:val="00A61C4B"/>
    <w:rsid w:val="00A6564C"/>
    <w:rsid w:val="00A65CDC"/>
    <w:rsid w:val="00A666FB"/>
    <w:rsid w:val="00A67E62"/>
    <w:rsid w:val="00A70573"/>
    <w:rsid w:val="00A715DF"/>
    <w:rsid w:val="00A71647"/>
    <w:rsid w:val="00A725C8"/>
    <w:rsid w:val="00A73C36"/>
    <w:rsid w:val="00A74F53"/>
    <w:rsid w:val="00A75556"/>
    <w:rsid w:val="00A7681D"/>
    <w:rsid w:val="00A80ECD"/>
    <w:rsid w:val="00A81976"/>
    <w:rsid w:val="00A82AE9"/>
    <w:rsid w:val="00A837E5"/>
    <w:rsid w:val="00A857B8"/>
    <w:rsid w:val="00A920B6"/>
    <w:rsid w:val="00A94446"/>
    <w:rsid w:val="00A9685B"/>
    <w:rsid w:val="00A96AB4"/>
    <w:rsid w:val="00A97B9C"/>
    <w:rsid w:val="00AA1E15"/>
    <w:rsid w:val="00AA24FD"/>
    <w:rsid w:val="00AA280F"/>
    <w:rsid w:val="00AA2942"/>
    <w:rsid w:val="00AA2A4E"/>
    <w:rsid w:val="00AA50D7"/>
    <w:rsid w:val="00AA526A"/>
    <w:rsid w:val="00AB04D7"/>
    <w:rsid w:val="00AB20E6"/>
    <w:rsid w:val="00AB3307"/>
    <w:rsid w:val="00AB352D"/>
    <w:rsid w:val="00AB4AB5"/>
    <w:rsid w:val="00AB7BB7"/>
    <w:rsid w:val="00AC0D80"/>
    <w:rsid w:val="00AC1DB4"/>
    <w:rsid w:val="00AC3E71"/>
    <w:rsid w:val="00AC6CD0"/>
    <w:rsid w:val="00AD1AA1"/>
    <w:rsid w:val="00AD46AF"/>
    <w:rsid w:val="00AD4751"/>
    <w:rsid w:val="00AD5129"/>
    <w:rsid w:val="00AD7CFC"/>
    <w:rsid w:val="00AE0A98"/>
    <w:rsid w:val="00AE214C"/>
    <w:rsid w:val="00AE24B5"/>
    <w:rsid w:val="00AE2C64"/>
    <w:rsid w:val="00AE764C"/>
    <w:rsid w:val="00AF2198"/>
    <w:rsid w:val="00AF40F7"/>
    <w:rsid w:val="00AF58A0"/>
    <w:rsid w:val="00B00CE8"/>
    <w:rsid w:val="00B01F43"/>
    <w:rsid w:val="00B0272D"/>
    <w:rsid w:val="00B03AC0"/>
    <w:rsid w:val="00B04CFA"/>
    <w:rsid w:val="00B10CA1"/>
    <w:rsid w:val="00B1187F"/>
    <w:rsid w:val="00B11D7D"/>
    <w:rsid w:val="00B12A16"/>
    <w:rsid w:val="00B13265"/>
    <w:rsid w:val="00B13A1B"/>
    <w:rsid w:val="00B13C94"/>
    <w:rsid w:val="00B14B82"/>
    <w:rsid w:val="00B16BC6"/>
    <w:rsid w:val="00B17138"/>
    <w:rsid w:val="00B17C74"/>
    <w:rsid w:val="00B20062"/>
    <w:rsid w:val="00B23BE5"/>
    <w:rsid w:val="00B2650B"/>
    <w:rsid w:val="00B30977"/>
    <w:rsid w:val="00B339A6"/>
    <w:rsid w:val="00B349D0"/>
    <w:rsid w:val="00B34C2E"/>
    <w:rsid w:val="00B34EC9"/>
    <w:rsid w:val="00B34FFE"/>
    <w:rsid w:val="00B3645E"/>
    <w:rsid w:val="00B36A9A"/>
    <w:rsid w:val="00B37678"/>
    <w:rsid w:val="00B41C6E"/>
    <w:rsid w:val="00B426B4"/>
    <w:rsid w:val="00B42B19"/>
    <w:rsid w:val="00B42D5D"/>
    <w:rsid w:val="00B42F2D"/>
    <w:rsid w:val="00B44978"/>
    <w:rsid w:val="00B4642B"/>
    <w:rsid w:val="00B50273"/>
    <w:rsid w:val="00B52C65"/>
    <w:rsid w:val="00B54CD9"/>
    <w:rsid w:val="00B55668"/>
    <w:rsid w:val="00B5571A"/>
    <w:rsid w:val="00B60CCD"/>
    <w:rsid w:val="00B61368"/>
    <w:rsid w:val="00B62E26"/>
    <w:rsid w:val="00B634A7"/>
    <w:rsid w:val="00B64F09"/>
    <w:rsid w:val="00B65553"/>
    <w:rsid w:val="00B65918"/>
    <w:rsid w:val="00B67E6A"/>
    <w:rsid w:val="00B705B1"/>
    <w:rsid w:val="00B74130"/>
    <w:rsid w:val="00B742EA"/>
    <w:rsid w:val="00B763EB"/>
    <w:rsid w:val="00B764F8"/>
    <w:rsid w:val="00B77477"/>
    <w:rsid w:val="00B7794A"/>
    <w:rsid w:val="00B80F9E"/>
    <w:rsid w:val="00B8102A"/>
    <w:rsid w:val="00B8128F"/>
    <w:rsid w:val="00B821C5"/>
    <w:rsid w:val="00B83A94"/>
    <w:rsid w:val="00B86602"/>
    <w:rsid w:val="00B87B9F"/>
    <w:rsid w:val="00B91C3B"/>
    <w:rsid w:val="00B949C6"/>
    <w:rsid w:val="00B9516B"/>
    <w:rsid w:val="00B957DF"/>
    <w:rsid w:val="00B95DD3"/>
    <w:rsid w:val="00B969AB"/>
    <w:rsid w:val="00B975AE"/>
    <w:rsid w:val="00BA0F94"/>
    <w:rsid w:val="00BA22A6"/>
    <w:rsid w:val="00BA2611"/>
    <w:rsid w:val="00BA483D"/>
    <w:rsid w:val="00BB04D5"/>
    <w:rsid w:val="00BB0996"/>
    <w:rsid w:val="00BB14B3"/>
    <w:rsid w:val="00BB23CC"/>
    <w:rsid w:val="00BB24F4"/>
    <w:rsid w:val="00BB267F"/>
    <w:rsid w:val="00BB3624"/>
    <w:rsid w:val="00BB5E90"/>
    <w:rsid w:val="00BB7AA0"/>
    <w:rsid w:val="00BC1CE3"/>
    <w:rsid w:val="00BC36AB"/>
    <w:rsid w:val="00BC3F59"/>
    <w:rsid w:val="00BC57EF"/>
    <w:rsid w:val="00BC7FC5"/>
    <w:rsid w:val="00BD0C84"/>
    <w:rsid w:val="00BD372F"/>
    <w:rsid w:val="00BD44DE"/>
    <w:rsid w:val="00BD74C6"/>
    <w:rsid w:val="00BE0E24"/>
    <w:rsid w:val="00BE3AF5"/>
    <w:rsid w:val="00BE5F26"/>
    <w:rsid w:val="00BF1627"/>
    <w:rsid w:val="00BF2FDE"/>
    <w:rsid w:val="00BF349F"/>
    <w:rsid w:val="00C00005"/>
    <w:rsid w:val="00C0448D"/>
    <w:rsid w:val="00C07FDE"/>
    <w:rsid w:val="00C10A53"/>
    <w:rsid w:val="00C112CB"/>
    <w:rsid w:val="00C126CB"/>
    <w:rsid w:val="00C131E2"/>
    <w:rsid w:val="00C13D47"/>
    <w:rsid w:val="00C168AF"/>
    <w:rsid w:val="00C17262"/>
    <w:rsid w:val="00C21EC9"/>
    <w:rsid w:val="00C2453A"/>
    <w:rsid w:val="00C264A1"/>
    <w:rsid w:val="00C26892"/>
    <w:rsid w:val="00C278D4"/>
    <w:rsid w:val="00C30F2E"/>
    <w:rsid w:val="00C31A8C"/>
    <w:rsid w:val="00C327B9"/>
    <w:rsid w:val="00C32DA0"/>
    <w:rsid w:val="00C3313A"/>
    <w:rsid w:val="00C333B5"/>
    <w:rsid w:val="00C33C71"/>
    <w:rsid w:val="00C34188"/>
    <w:rsid w:val="00C344A2"/>
    <w:rsid w:val="00C34811"/>
    <w:rsid w:val="00C36C6F"/>
    <w:rsid w:val="00C375E5"/>
    <w:rsid w:val="00C37CE9"/>
    <w:rsid w:val="00C42776"/>
    <w:rsid w:val="00C465ED"/>
    <w:rsid w:val="00C47AE6"/>
    <w:rsid w:val="00C508CF"/>
    <w:rsid w:val="00C508FE"/>
    <w:rsid w:val="00C5436F"/>
    <w:rsid w:val="00C560C3"/>
    <w:rsid w:val="00C56211"/>
    <w:rsid w:val="00C5679D"/>
    <w:rsid w:val="00C57BF4"/>
    <w:rsid w:val="00C6237E"/>
    <w:rsid w:val="00C628D6"/>
    <w:rsid w:val="00C629C6"/>
    <w:rsid w:val="00C62B29"/>
    <w:rsid w:val="00C63315"/>
    <w:rsid w:val="00C636DB"/>
    <w:rsid w:val="00C63C1A"/>
    <w:rsid w:val="00C6459F"/>
    <w:rsid w:val="00C66BF5"/>
    <w:rsid w:val="00C7127A"/>
    <w:rsid w:val="00C718D8"/>
    <w:rsid w:val="00C73DB6"/>
    <w:rsid w:val="00C74B82"/>
    <w:rsid w:val="00C77728"/>
    <w:rsid w:val="00C80A15"/>
    <w:rsid w:val="00C80C50"/>
    <w:rsid w:val="00C80E31"/>
    <w:rsid w:val="00C83E91"/>
    <w:rsid w:val="00C855DF"/>
    <w:rsid w:val="00C85C25"/>
    <w:rsid w:val="00C861AE"/>
    <w:rsid w:val="00C87172"/>
    <w:rsid w:val="00C90164"/>
    <w:rsid w:val="00C91096"/>
    <w:rsid w:val="00C93D56"/>
    <w:rsid w:val="00C93DE3"/>
    <w:rsid w:val="00C94135"/>
    <w:rsid w:val="00C94369"/>
    <w:rsid w:val="00C95241"/>
    <w:rsid w:val="00C96D25"/>
    <w:rsid w:val="00CA0978"/>
    <w:rsid w:val="00CA13F4"/>
    <w:rsid w:val="00CA1E35"/>
    <w:rsid w:val="00CA64E2"/>
    <w:rsid w:val="00CB07EB"/>
    <w:rsid w:val="00CB0DAE"/>
    <w:rsid w:val="00CB0E08"/>
    <w:rsid w:val="00CB2CAE"/>
    <w:rsid w:val="00CB38FB"/>
    <w:rsid w:val="00CB3C11"/>
    <w:rsid w:val="00CB4235"/>
    <w:rsid w:val="00CB773C"/>
    <w:rsid w:val="00CC0820"/>
    <w:rsid w:val="00CC0F5C"/>
    <w:rsid w:val="00CC34BF"/>
    <w:rsid w:val="00CC385A"/>
    <w:rsid w:val="00CC3D8A"/>
    <w:rsid w:val="00CC4FEB"/>
    <w:rsid w:val="00CC6075"/>
    <w:rsid w:val="00CC72C1"/>
    <w:rsid w:val="00CC7DDB"/>
    <w:rsid w:val="00CD016D"/>
    <w:rsid w:val="00CD0B31"/>
    <w:rsid w:val="00CD3663"/>
    <w:rsid w:val="00CD3A4A"/>
    <w:rsid w:val="00CD54DB"/>
    <w:rsid w:val="00CD7516"/>
    <w:rsid w:val="00CD7A47"/>
    <w:rsid w:val="00CE0748"/>
    <w:rsid w:val="00CE0DEA"/>
    <w:rsid w:val="00CE178D"/>
    <w:rsid w:val="00CE1C73"/>
    <w:rsid w:val="00CE310B"/>
    <w:rsid w:val="00CE407D"/>
    <w:rsid w:val="00CE5ADF"/>
    <w:rsid w:val="00CE5FA9"/>
    <w:rsid w:val="00CE67BB"/>
    <w:rsid w:val="00CF057D"/>
    <w:rsid w:val="00CF0A64"/>
    <w:rsid w:val="00CF19BF"/>
    <w:rsid w:val="00CF3645"/>
    <w:rsid w:val="00CF7D20"/>
    <w:rsid w:val="00D00DF4"/>
    <w:rsid w:val="00D04B3E"/>
    <w:rsid w:val="00D06ACF"/>
    <w:rsid w:val="00D078D9"/>
    <w:rsid w:val="00D1030B"/>
    <w:rsid w:val="00D13F3E"/>
    <w:rsid w:val="00D14B08"/>
    <w:rsid w:val="00D157D9"/>
    <w:rsid w:val="00D16925"/>
    <w:rsid w:val="00D16A1B"/>
    <w:rsid w:val="00D17B0E"/>
    <w:rsid w:val="00D204E6"/>
    <w:rsid w:val="00D206C6"/>
    <w:rsid w:val="00D21C8F"/>
    <w:rsid w:val="00D235F9"/>
    <w:rsid w:val="00D30B49"/>
    <w:rsid w:val="00D312A6"/>
    <w:rsid w:val="00D3388F"/>
    <w:rsid w:val="00D34910"/>
    <w:rsid w:val="00D36281"/>
    <w:rsid w:val="00D37FC5"/>
    <w:rsid w:val="00D407A6"/>
    <w:rsid w:val="00D40C0A"/>
    <w:rsid w:val="00D41CE2"/>
    <w:rsid w:val="00D44C62"/>
    <w:rsid w:val="00D45781"/>
    <w:rsid w:val="00D45D5F"/>
    <w:rsid w:val="00D4788E"/>
    <w:rsid w:val="00D5076B"/>
    <w:rsid w:val="00D50C35"/>
    <w:rsid w:val="00D522FA"/>
    <w:rsid w:val="00D52F63"/>
    <w:rsid w:val="00D553DC"/>
    <w:rsid w:val="00D556FA"/>
    <w:rsid w:val="00D64C5F"/>
    <w:rsid w:val="00D6783D"/>
    <w:rsid w:val="00D705C1"/>
    <w:rsid w:val="00D7135F"/>
    <w:rsid w:val="00D733BB"/>
    <w:rsid w:val="00D73ED4"/>
    <w:rsid w:val="00D74970"/>
    <w:rsid w:val="00D75DB6"/>
    <w:rsid w:val="00D76841"/>
    <w:rsid w:val="00D84AA0"/>
    <w:rsid w:val="00D85166"/>
    <w:rsid w:val="00D87044"/>
    <w:rsid w:val="00D8754F"/>
    <w:rsid w:val="00D91080"/>
    <w:rsid w:val="00D9130C"/>
    <w:rsid w:val="00D92791"/>
    <w:rsid w:val="00D93AFD"/>
    <w:rsid w:val="00D93CC5"/>
    <w:rsid w:val="00D94879"/>
    <w:rsid w:val="00D96D86"/>
    <w:rsid w:val="00DA02EF"/>
    <w:rsid w:val="00DA056E"/>
    <w:rsid w:val="00DA1210"/>
    <w:rsid w:val="00DA2219"/>
    <w:rsid w:val="00DA392A"/>
    <w:rsid w:val="00DA5B9F"/>
    <w:rsid w:val="00DA5C25"/>
    <w:rsid w:val="00DA5E98"/>
    <w:rsid w:val="00DA5FA6"/>
    <w:rsid w:val="00DA611C"/>
    <w:rsid w:val="00DA6BC1"/>
    <w:rsid w:val="00DA6EAF"/>
    <w:rsid w:val="00DA7538"/>
    <w:rsid w:val="00DB24D3"/>
    <w:rsid w:val="00DB3D3A"/>
    <w:rsid w:val="00DB3F75"/>
    <w:rsid w:val="00DB4761"/>
    <w:rsid w:val="00DB4886"/>
    <w:rsid w:val="00DB4D4F"/>
    <w:rsid w:val="00DB6459"/>
    <w:rsid w:val="00DB7900"/>
    <w:rsid w:val="00DC0E5F"/>
    <w:rsid w:val="00DC3363"/>
    <w:rsid w:val="00DC387F"/>
    <w:rsid w:val="00DC4298"/>
    <w:rsid w:val="00DC4D17"/>
    <w:rsid w:val="00DC4DD0"/>
    <w:rsid w:val="00DC66C7"/>
    <w:rsid w:val="00DC6931"/>
    <w:rsid w:val="00DD1A90"/>
    <w:rsid w:val="00DD1D03"/>
    <w:rsid w:val="00DD20A3"/>
    <w:rsid w:val="00DD271B"/>
    <w:rsid w:val="00DD2FD9"/>
    <w:rsid w:val="00DD33C1"/>
    <w:rsid w:val="00DD3F2F"/>
    <w:rsid w:val="00DD69B3"/>
    <w:rsid w:val="00DE25A5"/>
    <w:rsid w:val="00DE402F"/>
    <w:rsid w:val="00DE47E9"/>
    <w:rsid w:val="00DE5103"/>
    <w:rsid w:val="00DE5E98"/>
    <w:rsid w:val="00DE6994"/>
    <w:rsid w:val="00DF0137"/>
    <w:rsid w:val="00DF160F"/>
    <w:rsid w:val="00DF36E3"/>
    <w:rsid w:val="00E028E4"/>
    <w:rsid w:val="00E04ACF"/>
    <w:rsid w:val="00E04EEB"/>
    <w:rsid w:val="00E05965"/>
    <w:rsid w:val="00E05E3A"/>
    <w:rsid w:val="00E13A51"/>
    <w:rsid w:val="00E13E98"/>
    <w:rsid w:val="00E14F7B"/>
    <w:rsid w:val="00E15D18"/>
    <w:rsid w:val="00E20611"/>
    <w:rsid w:val="00E20C68"/>
    <w:rsid w:val="00E210F1"/>
    <w:rsid w:val="00E22BD9"/>
    <w:rsid w:val="00E24C5C"/>
    <w:rsid w:val="00E26C31"/>
    <w:rsid w:val="00E26D71"/>
    <w:rsid w:val="00E33470"/>
    <w:rsid w:val="00E33BCC"/>
    <w:rsid w:val="00E33BF8"/>
    <w:rsid w:val="00E33C8F"/>
    <w:rsid w:val="00E33E56"/>
    <w:rsid w:val="00E352EF"/>
    <w:rsid w:val="00E3686A"/>
    <w:rsid w:val="00E36F19"/>
    <w:rsid w:val="00E411C4"/>
    <w:rsid w:val="00E4187C"/>
    <w:rsid w:val="00E41C96"/>
    <w:rsid w:val="00E41EDF"/>
    <w:rsid w:val="00E4263F"/>
    <w:rsid w:val="00E4266A"/>
    <w:rsid w:val="00E454AA"/>
    <w:rsid w:val="00E466E9"/>
    <w:rsid w:val="00E468D9"/>
    <w:rsid w:val="00E46B89"/>
    <w:rsid w:val="00E46BE5"/>
    <w:rsid w:val="00E46CFD"/>
    <w:rsid w:val="00E47AB0"/>
    <w:rsid w:val="00E50160"/>
    <w:rsid w:val="00E5082D"/>
    <w:rsid w:val="00E50B25"/>
    <w:rsid w:val="00E52E04"/>
    <w:rsid w:val="00E531B0"/>
    <w:rsid w:val="00E538A8"/>
    <w:rsid w:val="00E53D4B"/>
    <w:rsid w:val="00E5545F"/>
    <w:rsid w:val="00E561BC"/>
    <w:rsid w:val="00E61C62"/>
    <w:rsid w:val="00E62692"/>
    <w:rsid w:val="00E64BF3"/>
    <w:rsid w:val="00E64EBF"/>
    <w:rsid w:val="00E66EDF"/>
    <w:rsid w:val="00E67F0C"/>
    <w:rsid w:val="00E708E9"/>
    <w:rsid w:val="00E70B40"/>
    <w:rsid w:val="00E71352"/>
    <w:rsid w:val="00E73FEC"/>
    <w:rsid w:val="00E779A6"/>
    <w:rsid w:val="00E825AD"/>
    <w:rsid w:val="00E8693A"/>
    <w:rsid w:val="00E877FA"/>
    <w:rsid w:val="00E87AE9"/>
    <w:rsid w:val="00E91B0B"/>
    <w:rsid w:val="00E920BB"/>
    <w:rsid w:val="00E928ED"/>
    <w:rsid w:val="00E92954"/>
    <w:rsid w:val="00E938E3"/>
    <w:rsid w:val="00E95A67"/>
    <w:rsid w:val="00E95EA3"/>
    <w:rsid w:val="00E96766"/>
    <w:rsid w:val="00EA14D3"/>
    <w:rsid w:val="00EA1FF3"/>
    <w:rsid w:val="00EA2341"/>
    <w:rsid w:val="00EA2DB7"/>
    <w:rsid w:val="00EA46E5"/>
    <w:rsid w:val="00EA50D6"/>
    <w:rsid w:val="00EA5D1C"/>
    <w:rsid w:val="00EA637E"/>
    <w:rsid w:val="00EB07BF"/>
    <w:rsid w:val="00EB0910"/>
    <w:rsid w:val="00EB098D"/>
    <w:rsid w:val="00EB0B09"/>
    <w:rsid w:val="00EB0FAF"/>
    <w:rsid w:val="00EB2AE4"/>
    <w:rsid w:val="00EB6782"/>
    <w:rsid w:val="00EC1CF0"/>
    <w:rsid w:val="00EC3192"/>
    <w:rsid w:val="00EC4CB7"/>
    <w:rsid w:val="00EC61AE"/>
    <w:rsid w:val="00EC6BD8"/>
    <w:rsid w:val="00EC728C"/>
    <w:rsid w:val="00ED1D07"/>
    <w:rsid w:val="00ED20ED"/>
    <w:rsid w:val="00ED2EBE"/>
    <w:rsid w:val="00ED7AA8"/>
    <w:rsid w:val="00EE2FFB"/>
    <w:rsid w:val="00EE38A8"/>
    <w:rsid w:val="00EE69F8"/>
    <w:rsid w:val="00EF1514"/>
    <w:rsid w:val="00EF1C90"/>
    <w:rsid w:val="00EF22F7"/>
    <w:rsid w:val="00EF47B7"/>
    <w:rsid w:val="00EF4F90"/>
    <w:rsid w:val="00EF565E"/>
    <w:rsid w:val="00EF6130"/>
    <w:rsid w:val="00EF71D4"/>
    <w:rsid w:val="00F00480"/>
    <w:rsid w:val="00F02785"/>
    <w:rsid w:val="00F031F4"/>
    <w:rsid w:val="00F0574B"/>
    <w:rsid w:val="00F07C00"/>
    <w:rsid w:val="00F10F35"/>
    <w:rsid w:val="00F113D1"/>
    <w:rsid w:val="00F12728"/>
    <w:rsid w:val="00F12A29"/>
    <w:rsid w:val="00F135B2"/>
    <w:rsid w:val="00F155CF"/>
    <w:rsid w:val="00F167A6"/>
    <w:rsid w:val="00F16DAB"/>
    <w:rsid w:val="00F2223A"/>
    <w:rsid w:val="00F2331A"/>
    <w:rsid w:val="00F26300"/>
    <w:rsid w:val="00F272DB"/>
    <w:rsid w:val="00F305CC"/>
    <w:rsid w:val="00F333CC"/>
    <w:rsid w:val="00F33B95"/>
    <w:rsid w:val="00F3572E"/>
    <w:rsid w:val="00F35C8F"/>
    <w:rsid w:val="00F41EB5"/>
    <w:rsid w:val="00F42D58"/>
    <w:rsid w:val="00F43932"/>
    <w:rsid w:val="00F447A1"/>
    <w:rsid w:val="00F4548D"/>
    <w:rsid w:val="00F50547"/>
    <w:rsid w:val="00F5112A"/>
    <w:rsid w:val="00F539C6"/>
    <w:rsid w:val="00F53F68"/>
    <w:rsid w:val="00F54439"/>
    <w:rsid w:val="00F5602C"/>
    <w:rsid w:val="00F56D44"/>
    <w:rsid w:val="00F56FEB"/>
    <w:rsid w:val="00F61E34"/>
    <w:rsid w:val="00F6423F"/>
    <w:rsid w:val="00F6656C"/>
    <w:rsid w:val="00F6658D"/>
    <w:rsid w:val="00F66F17"/>
    <w:rsid w:val="00F672CA"/>
    <w:rsid w:val="00F70249"/>
    <w:rsid w:val="00F712E6"/>
    <w:rsid w:val="00F714DD"/>
    <w:rsid w:val="00F717EB"/>
    <w:rsid w:val="00F72489"/>
    <w:rsid w:val="00F724BB"/>
    <w:rsid w:val="00F73763"/>
    <w:rsid w:val="00F738F0"/>
    <w:rsid w:val="00F75729"/>
    <w:rsid w:val="00F76F97"/>
    <w:rsid w:val="00F77A80"/>
    <w:rsid w:val="00F81C3C"/>
    <w:rsid w:val="00F82494"/>
    <w:rsid w:val="00F83916"/>
    <w:rsid w:val="00F85000"/>
    <w:rsid w:val="00F85BDC"/>
    <w:rsid w:val="00F85FE8"/>
    <w:rsid w:val="00F86780"/>
    <w:rsid w:val="00F86819"/>
    <w:rsid w:val="00F86980"/>
    <w:rsid w:val="00F90060"/>
    <w:rsid w:val="00F912F8"/>
    <w:rsid w:val="00F9298D"/>
    <w:rsid w:val="00F954FA"/>
    <w:rsid w:val="00F959F6"/>
    <w:rsid w:val="00F95B95"/>
    <w:rsid w:val="00FA02AB"/>
    <w:rsid w:val="00FA0D41"/>
    <w:rsid w:val="00FA7923"/>
    <w:rsid w:val="00FB1214"/>
    <w:rsid w:val="00FB1FBE"/>
    <w:rsid w:val="00FB2995"/>
    <w:rsid w:val="00FB3011"/>
    <w:rsid w:val="00FB38FC"/>
    <w:rsid w:val="00FB519E"/>
    <w:rsid w:val="00FB5A59"/>
    <w:rsid w:val="00FC1409"/>
    <w:rsid w:val="00FC1A37"/>
    <w:rsid w:val="00FC1A5F"/>
    <w:rsid w:val="00FC1BDF"/>
    <w:rsid w:val="00FC1E03"/>
    <w:rsid w:val="00FC2215"/>
    <w:rsid w:val="00FC249F"/>
    <w:rsid w:val="00FC3310"/>
    <w:rsid w:val="00FC3EF7"/>
    <w:rsid w:val="00FC4367"/>
    <w:rsid w:val="00FC456F"/>
    <w:rsid w:val="00FC748B"/>
    <w:rsid w:val="00FC7624"/>
    <w:rsid w:val="00FD0184"/>
    <w:rsid w:val="00FD0448"/>
    <w:rsid w:val="00FD19A1"/>
    <w:rsid w:val="00FD240C"/>
    <w:rsid w:val="00FD2C1B"/>
    <w:rsid w:val="00FD3C9D"/>
    <w:rsid w:val="00FD5A8B"/>
    <w:rsid w:val="00FD5FFA"/>
    <w:rsid w:val="00FD6248"/>
    <w:rsid w:val="00FD6998"/>
    <w:rsid w:val="00FD78D5"/>
    <w:rsid w:val="00FE073C"/>
    <w:rsid w:val="00FE1981"/>
    <w:rsid w:val="00FE2C8F"/>
    <w:rsid w:val="00FE4B3D"/>
    <w:rsid w:val="00FE4B4A"/>
    <w:rsid w:val="00FE5DD1"/>
    <w:rsid w:val="00FE685C"/>
    <w:rsid w:val="00FF1790"/>
    <w:rsid w:val="00FF2DFB"/>
    <w:rsid w:val="00FF3230"/>
    <w:rsid w:val="00FF3623"/>
    <w:rsid w:val="00FF4AD2"/>
    <w:rsid w:val="00FF5C58"/>
    <w:rsid w:val="00FF6425"/>
    <w:rsid w:val="00FF70A0"/>
    <w:rsid w:val="00FF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c1d82f"/>
    </o:shapedefaults>
    <o:shapelayout v:ext="edit">
      <o:idmap v:ext="edit" data="1"/>
      <o:rules v:ext="edit">
        <o:r id="V:Rule1" type="callout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4EA1"/>
    <w:pPr>
      <w:spacing w:before="120" w:after="120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685858"/>
    <w:pPr>
      <w:keepNext/>
      <w:pageBreakBefore/>
      <w:numPr>
        <w:numId w:val="2"/>
      </w:numPr>
      <w:spacing w:before="840" w:after="660"/>
      <w:outlineLvl w:val="0"/>
    </w:pPr>
    <w:rPr>
      <w:rFonts w:cs="Arial"/>
      <w:b/>
      <w:bCs/>
      <w:color w:val="99CC00"/>
      <w:kern w:val="32"/>
      <w:sz w:val="32"/>
      <w:szCs w:val="32"/>
    </w:rPr>
  </w:style>
  <w:style w:type="paragraph" w:styleId="Ttulo2">
    <w:name w:val="heading 2"/>
    <w:aliases w:val="Heading 2 Char"/>
    <w:basedOn w:val="Normal"/>
    <w:next w:val="Normal"/>
    <w:qFormat/>
    <w:rsid w:val="00685858"/>
    <w:pPr>
      <w:keepNext/>
      <w:numPr>
        <w:ilvl w:val="1"/>
        <w:numId w:val="2"/>
      </w:numPr>
      <w:spacing w:before="720" w:after="54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85858"/>
    <w:pPr>
      <w:keepNext/>
      <w:spacing w:before="360" w:after="180"/>
      <w:ind w:left="54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9A2F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140A5"/>
    <w:pPr>
      <w:tabs>
        <w:tab w:val="center" w:pos="4320"/>
        <w:tab w:val="right" w:pos="8640"/>
      </w:tabs>
      <w:spacing w:after="240"/>
    </w:pPr>
  </w:style>
  <w:style w:type="paragraph" w:styleId="Piedepgina">
    <w:name w:val="footer"/>
    <w:basedOn w:val="Normal"/>
    <w:rsid w:val="00B01F43"/>
    <w:pPr>
      <w:tabs>
        <w:tab w:val="center" w:pos="4320"/>
        <w:tab w:val="right" w:pos="8640"/>
      </w:tabs>
      <w:spacing w:before="240"/>
    </w:pPr>
    <w:rPr>
      <w:sz w:val="18"/>
    </w:rPr>
  </w:style>
  <w:style w:type="character" w:styleId="Nmerodepgina">
    <w:name w:val="page number"/>
    <w:basedOn w:val="Fuentedeprrafopredeter"/>
    <w:rsid w:val="00E50160"/>
    <w:rPr>
      <w:rFonts w:ascii="Arial" w:hAnsi="Arial"/>
      <w:sz w:val="18"/>
    </w:rPr>
  </w:style>
  <w:style w:type="paragraph" w:styleId="TDC1">
    <w:name w:val="toc 1"/>
    <w:basedOn w:val="Normal"/>
    <w:next w:val="Normal"/>
    <w:autoRedefine/>
    <w:uiPriority w:val="39"/>
    <w:rsid w:val="00935C2F"/>
  </w:style>
  <w:style w:type="paragraph" w:styleId="TDC2">
    <w:name w:val="toc 2"/>
    <w:basedOn w:val="Normal"/>
    <w:next w:val="Normal"/>
    <w:autoRedefine/>
    <w:uiPriority w:val="39"/>
    <w:rsid w:val="0080051B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80051B"/>
    <w:pPr>
      <w:ind w:left="480"/>
    </w:pPr>
  </w:style>
  <w:style w:type="character" w:styleId="Hipervnculo">
    <w:name w:val="Hyperlink"/>
    <w:basedOn w:val="Fuentedeprrafopredeter"/>
    <w:uiPriority w:val="99"/>
    <w:rsid w:val="007743A6"/>
    <w:rPr>
      <w:rFonts w:ascii="Arial" w:hAnsi="Arial"/>
      <w:color w:val="99CC00"/>
      <w:sz w:val="22"/>
      <w:szCs w:val="22"/>
      <w:u w:val="single"/>
    </w:rPr>
  </w:style>
  <w:style w:type="numbering" w:customStyle="1" w:styleId="StyleBulleted">
    <w:name w:val="Style Bulleted"/>
    <w:basedOn w:val="Sinlista"/>
    <w:rsid w:val="002155E5"/>
    <w:pPr>
      <w:numPr>
        <w:numId w:val="1"/>
      </w:numPr>
    </w:pPr>
  </w:style>
  <w:style w:type="table" w:styleId="Tablaconcuadrcula">
    <w:name w:val="Table Grid"/>
    <w:basedOn w:val="Tablanormal"/>
    <w:rsid w:val="007A1501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F3F3F3"/>
      </w:tcPr>
    </w:tblStylePr>
  </w:style>
  <w:style w:type="paragraph" w:styleId="Textoindependiente">
    <w:name w:val="Body Text"/>
    <w:link w:val="TextoindependienteCar"/>
    <w:rsid w:val="008B34FB"/>
    <w:pPr>
      <w:spacing w:before="240" w:after="240"/>
    </w:pPr>
    <w:rPr>
      <w:rFonts w:ascii="Arial" w:hAnsi="Arial"/>
      <w:sz w:val="22"/>
      <w:szCs w:val="24"/>
    </w:rPr>
  </w:style>
  <w:style w:type="paragraph" w:styleId="Ttulo">
    <w:name w:val="Title"/>
    <w:basedOn w:val="Normal"/>
    <w:qFormat/>
    <w:rsid w:val="007E3F94"/>
    <w:pPr>
      <w:spacing w:before="240" w:after="60"/>
      <w:jc w:val="right"/>
      <w:outlineLvl w:val="0"/>
    </w:pPr>
    <w:rPr>
      <w:rFonts w:cs="Arial"/>
      <w:b/>
      <w:bCs/>
      <w:color w:val="99CC00"/>
      <w:kern w:val="28"/>
      <w:sz w:val="36"/>
      <w:szCs w:val="32"/>
    </w:rPr>
  </w:style>
  <w:style w:type="paragraph" w:customStyle="1" w:styleId="CharCharCharCharCharCharCharCharCharCharCharCharChar">
    <w:name w:val="Char Char Char Char Char Char Char Char Char Char Char Char Char"/>
    <w:basedOn w:val="Normal"/>
    <w:semiHidden/>
    <w:rsid w:val="00935C2F"/>
    <w:pPr>
      <w:spacing w:before="0" w:after="160" w:line="240" w:lineRule="exact"/>
    </w:pPr>
    <w:rPr>
      <w:rFonts w:ascii="Verdana" w:eastAsia="MS Mincho" w:hAnsi="Verdana" w:cs="Arial"/>
      <w:szCs w:val="20"/>
      <w:lang w:eastAsia="ja-JP"/>
    </w:rPr>
  </w:style>
  <w:style w:type="paragraph" w:customStyle="1" w:styleId="TextinCover">
    <w:name w:val="Text in Cover"/>
    <w:basedOn w:val="Textoindependiente"/>
    <w:link w:val="TextinCoverChar"/>
    <w:rsid w:val="007E3F94"/>
    <w:pPr>
      <w:jc w:val="right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rsid w:val="007E3F94"/>
    <w:rPr>
      <w:rFonts w:ascii="Arial" w:hAnsi="Arial"/>
      <w:sz w:val="22"/>
      <w:szCs w:val="24"/>
      <w:lang w:val="en-US" w:eastAsia="en-US" w:bidi="ar-SA"/>
    </w:rPr>
  </w:style>
  <w:style w:type="character" w:customStyle="1" w:styleId="TextinCoverChar">
    <w:name w:val="Text in Cover Char"/>
    <w:basedOn w:val="TextoindependienteCar"/>
    <w:link w:val="TextinCover"/>
    <w:rsid w:val="007E3F94"/>
    <w:rPr>
      <w:rFonts w:ascii="Arial" w:hAnsi="Arial"/>
      <w:sz w:val="22"/>
      <w:szCs w:val="24"/>
      <w:lang w:val="es-AR" w:eastAsia="en-US" w:bidi="ar-SA"/>
    </w:rPr>
  </w:style>
  <w:style w:type="paragraph" w:customStyle="1" w:styleId="NormalTextsansCharChar">
    <w:name w:val="Normal Text sans Char Char"/>
    <w:basedOn w:val="Normal"/>
    <w:link w:val="NormalTextsansCharCharChar1"/>
    <w:rsid w:val="00CF0A64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character" w:customStyle="1" w:styleId="NormalTextsansCharCharChar1">
    <w:name w:val="Normal Text sans Char Char Char1"/>
    <w:basedOn w:val="Fuentedeprrafopredeter"/>
    <w:link w:val="NormalTextsansCharChar"/>
    <w:rsid w:val="00CF0A64"/>
    <w:rPr>
      <w:rFonts w:ascii="Gothic720 Lt BT" w:eastAsia="MS Mincho" w:hAnsi="Gothic720 Lt BT"/>
      <w:color w:val="000000"/>
      <w:sz w:val="19"/>
      <w:szCs w:val="24"/>
      <w:lang w:val="en-US" w:eastAsia="en-US" w:bidi="ar-SA"/>
    </w:rPr>
  </w:style>
  <w:style w:type="paragraph" w:customStyle="1" w:styleId="NormalTextsans">
    <w:name w:val="Normal Text sans"/>
    <w:basedOn w:val="Normal"/>
    <w:rsid w:val="00CF0A64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paragraph" w:customStyle="1" w:styleId="TextoBulletnormal">
    <w:name w:val="Texto Bullet normal"/>
    <w:basedOn w:val="NormalTextsansCharChar"/>
    <w:rsid w:val="00A47E9B"/>
    <w:pPr>
      <w:numPr>
        <w:numId w:val="3"/>
      </w:numPr>
      <w:ind w:right="340"/>
    </w:pPr>
  </w:style>
  <w:style w:type="paragraph" w:customStyle="1" w:styleId="TextoBulletnormalCharCharCharCharCharCharCharCharCharCharCharCharCharCharCharCharCharCharCharCharCharCharCharChar">
    <w:name w:val="Texto Bullet normal Char Char Char Char Char Char Char Char Char Char Char Char Char Char Char Char Char Char Char Char Char Char Char Char"/>
    <w:basedOn w:val="NormalTextsansCharChar"/>
    <w:rsid w:val="00A47E9B"/>
    <w:pPr>
      <w:tabs>
        <w:tab w:val="num" w:pos="3240"/>
      </w:tabs>
      <w:ind w:left="3240" w:right="340" w:hanging="360"/>
    </w:pPr>
  </w:style>
  <w:style w:type="character" w:customStyle="1" w:styleId="CharChar2">
    <w:name w:val="Char Char2"/>
    <w:basedOn w:val="Fuentedeprrafopredeter"/>
    <w:rsid w:val="00467F0A"/>
    <w:rPr>
      <w:rFonts w:ascii="Arial" w:hAnsi="Arial"/>
      <w:sz w:val="22"/>
      <w:szCs w:val="24"/>
      <w:lang w:val="en-US" w:eastAsia="en-US" w:bidi="ar-SA"/>
    </w:rPr>
  </w:style>
  <w:style w:type="paragraph" w:customStyle="1" w:styleId="NormalTextsansChar">
    <w:name w:val="Normal Text sans Char"/>
    <w:basedOn w:val="Normal"/>
    <w:rsid w:val="00467F0A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character" w:styleId="Refdecomentario">
    <w:name w:val="annotation reference"/>
    <w:basedOn w:val="Fuentedeprrafopredeter"/>
    <w:rsid w:val="00C31A8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31A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31A8C"/>
    <w:rPr>
      <w:b/>
      <w:bCs/>
    </w:rPr>
  </w:style>
  <w:style w:type="paragraph" w:styleId="Textodeglobo">
    <w:name w:val="Balloon Text"/>
    <w:basedOn w:val="Normal"/>
    <w:semiHidden/>
    <w:rsid w:val="00C31A8C"/>
    <w:rPr>
      <w:rFonts w:ascii="Tahoma" w:hAnsi="Tahoma" w:cs="Tahoma"/>
      <w:sz w:val="16"/>
      <w:szCs w:val="16"/>
    </w:rPr>
  </w:style>
  <w:style w:type="character" w:customStyle="1" w:styleId="CharChar1">
    <w:name w:val="Char Char1"/>
    <w:basedOn w:val="Fuentedeprrafopredeter"/>
    <w:rsid w:val="00580665"/>
    <w:rPr>
      <w:rFonts w:ascii="Arial" w:hAnsi="Arial"/>
      <w:sz w:val="22"/>
      <w:szCs w:val="24"/>
      <w:lang w:val="en-US" w:eastAsia="en-US" w:bidi="ar-SA"/>
    </w:rPr>
  </w:style>
  <w:style w:type="character" w:customStyle="1" w:styleId="TextocomentarioCar">
    <w:name w:val="Texto comentario Car"/>
    <w:basedOn w:val="Fuentedeprrafopredeter"/>
    <w:link w:val="Textocomentario"/>
    <w:rsid w:val="00E13A51"/>
    <w:rPr>
      <w:rFonts w:ascii="Arial" w:hAnsi="Arial"/>
    </w:rPr>
  </w:style>
  <w:style w:type="paragraph" w:styleId="Revisin">
    <w:name w:val="Revision"/>
    <w:hidden/>
    <w:uiPriority w:val="99"/>
    <w:semiHidden/>
    <w:rsid w:val="008E1F38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Fuentedeprrafopredeter"/>
    <w:rsid w:val="00E5545F"/>
  </w:style>
  <w:style w:type="paragraph" w:styleId="NormalWeb">
    <w:name w:val="Normal (Web)"/>
    <w:basedOn w:val="Normal"/>
    <w:uiPriority w:val="99"/>
    <w:unhideWhenUsed/>
    <w:rsid w:val="00E5545F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E5545F"/>
  </w:style>
  <w:style w:type="paragraph" w:styleId="Prrafodelista">
    <w:name w:val="List Paragraph"/>
    <w:basedOn w:val="Normal"/>
    <w:uiPriority w:val="34"/>
    <w:qFormat/>
    <w:rsid w:val="00E5545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D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D0F"/>
    <w:rPr>
      <w:rFonts w:ascii="Arial" w:hAnsi="Arial"/>
      <w:b/>
      <w:bCs/>
      <w:i/>
      <w:iCs/>
      <w:color w:val="4F81BD" w:themeColor="accent1"/>
      <w:sz w:val="22"/>
      <w:szCs w:val="24"/>
    </w:rPr>
  </w:style>
  <w:style w:type="character" w:styleId="Hipervnculovisitado">
    <w:name w:val="FollowedHyperlink"/>
    <w:basedOn w:val="Fuentedeprrafopredeter"/>
    <w:rsid w:val="00CB3C11"/>
    <w:rPr>
      <w:color w:val="800080" w:themeColor="followedHyperlink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C636DB"/>
    <w:pPr>
      <w:spacing w:before="0"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C636DB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9A2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rsid w:val="009A2F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2F8F"/>
    <w:rPr>
      <w:b/>
      <w:bCs/>
    </w:rPr>
  </w:style>
  <w:style w:type="character" w:customStyle="1" w:styleId="Ttulo4Car">
    <w:name w:val="Título 4 Car"/>
    <w:basedOn w:val="Fuentedeprrafopredeter"/>
    <w:link w:val="Ttulo4"/>
    <w:semiHidden/>
    <w:rsid w:val="009A2F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paragraph" w:styleId="Textonotapie">
    <w:name w:val="footnote text"/>
    <w:basedOn w:val="Normal"/>
    <w:link w:val="TextonotapieCar"/>
    <w:rsid w:val="00A556E6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556E6"/>
    <w:rPr>
      <w:rFonts w:ascii="Arial" w:hAnsi="Arial"/>
    </w:rPr>
  </w:style>
  <w:style w:type="character" w:styleId="Refdenotaalpie">
    <w:name w:val="footnote reference"/>
    <w:basedOn w:val="Fuentedeprrafopredeter"/>
    <w:rsid w:val="00A556E6"/>
    <w:rPr>
      <w:vertAlign w:val="superscript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41CC9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extonotaalfinal">
    <w:name w:val="endnote text"/>
    <w:basedOn w:val="Normal"/>
    <w:link w:val="TextonotaalfinalCar"/>
    <w:rsid w:val="00341CC9"/>
    <w:pPr>
      <w:spacing w:before="0"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341CC9"/>
    <w:rPr>
      <w:rFonts w:ascii="Arial" w:hAnsi="Arial"/>
    </w:rPr>
  </w:style>
  <w:style w:type="character" w:styleId="Refdenotaalfinal">
    <w:name w:val="endnote reference"/>
    <w:basedOn w:val="Fuentedeprrafopredeter"/>
    <w:rsid w:val="00341CC9"/>
    <w:rPr>
      <w:vertAlign w:val="superscript"/>
    </w:rPr>
  </w:style>
  <w:style w:type="character" w:customStyle="1" w:styleId="shorttext">
    <w:name w:val="short_text"/>
    <w:basedOn w:val="Fuentedeprrafopredeter"/>
    <w:rsid w:val="00B14B82"/>
  </w:style>
  <w:style w:type="character" w:customStyle="1" w:styleId="hps">
    <w:name w:val="hps"/>
    <w:basedOn w:val="Fuentedeprrafopredeter"/>
    <w:rsid w:val="00B14B82"/>
  </w:style>
  <w:style w:type="paragraph" w:styleId="HTMLconformatoprevio">
    <w:name w:val="HTML Preformatted"/>
    <w:basedOn w:val="Normal"/>
    <w:link w:val="HTMLconformatoprevioCar"/>
    <w:uiPriority w:val="99"/>
    <w:unhideWhenUsed/>
    <w:rsid w:val="0099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940AF"/>
    <w:rPr>
      <w:rFonts w:ascii="Courier New" w:eastAsiaTheme="minorEastAsia" w:hAnsi="Courier New" w:cs="Courier New"/>
    </w:rPr>
  </w:style>
  <w:style w:type="character" w:customStyle="1" w:styleId="st">
    <w:name w:val="st"/>
    <w:basedOn w:val="Fuentedeprrafopredeter"/>
    <w:rsid w:val="00752DA8"/>
  </w:style>
  <w:style w:type="character" w:customStyle="1" w:styleId="atn">
    <w:name w:val="atn"/>
    <w:basedOn w:val="Fuentedeprrafopredeter"/>
    <w:rsid w:val="00A46877"/>
  </w:style>
  <w:style w:type="paragraph" w:customStyle="1" w:styleId="aNoIssDate">
    <w:name w:val="a_NoIssDate"/>
    <w:uiPriority w:val="99"/>
    <w:rsid w:val="00165EF6"/>
    <w:pPr>
      <w:spacing w:after="20"/>
      <w:ind w:left="3456"/>
    </w:pPr>
    <w:rPr>
      <w:rFonts w:ascii="Arial" w:hAnsi="Arial"/>
      <w:sz w:val="18"/>
      <w:lang w:val="en-GB" w:eastAsia="es-ES"/>
    </w:rPr>
  </w:style>
  <w:style w:type="paragraph" w:customStyle="1" w:styleId="aCopyrightHead">
    <w:name w:val="aCopyrightHead"/>
    <w:basedOn w:val="Normal"/>
    <w:uiPriority w:val="99"/>
    <w:rsid w:val="00165EF6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pacing w:before="0" w:after="60"/>
      <w:jc w:val="center"/>
    </w:pPr>
    <w:rPr>
      <w:rFonts w:cs="Arial"/>
      <w:sz w:val="18"/>
      <w:szCs w:val="18"/>
      <w:lang w:val="en-GB" w:eastAsia="es-ES"/>
    </w:rPr>
  </w:style>
  <w:style w:type="paragraph" w:customStyle="1" w:styleId="aCopyrightBody">
    <w:name w:val="aCopyrightBody"/>
    <w:basedOn w:val="Normal"/>
    <w:uiPriority w:val="99"/>
    <w:rsid w:val="00165EF6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pacing w:before="0" w:after="60"/>
      <w:jc w:val="both"/>
    </w:pPr>
    <w:rPr>
      <w:rFonts w:cs="Arial"/>
      <w:sz w:val="18"/>
      <w:szCs w:val="18"/>
      <w:lang w:val="en-GB" w:eastAsia="es-ES"/>
    </w:rPr>
  </w:style>
  <w:style w:type="paragraph" w:customStyle="1" w:styleId="TableText">
    <w:name w:val="Table Text"/>
    <w:basedOn w:val="Normal"/>
    <w:uiPriority w:val="99"/>
    <w:rsid w:val="00FD6998"/>
    <w:pPr>
      <w:keepLines/>
      <w:spacing w:before="0" w:after="0"/>
    </w:pPr>
    <w:rPr>
      <w:rFonts w:ascii="Times New Roman" w:hAnsi="Times New Roman"/>
      <w:sz w:val="16"/>
      <w:szCs w:val="20"/>
      <w:lang w:val="es-ES" w:eastAsia="es-ES"/>
    </w:rPr>
  </w:style>
  <w:style w:type="table" w:customStyle="1" w:styleId="TableNormal1">
    <w:name w:val="Table Normal1"/>
    <w:uiPriority w:val="99"/>
    <w:semiHidden/>
    <w:rsid w:val="00FD6998"/>
    <w:rPr>
      <w:sz w:val="22"/>
      <w:szCs w:val="22"/>
      <w:lang w:val="es-AR" w:eastAsia="es-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unhideWhenUsed/>
    <w:rsid w:val="0068454E"/>
    <w:rPr>
      <w:rFonts w:ascii="Courier New" w:eastAsia="Times New Roman" w:hAnsi="Courier New" w:cs="Courier New"/>
      <w:sz w:val="20"/>
      <w:szCs w:val="20"/>
    </w:rPr>
  </w:style>
  <w:style w:type="character" w:customStyle="1" w:styleId="leave-reply">
    <w:name w:val="leave-reply"/>
    <w:basedOn w:val="Fuentedeprrafopredeter"/>
    <w:rsid w:val="0049154F"/>
  </w:style>
  <w:style w:type="character" w:styleId="nfasis">
    <w:name w:val="Emphasis"/>
    <w:basedOn w:val="Fuentedeprrafopredeter"/>
    <w:uiPriority w:val="20"/>
    <w:qFormat/>
    <w:rsid w:val="004915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1EB6"/>
    <w:pPr>
      <w:spacing w:before="120"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685858"/>
    <w:pPr>
      <w:keepNext/>
      <w:pageBreakBefore/>
      <w:tabs>
        <w:tab w:val="num" w:pos="1506"/>
      </w:tabs>
      <w:spacing w:before="840" w:after="660"/>
      <w:ind w:left="786" w:hanging="360"/>
      <w:outlineLvl w:val="0"/>
    </w:pPr>
    <w:rPr>
      <w:rFonts w:cs="Arial"/>
      <w:b/>
      <w:bCs/>
      <w:color w:val="99CC00"/>
      <w:kern w:val="32"/>
      <w:sz w:val="32"/>
      <w:szCs w:val="32"/>
    </w:rPr>
  </w:style>
  <w:style w:type="paragraph" w:styleId="Heading2">
    <w:name w:val="heading 2"/>
    <w:aliases w:val="Heading 2 Char"/>
    <w:basedOn w:val="Normal"/>
    <w:next w:val="Normal"/>
    <w:qFormat/>
    <w:rsid w:val="00685858"/>
    <w:pPr>
      <w:keepNext/>
      <w:tabs>
        <w:tab w:val="num" w:pos="2727"/>
      </w:tabs>
      <w:spacing w:before="720" w:after="540"/>
      <w:ind w:left="1359" w:hanging="432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85858"/>
    <w:pPr>
      <w:keepNext/>
      <w:spacing w:before="360" w:after="180"/>
      <w:ind w:left="5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A2F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40A5"/>
    <w:pPr>
      <w:tabs>
        <w:tab w:val="center" w:pos="4320"/>
        <w:tab w:val="right" w:pos="8640"/>
      </w:tabs>
      <w:spacing w:after="240"/>
    </w:pPr>
  </w:style>
  <w:style w:type="paragraph" w:styleId="Footer">
    <w:name w:val="footer"/>
    <w:basedOn w:val="Normal"/>
    <w:rsid w:val="00B01F43"/>
    <w:pPr>
      <w:tabs>
        <w:tab w:val="center" w:pos="4320"/>
        <w:tab w:val="right" w:pos="8640"/>
      </w:tabs>
      <w:spacing w:before="240"/>
    </w:pPr>
    <w:rPr>
      <w:sz w:val="18"/>
    </w:rPr>
  </w:style>
  <w:style w:type="character" w:styleId="PageNumber">
    <w:name w:val="page number"/>
    <w:basedOn w:val="DefaultParagraphFont"/>
    <w:rsid w:val="00E50160"/>
    <w:rPr>
      <w:rFonts w:ascii="Arial" w:hAnsi="Arial"/>
      <w:sz w:val="18"/>
    </w:rPr>
  </w:style>
  <w:style w:type="paragraph" w:styleId="TOC1">
    <w:name w:val="toc 1"/>
    <w:basedOn w:val="Normal"/>
    <w:next w:val="Normal"/>
    <w:autoRedefine/>
    <w:uiPriority w:val="39"/>
    <w:rsid w:val="00935C2F"/>
  </w:style>
  <w:style w:type="paragraph" w:styleId="TOC2">
    <w:name w:val="toc 2"/>
    <w:basedOn w:val="Normal"/>
    <w:next w:val="Normal"/>
    <w:autoRedefine/>
    <w:uiPriority w:val="39"/>
    <w:rsid w:val="0080051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0051B"/>
    <w:pPr>
      <w:ind w:left="480"/>
    </w:pPr>
  </w:style>
  <w:style w:type="character" w:styleId="Hyperlink">
    <w:name w:val="Hyperlink"/>
    <w:basedOn w:val="DefaultParagraphFont"/>
    <w:uiPriority w:val="99"/>
    <w:rsid w:val="007743A6"/>
    <w:rPr>
      <w:rFonts w:ascii="Arial" w:hAnsi="Arial"/>
      <w:color w:val="99CC00"/>
      <w:sz w:val="22"/>
      <w:szCs w:val="22"/>
      <w:u w:val="single"/>
    </w:rPr>
  </w:style>
  <w:style w:type="numbering" w:customStyle="1" w:styleId="StyleBulleted">
    <w:name w:val="Style Bulleted"/>
    <w:basedOn w:val="NoList"/>
    <w:rsid w:val="002155E5"/>
    <w:pPr>
      <w:numPr>
        <w:numId w:val="1"/>
      </w:numPr>
    </w:pPr>
  </w:style>
  <w:style w:type="table" w:styleId="TableGrid">
    <w:name w:val="Table Grid"/>
    <w:basedOn w:val="TableNormal"/>
    <w:rsid w:val="007A1501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F3F3F3"/>
      </w:tcPr>
    </w:tblStylePr>
  </w:style>
  <w:style w:type="paragraph" w:styleId="BodyText">
    <w:name w:val="Body Text"/>
    <w:link w:val="BodyTextChar"/>
    <w:rsid w:val="008B34FB"/>
    <w:pPr>
      <w:spacing w:before="240" w:after="240"/>
    </w:pPr>
    <w:rPr>
      <w:rFonts w:ascii="Arial" w:hAnsi="Arial"/>
      <w:sz w:val="22"/>
      <w:szCs w:val="24"/>
    </w:rPr>
  </w:style>
  <w:style w:type="paragraph" w:styleId="Title">
    <w:name w:val="Title"/>
    <w:basedOn w:val="Normal"/>
    <w:qFormat/>
    <w:rsid w:val="007E3F94"/>
    <w:pPr>
      <w:spacing w:before="240" w:after="60"/>
      <w:jc w:val="right"/>
      <w:outlineLvl w:val="0"/>
    </w:pPr>
    <w:rPr>
      <w:rFonts w:cs="Arial"/>
      <w:b/>
      <w:bCs/>
      <w:color w:val="99CC00"/>
      <w:kern w:val="28"/>
      <w:sz w:val="36"/>
      <w:szCs w:val="32"/>
    </w:rPr>
  </w:style>
  <w:style w:type="paragraph" w:customStyle="1" w:styleId="CharCharCharCharCharCharCharCharCharCharCharCharChar">
    <w:name w:val="Char Char Char Char Char Char Char Char Char Char Char Char Char"/>
    <w:basedOn w:val="Normal"/>
    <w:semiHidden/>
    <w:rsid w:val="00935C2F"/>
    <w:pPr>
      <w:spacing w:before="0" w:after="160" w:line="240" w:lineRule="exact"/>
    </w:pPr>
    <w:rPr>
      <w:rFonts w:ascii="Verdana" w:eastAsia="MS Mincho" w:hAnsi="Verdana" w:cs="Arial"/>
      <w:szCs w:val="20"/>
      <w:lang w:eastAsia="ja-JP"/>
    </w:rPr>
  </w:style>
  <w:style w:type="paragraph" w:customStyle="1" w:styleId="TextinCover">
    <w:name w:val="Text in Cover"/>
    <w:basedOn w:val="BodyText"/>
    <w:link w:val="TextinCoverChar"/>
    <w:rsid w:val="007E3F94"/>
    <w:pPr>
      <w:jc w:val="right"/>
    </w:pPr>
    <w:rPr>
      <w:lang w:val="es-AR"/>
    </w:rPr>
  </w:style>
  <w:style w:type="character" w:customStyle="1" w:styleId="BodyTextChar">
    <w:name w:val="Body Text Char"/>
    <w:basedOn w:val="DefaultParagraphFont"/>
    <w:link w:val="BodyText"/>
    <w:rsid w:val="007E3F94"/>
    <w:rPr>
      <w:rFonts w:ascii="Arial" w:hAnsi="Arial"/>
      <w:sz w:val="22"/>
      <w:szCs w:val="24"/>
      <w:lang w:val="en-US" w:eastAsia="en-US" w:bidi="ar-SA"/>
    </w:rPr>
  </w:style>
  <w:style w:type="character" w:customStyle="1" w:styleId="TextinCoverChar">
    <w:name w:val="Text in Cover Char"/>
    <w:basedOn w:val="BodyTextChar"/>
    <w:link w:val="TextinCover"/>
    <w:rsid w:val="007E3F94"/>
    <w:rPr>
      <w:rFonts w:ascii="Arial" w:hAnsi="Arial"/>
      <w:sz w:val="22"/>
      <w:szCs w:val="24"/>
      <w:lang w:val="es-AR" w:eastAsia="en-US" w:bidi="ar-SA"/>
    </w:rPr>
  </w:style>
  <w:style w:type="paragraph" w:customStyle="1" w:styleId="NormalTextsansCharChar">
    <w:name w:val="Normal Text sans Char Char"/>
    <w:basedOn w:val="Normal"/>
    <w:link w:val="NormalTextsansCharCharChar1"/>
    <w:rsid w:val="00CF0A64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character" w:customStyle="1" w:styleId="NormalTextsansCharCharChar1">
    <w:name w:val="Normal Text sans Char Char Char1"/>
    <w:basedOn w:val="DefaultParagraphFont"/>
    <w:link w:val="NormalTextsansCharChar"/>
    <w:rsid w:val="00CF0A64"/>
    <w:rPr>
      <w:rFonts w:ascii="Gothic720 Lt BT" w:eastAsia="MS Mincho" w:hAnsi="Gothic720 Lt BT"/>
      <w:color w:val="000000"/>
      <w:sz w:val="19"/>
      <w:szCs w:val="24"/>
      <w:lang w:val="en-US" w:eastAsia="en-US" w:bidi="ar-SA"/>
    </w:rPr>
  </w:style>
  <w:style w:type="paragraph" w:customStyle="1" w:styleId="NormalTextsans">
    <w:name w:val="Normal Text sans"/>
    <w:basedOn w:val="Normal"/>
    <w:rsid w:val="00CF0A64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paragraph" w:customStyle="1" w:styleId="TextoBulletnormal">
    <w:name w:val="Texto Bullet normal"/>
    <w:basedOn w:val="NormalTextsansCharChar"/>
    <w:rsid w:val="00A47E9B"/>
    <w:pPr>
      <w:numPr>
        <w:numId w:val="3"/>
      </w:numPr>
      <w:ind w:right="340"/>
    </w:pPr>
  </w:style>
  <w:style w:type="paragraph" w:customStyle="1" w:styleId="TextoBulletnormalCharCharCharCharCharCharCharCharCharCharCharCharCharCharCharCharCharCharCharCharCharCharCharChar">
    <w:name w:val="Texto Bullet normal Char Char Char Char Char Char Char Char Char Char Char Char Char Char Char Char Char Char Char Char Char Char Char Char"/>
    <w:basedOn w:val="NormalTextsansCharChar"/>
    <w:rsid w:val="00A47E9B"/>
    <w:pPr>
      <w:tabs>
        <w:tab w:val="num" w:pos="3240"/>
      </w:tabs>
      <w:ind w:left="3240" w:right="340" w:hanging="360"/>
    </w:pPr>
  </w:style>
  <w:style w:type="character" w:customStyle="1" w:styleId="CharChar2">
    <w:name w:val="Char Char2"/>
    <w:basedOn w:val="DefaultParagraphFont"/>
    <w:rsid w:val="00467F0A"/>
    <w:rPr>
      <w:rFonts w:ascii="Arial" w:hAnsi="Arial"/>
      <w:sz w:val="22"/>
      <w:szCs w:val="24"/>
      <w:lang w:val="en-US" w:eastAsia="en-US" w:bidi="ar-SA"/>
    </w:rPr>
  </w:style>
  <w:style w:type="paragraph" w:customStyle="1" w:styleId="NormalTextsansChar">
    <w:name w:val="Normal Text sans Char"/>
    <w:basedOn w:val="Normal"/>
    <w:rsid w:val="00467F0A"/>
    <w:pPr>
      <w:spacing w:before="160" w:after="280"/>
      <w:ind w:left="2835" w:right="357"/>
    </w:pPr>
    <w:rPr>
      <w:rFonts w:ascii="Gothic720 Lt BT" w:eastAsia="MS Mincho" w:hAnsi="Gothic720 Lt BT"/>
      <w:color w:val="000000"/>
      <w:sz w:val="19"/>
    </w:rPr>
  </w:style>
  <w:style w:type="character" w:styleId="CommentReference">
    <w:name w:val="annotation reference"/>
    <w:basedOn w:val="DefaultParagraphFont"/>
    <w:rsid w:val="00C31A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1A8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31A8C"/>
    <w:rPr>
      <w:b/>
      <w:bCs/>
    </w:rPr>
  </w:style>
  <w:style w:type="paragraph" w:styleId="BalloonText">
    <w:name w:val="Balloon Text"/>
    <w:basedOn w:val="Normal"/>
    <w:semiHidden/>
    <w:rsid w:val="00C31A8C"/>
    <w:rPr>
      <w:rFonts w:ascii="Tahoma" w:hAnsi="Tahoma" w:cs="Tahoma"/>
      <w:sz w:val="16"/>
      <w:szCs w:val="16"/>
    </w:rPr>
  </w:style>
  <w:style w:type="character" w:customStyle="1" w:styleId="CharChar1">
    <w:name w:val="Char Char1"/>
    <w:basedOn w:val="DefaultParagraphFont"/>
    <w:rsid w:val="00580665"/>
    <w:rPr>
      <w:rFonts w:ascii="Arial" w:hAnsi="Arial"/>
      <w:sz w:val="22"/>
      <w:szCs w:val="24"/>
      <w:lang w:val="en-US" w:eastAsia="en-US" w:bidi="ar-SA"/>
    </w:rPr>
  </w:style>
  <w:style w:type="character" w:customStyle="1" w:styleId="CommentTextChar">
    <w:name w:val="Comment Text Char"/>
    <w:basedOn w:val="DefaultParagraphFont"/>
    <w:link w:val="CommentText"/>
    <w:rsid w:val="00E13A51"/>
    <w:rPr>
      <w:rFonts w:ascii="Arial" w:hAnsi="Arial"/>
    </w:rPr>
  </w:style>
  <w:style w:type="paragraph" w:styleId="Revision">
    <w:name w:val="Revision"/>
    <w:hidden/>
    <w:uiPriority w:val="99"/>
    <w:semiHidden/>
    <w:rsid w:val="008E1F38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E5545F"/>
  </w:style>
  <w:style w:type="paragraph" w:styleId="NormalWeb">
    <w:name w:val="Normal (Web)"/>
    <w:basedOn w:val="Normal"/>
    <w:uiPriority w:val="99"/>
    <w:unhideWhenUsed/>
    <w:rsid w:val="00E5545F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apple-converted-space">
    <w:name w:val="apple-converted-space"/>
    <w:basedOn w:val="DefaultParagraphFont"/>
    <w:rsid w:val="00E5545F"/>
  </w:style>
  <w:style w:type="paragraph" w:styleId="ListParagraph">
    <w:name w:val="List Paragraph"/>
    <w:basedOn w:val="Normal"/>
    <w:uiPriority w:val="34"/>
    <w:qFormat/>
    <w:rsid w:val="00E554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D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D0F"/>
    <w:rPr>
      <w:rFonts w:ascii="Arial" w:hAnsi="Arial"/>
      <w:b/>
      <w:bCs/>
      <w:i/>
      <w:iCs/>
      <w:color w:val="4F81BD" w:themeColor="accent1"/>
      <w:sz w:val="22"/>
      <w:szCs w:val="24"/>
    </w:rPr>
  </w:style>
  <w:style w:type="character" w:styleId="FollowedHyperlink">
    <w:name w:val="FollowedHyperlink"/>
    <w:basedOn w:val="DefaultParagraphFont"/>
    <w:rsid w:val="00CB3C11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636DB"/>
    <w:pPr>
      <w:spacing w:before="0"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C636DB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A2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A2F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9A2F8F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9A2F8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</w:rPr>
  </w:style>
  <w:style w:type="paragraph" w:styleId="FootnoteText">
    <w:name w:val="footnote text"/>
    <w:basedOn w:val="Normal"/>
    <w:link w:val="FootnoteTextChar"/>
    <w:rsid w:val="00A556E6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556E6"/>
    <w:rPr>
      <w:rFonts w:ascii="Arial" w:hAnsi="Arial"/>
    </w:rPr>
  </w:style>
  <w:style w:type="character" w:styleId="FootnoteReference">
    <w:name w:val="footnote reference"/>
    <w:basedOn w:val="DefaultParagraphFont"/>
    <w:rsid w:val="00A556E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CC9"/>
    <w:pPr>
      <w:keepLines/>
      <w:pageBreakBefore w:val="0"/>
      <w:tabs>
        <w:tab w:val="clear" w:pos="1506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EndnoteText">
    <w:name w:val="endnote text"/>
    <w:basedOn w:val="Normal"/>
    <w:link w:val="EndnoteTextChar"/>
    <w:rsid w:val="00341CC9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41CC9"/>
    <w:rPr>
      <w:rFonts w:ascii="Arial" w:hAnsi="Arial"/>
    </w:rPr>
  </w:style>
  <w:style w:type="character" w:styleId="EndnoteReference">
    <w:name w:val="endnote reference"/>
    <w:basedOn w:val="DefaultParagraphFont"/>
    <w:rsid w:val="00341CC9"/>
    <w:rPr>
      <w:vertAlign w:val="superscript"/>
    </w:rPr>
  </w:style>
  <w:style w:type="character" w:customStyle="1" w:styleId="shorttext">
    <w:name w:val="short_text"/>
    <w:basedOn w:val="DefaultParagraphFont"/>
    <w:rsid w:val="00B14B82"/>
  </w:style>
  <w:style w:type="character" w:customStyle="1" w:styleId="hps">
    <w:name w:val="hps"/>
    <w:basedOn w:val="DefaultParagraphFont"/>
    <w:rsid w:val="00B14B82"/>
  </w:style>
  <w:style w:type="paragraph" w:styleId="HTMLPreformatted">
    <w:name w:val="HTML Preformatted"/>
    <w:basedOn w:val="Normal"/>
    <w:link w:val="HTMLPreformattedChar"/>
    <w:uiPriority w:val="99"/>
    <w:unhideWhenUsed/>
    <w:rsid w:val="00994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0AF"/>
    <w:rPr>
      <w:rFonts w:ascii="Courier New" w:eastAsiaTheme="minorEastAsia" w:hAnsi="Courier New" w:cs="Courier New"/>
    </w:rPr>
  </w:style>
  <w:style w:type="character" w:customStyle="1" w:styleId="st">
    <w:name w:val="st"/>
    <w:basedOn w:val="DefaultParagraphFont"/>
    <w:rsid w:val="00752DA8"/>
  </w:style>
  <w:style w:type="character" w:customStyle="1" w:styleId="atn">
    <w:name w:val="atn"/>
    <w:basedOn w:val="DefaultParagraphFont"/>
    <w:rsid w:val="00A46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894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14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01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1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805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5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96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64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159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2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6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27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52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39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7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1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4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18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://github.com/plans" TargetMode="External"/><Relationship Id="rId26" Type="http://schemas.openxmlformats.org/officeDocument/2006/relationships/image" Target="media/image15.jpe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s://help.github.com/articles/set-up-git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github.com/login" TargetMode="External"/><Relationship Id="rId33" Type="http://schemas.openxmlformats.org/officeDocument/2006/relationships/hyperlink" Target="file:///C:\Program%20Files\Git\doc\git\html\git-stash.html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image" Target="media/image18.jpe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mailto:xxx@gmail.com" TargetMode="External"/><Relationship Id="rId32" Type="http://schemas.openxmlformats.org/officeDocument/2006/relationships/image" Target="media/image19.jpeg"/><Relationship Id="rId37" Type="http://schemas.openxmlformats.org/officeDocument/2006/relationships/hyperlink" Target="http://www.jedit.org/users-guide/globs.html" TargetMode="External"/><Relationship Id="rId40" Type="http://schemas.openxmlformats.org/officeDocument/2006/relationships/hyperlink" Target="https://github.com/AlexZeitler/gitcheatsheet/blob/master/gitcheatsheet.pdf" TargetMode="Externa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7.jpeg"/><Relationship Id="rId36" Type="http://schemas.openxmlformats.org/officeDocument/2006/relationships/image" Target="media/image20.png"/><Relationship Id="rId10" Type="http://schemas.openxmlformats.org/officeDocument/2006/relationships/hyperlink" Target="http://code.google.com/p/msysgit/downloads/list" TargetMode="External"/><Relationship Id="rId19" Type="http://schemas.openxmlformats.org/officeDocument/2006/relationships/image" Target="media/image11.jpeg"/><Relationship Id="rId31" Type="http://schemas.openxmlformats.org/officeDocument/2006/relationships/hyperlink" Target="http://rafurunet.files.wordpress.com/2012/02/octocat_constructocat2.jp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help.github.com/articles/generating-ssh-keys" TargetMode="External"/><Relationship Id="rId27" Type="http://schemas.openxmlformats.org/officeDocument/2006/relationships/image" Target="media/image16.jpeg"/><Relationship Id="rId30" Type="http://schemas.openxmlformats.org/officeDocument/2006/relationships/hyperlink" Target="mailto:xxx@gmail.com" TargetMode="External"/><Relationship Id="rId35" Type="http://schemas.openxmlformats.org/officeDocument/2006/relationships/hyperlink" Target="mailto:git@github.com:iarielduarte/Python.git" TargetMode="External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gnacio.puigmarti\My%20Documents\Template%20SO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D8B7FD-65AB-471A-B9DA-B3245F521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SOW.dot</Template>
  <TotalTime>1530</TotalTime>
  <Pages>25</Pages>
  <Words>2182</Words>
  <Characters>12007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Título</vt:lpstr>
    </vt:vector>
  </TitlesOfParts>
  <Company>Globant</Company>
  <LinksUpToDate>false</LinksUpToDate>
  <CharactersWithSpaces>14161</CharactersWithSpaces>
  <SharedDoc>false</SharedDoc>
  <HyperlinkBase/>
  <HLinks>
    <vt:vector size="114" baseType="variant"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_Toc238896177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_Toc238896176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_Toc238896175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_Toc238896174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_Toc238896173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_Toc238896172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_Toc238896171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_Toc238896170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_Toc238896169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_Toc238896168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_Toc238896167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_Toc238896166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_Toc238896165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_Toc238896164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_Toc238896163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_Toc238896162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_Toc238896161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_Toc238896160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_Toc238896159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Santiago Hernandez</dc:creator>
  <cp:keywords>Información Confidencial</cp:keywords>
  <cp:lastModifiedBy>Ariel Duarte</cp:lastModifiedBy>
  <cp:revision>46</cp:revision>
  <cp:lastPrinted>2007-11-20T22:27:00Z</cp:lastPrinted>
  <dcterms:created xsi:type="dcterms:W3CDTF">2012-09-22T23:09:00Z</dcterms:created>
  <dcterms:modified xsi:type="dcterms:W3CDTF">2013-04-03T20:42:00Z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Cliente</vt:lpwstr>
  </property>
  <property fmtid="{D5CDD505-2E9C-101B-9397-08002B2CF9AE}" pid="3" name="Document number">
    <vt:lpwstr>SOW#XX</vt:lpwstr>
  </property>
  <property fmtid="{D5CDD505-2E9C-101B-9397-08002B2CF9AE}" pid="4" name="Date completed">
    <vt:lpwstr>Mes AAAA</vt:lpwstr>
  </property>
</Properties>
</file>